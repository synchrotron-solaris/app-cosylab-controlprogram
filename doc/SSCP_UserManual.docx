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96" w:rsidRPr="00254264" w:rsidRDefault="00600E96" w:rsidP="00F26F39">
      <w:pPr>
        <w:pStyle w:val="BodyText-denser"/>
      </w:pPr>
      <w:bookmarkStart w:id="0" w:name="_Toc532637491"/>
    </w:p>
    <w:p w:rsidR="0020206C" w:rsidRDefault="0020206C" w:rsidP="00F26F39">
      <w:pPr>
        <w:pStyle w:val="BodyText-denser"/>
      </w:pPr>
    </w:p>
    <w:p w:rsidR="00F41EB1" w:rsidRDefault="00F41EB1" w:rsidP="00F26F39">
      <w:pPr>
        <w:pStyle w:val="BodyText-denser"/>
      </w:pPr>
    </w:p>
    <w:p w:rsidR="00F41EB1" w:rsidRDefault="00F41EB1" w:rsidP="00F26F39">
      <w:pPr>
        <w:pStyle w:val="BodyText-denser"/>
      </w:pPr>
    </w:p>
    <w:p w:rsidR="00F41EB1" w:rsidRDefault="00F41EB1" w:rsidP="00A9200C">
      <w:pPr>
        <w:pStyle w:val="BodyText-denser"/>
        <w:jc w:val="center"/>
      </w:pPr>
    </w:p>
    <w:p w:rsidR="0020206C" w:rsidRDefault="0020206C" w:rsidP="00F26F39">
      <w:pPr>
        <w:pStyle w:val="BodyText-denser"/>
      </w:pPr>
    </w:p>
    <w:p w:rsidR="00600E96" w:rsidRDefault="00600E96" w:rsidP="00F26F39">
      <w:pPr>
        <w:pStyle w:val="BodyText-denser"/>
      </w:pPr>
    </w:p>
    <w:p w:rsidR="00600E96" w:rsidRDefault="00600E96" w:rsidP="00F26F39">
      <w:pPr>
        <w:pStyle w:val="BodyText-denser"/>
      </w:pPr>
    </w:p>
    <w:p w:rsidR="00600E96" w:rsidRPr="00E23E1D" w:rsidRDefault="00600E96" w:rsidP="00F1116C"/>
    <w:p w:rsidR="00600E96" w:rsidRPr="0035402D" w:rsidRDefault="00306F3C" w:rsidP="00786309">
      <w:pPr>
        <w:pStyle w:val="DocumentTitle"/>
      </w:pPr>
      <w:r>
        <w:rPr>
          <w:b/>
          <w:sz w:val="44"/>
          <w:szCs w:val="44"/>
        </w:rPr>
        <w:t>Solaris Synchrotron Control Program</w:t>
      </w:r>
    </w:p>
    <w:p w:rsidR="00600E96" w:rsidRDefault="00A74F4A" w:rsidP="00600E96">
      <w:pPr>
        <w:pStyle w:val="DocumentSubject"/>
      </w:pPr>
      <w:r>
        <w:fldChar w:fldCharType="begin"/>
      </w:r>
      <w:r w:rsidR="00C63CF7">
        <w:instrText xml:space="preserve"> \subject </w:instrText>
      </w:r>
      <w:r>
        <w:fldChar w:fldCharType="separate"/>
      </w:r>
      <w:r w:rsidR="00306F3C">
        <w:t>User Manual</w:t>
      </w:r>
      <w:r>
        <w:fldChar w:fldCharType="end"/>
      </w: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1"/>
        <w:gridCol w:w="5067"/>
      </w:tblGrid>
      <w:tr w:rsidR="0020206C" w:rsidRPr="00E23E1D">
        <w:trPr>
          <w:trHeight w:val="35"/>
          <w:jc w:val="center"/>
        </w:trPr>
        <w:tc>
          <w:tcPr>
            <w:tcW w:w="2231" w:type="dxa"/>
          </w:tcPr>
          <w:p w:rsidR="0020206C" w:rsidRPr="00493984" w:rsidRDefault="00A74F4A" w:rsidP="0023122A">
            <w:pPr>
              <w:pStyle w:val="BodyText-denser"/>
              <w:jc w:val="right"/>
            </w:pPr>
            <w:r>
              <w:fldChar w:fldCharType="begin"/>
            </w:r>
            <w:r w:rsidR="004A2A34">
              <w:instrText xml:space="preserve"> IF "</w:instrText>
            </w:r>
            <w:r>
              <w:fldChar w:fldCharType="begin"/>
            </w:r>
            <w:r w:rsidR="00F358E6">
              <w:instrText xml:space="preserve"> DOCPROPERTY Language</w:instrText>
            </w:r>
            <w:r>
              <w:fldChar w:fldCharType="separate"/>
            </w:r>
            <w:r w:rsidR="00223881">
              <w:instrText>English</w:instrText>
            </w:r>
            <w:r>
              <w:fldChar w:fldCharType="end"/>
            </w:r>
            <w:r w:rsidR="004A2A34">
              <w:instrText>"="</w:instrText>
            </w:r>
            <w:r w:rsidR="0023122A">
              <w:instrText>English</w:instrText>
            </w:r>
            <w:r w:rsidR="004A2A34">
              <w:instrText>" "</w:instrText>
            </w:r>
            <w:r w:rsidR="004A2A34" w:rsidRPr="00493984">
              <w:instrText>Revision</w:instrText>
            </w:r>
            <w:r w:rsidR="004A2A34">
              <w:instrText xml:space="preserve">" "Revizija" </w:instrText>
            </w:r>
            <w:r>
              <w:fldChar w:fldCharType="separate"/>
            </w:r>
            <w:r w:rsidR="00405024" w:rsidRPr="00493984">
              <w:rPr>
                <w:noProof/>
              </w:rPr>
              <w:t>Revision</w:t>
            </w:r>
            <w:r>
              <w:fldChar w:fldCharType="end"/>
            </w:r>
            <w:r w:rsidR="0020206C" w:rsidRPr="00493984">
              <w:t>:</w:t>
            </w:r>
          </w:p>
        </w:tc>
        <w:tc>
          <w:tcPr>
            <w:tcW w:w="5067" w:type="dxa"/>
          </w:tcPr>
          <w:p w:rsidR="0020206C" w:rsidRPr="00D23526" w:rsidRDefault="00380AC6" w:rsidP="00D23526">
            <w:pPr>
              <w:pStyle w:val="BodyText-denser"/>
            </w:pPr>
            <w:r>
              <w:fldChar w:fldCharType="begin"/>
            </w:r>
            <w:r>
              <w:instrText xml:space="preserve"> DOCPROPERTY  Revision  \* MERGEFORMAT </w:instrText>
            </w:r>
            <w:r>
              <w:fldChar w:fldCharType="separate"/>
            </w:r>
            <w:r w:rsidR="002E74C3">
              <w:t>1.0</w:t>
            </w:r>
            <w: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Status</w:instrText>
            </w:r>
            <w:r w:rsidR="004A2A34">
              <w:instrText xml:space="preserve">" "Stanje" </w:instrText>
            </w:r>
            <w:r>
              <w:fldChar w:fldCharType="separate"/>
            </w:r>
            <w:r w:rsidR="00405024" w:rsidRPr="004A2A34">
              <w:rPr>
                <w:noProof/>
              </w:rPr>
              <w:t>Status</w:t>
            </w:r>
            <w:r>
              <w:fldChar w:fldCharType="end"/>
            </w:r>
            <w:r w:rsidR="0020206C" w:rsidRPr="00493984">
              <w:t>:</w:t>
            </w:r>
          </w:p>
        </w:tc>
        <w:tc>
          <w:tcPr>
            <w:tcW w:w="5067" w:type="dxa"/>
          </w:tcPr>
          <w:p w:rsidR="0020206C" w:rsidRPr="00D23526" w:rsidRDefault="00A74F4A" w:rsidP="0023122A">
            <w:pPr>
              <w:pStyle w:val="BodyText-denser"/>
            </w:pPr>
            <w:r>
              <w:fldChar w:fldCharType="begin"/>
            </w:r>
            <w:r w:rsidR="009E5A7B">
              <w:instrText xml:space="preserve"> DOCPROPERTY  </w:instrText>
            </w:r>
            <w:r w:rsidR="0023122A">
              <w:instrText>Localized</w:instrText>
            </w:r>
            <w:r w:rsidR="009E5A7B">
              <w:instrText xml:space="preserve">Status  </w:instrText>
            </w:r>
            <w:r>
              <w:fldChar w:fldCharType="separate"/>
            </w:r>
            <w:r w:rsidR="00B2541A">
              <w:t>Released</w:t>
            </w:r>
            <w: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Repository</w:instrText>
            </w:r>
            <w:r w:rsidR="004A2A34">
              <w:instrText xml:space="preserve">" "Repozitorij" </w:instrText>
            </w:r>
            <w:r>
              <w:fldChar w:fldCharType="separate"/>
            </w:r>
            <w:r w:rsidR="00405024" w:rsidRPr="00493984">
              <w:rPr>
                <w:noProof/>
              </w:rPr>
              <w:t>Repository</w:t>
            </w:r>
            <w:r>
              <w:fldChar w:fldCharType="end"/>
            </w:r>
            <w:r w:rsidR="0020206C" w:rsidRPr="00493984">
              <w:t>:</w:t>
            </w:r>
          </w:p>
        </w:tc>
        <w:tc>
          <w:tcPr>
            <w:tcW w:w="5067" w:type="dxa"/>
          </w:tcPr>
          <w:p w:rsidR="0020206C" w:rsidRPr="00D23526" w:rsidRDefault="00380AC6" w:rsidP="00D23526">
            <w:pPr>
              <w:pStyle w:val="BodyText-denser"/>
              <w:rPr>
                <w:rStyle w:val="Filename"/>
                <w:rFonts w:asciiTheme="minorHAnsi" w:hAnsiTheme="minorHAnsi" w:cs="Times New Roman"/>
                <w:noProof w:val="0"/>
                <w:u w:val="none"/>
              </w:rPr>
            </w:pPr>
            <w:r>
              <w:fldChar w:fldCharType="begin"/>
            </w:r>
            <w:r>
              <w:instrText xml:space="preserve"> DOCPROPERTY  Repository  \* MERGEFORMAT </w:instrText>
            </w:r>
            <w:r>
              <w:fldChar w:fldCharType="separate"/>
            </w:r>
            <w:r w:rsidR="00223881" w:rsidRPr="00223881">
              <w:rPr>
                <w:rStyle w:val="Filename"/>
                <w:rFonts w:asciiTheme="minorHAnsi" w:hAnsiTheme="minorHAnsi" w:cs="Times New Roman"/>
                <w:noProof w:val="0"/>
                <w:u w:val="none"/>
              </w:rPr>
              <w:t>acc</w:t>
            </w:r>
            <w:r>
              <w:rPr>
                <w:rStyle w:val="Filename"/>
                <w:rFonts w:asciiTheme="minorHAnsi" w:hAnsiTheme="minorHAnsi" w:cs="Times New Roman"/>
                <w:noProof w:val="0"/>
                <w:u w:val="none"/>
              </w:rP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Project</w:instrText>
            </w:r>
            <w:r w:rsidR="004A2A34">
              <w:instrText xml:space="preserve">" "Projekt" </w:instrText>
            </w:r>
            <w:r>
              <w:fldChar w:fldCharType="separate"/>
            </w:r>
            <w:r w:rsidR="00405024" w:rsidRPr="00493984">
              <w:rPr>
                <w:noProof/>
              </w:rPr>
              <w:t>Project</w:t>
            </w:r>
            <w:r>
              <w:fldChar w:fldCharType="end"/>
            </w:r>
            <w:r w:rsidR="0020206C" w:rsidRPr="00493984">
              <w:t>:</w:t>
            </w:r>
          </w:p>
        </w:tc>
        <w:tc>
          <w:tcPr>
            <w:tcW w:w="5067" w:type="dxa"/>
          </w:tcPr>
          <w:p w:rsidR="0020206C" w:rsidRPr="00D23526" w:rsidRDefault="00380AC6" w:rsidP="00D23526">
            <w:pPr>
              <w:pStyle w:val="BodyText-denser"/>
              <w:rPr>
                <w:rStyle w:val="Filename"/>
                <w:rFonts w:asciiTheme="minorHAnsi" w:hAnsiTheme="minorHAnsi" w:cs="Times New Roman"/>
                <w:noProof w:val="0"/>
                <w:u w:val="none"/>
              </w:rPr>
            </w:pPr>
            <w:r>
              <w:fldChar w:fldCharType="begin"/>
            </w:r>
            <w:r>
              <w:instrText xml:space="preserve"> DOCPROPERTY  Project  \* MERGEFORMAT </w:instrText>
            </w:r>
            <w:r>
              <w:fldChar w:fldCharType="separate"/>
            </w:r>
            <w:r w:rsidR="0022060E" w:rsidRPr="0022060E">
              <w:rPr>
                <w:rStyle w:val="Filename"/>
                <w:rFonts w:asciiTheme="minorHAnsi" w:hAnsiTheme="minorHAnsi" w:cs="Times New Roman"/>
                <w:noProof w:val="0"/>
                <w:u w:val="none"/>
              </w:rPr>
              <w:t>N/A</w:t>
            </w:r>
            <w:r>
              <w:rPr>
                <w:rStyle w:val="Filename"/>
                <w:rFonts w:asciiTheme="minorHAnsi" w:hAnsiTheme="minorHAnsi" w:cs="Times New Roman"/>
                <w:noProof w:val="0"/>
                <w:u w:val="none"/>
              </w:rP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"Folder" "Mapa" </w:instrText>
            </w:r>
            <w:r>
              <w:fldChar w:fldCharType="separate"/>
            </w:r>
            <w:r w:rsidR="00405024">
              <w:rPr>
                <w:noProof/>
              </w:rPr>
              <w:t>Folder</w:t>
            </w:r>
            <w:r>
              <w:fldChar w:fldCharType="end"/>
            </w:r>
            <w:r w:rsidR="0020206C" w:rsidRPr="00493984">
              <w:t>:</w:t>
            </w:r>
          </w:p>
        </w:tc>
        <w:tc>
          <w:tcPr>
            <w:tcW w:w="5067" w:type="dxa"/>
          </w:tcPr>
          <w:p w:rsidR="0020206C" w:rsidRPr="00D23526" w:rsidRDefault="00380AC6" w:rsidP="00D23526">
            <w:pPr>
              <w:pStyle w:val="BodyText-denser"/>
              <w:rPr>
                <w:rStyle w:val="Filename"/>
                <w:rFonts w:asciiTheme="minorHAnsi" w:hAnsiTheme="minorHAnsi" w:cs="Times New Roman"/>
                <w:noProof w:val="0"/>
                <w:u w:val="none"/>
              </w:rPr>
            </w:pPr>
            <w:r>
              <w:fldChar w:fldCharType="begin"/>
            </w:r>
            <w:r>
              <w:instrText xml:space="preserve"> DOCPROPERTY  Folder \* MERGEFORMAT </w:instrText>
            </w:r>
            <w:r>
              <w:fldChar w:fldCharType="separate"/>
            </w:r>
            <w:r w:rsidR="00E81855">
              <w:t>//</w:t>
            </w:r>
            <w:r>
              <w:fldChar w:fldCharType="end"/>
            </w:r>
          </w:p>
        </w:tc>
      </w:tr>
      <w:tr w:rsidR="005B54F2" w:rsidRPr="00E23E1D">
        <w:trPr>
          <w:trHeight w:val="35"/>
          <w:jc w:val="center"/>
        </w:trPr>
        <w:tc>
          <w:tcPr>
            <w:tcW w:w="2231" w:type="dxa"/>
          </w:tcPr>
          <w:p w:rsidR="005B54F2"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"Document ID" "Oznaka dokumenta" </w:instrText>
            </w:r>
            <w:r>
              <w:fldChar w:fldCharType="separate"/>
            </w:r>
            <w:r w:rsidR="00405024">
              <w:rPr>
                <w:noProof/>
              </w:rPr>
              <w:t>Document ID</w:t>
            </w:r>
            <w:r>
              <w:fldChar w:fldCharType="end"/>
            </w:r>
            <w:r w:rsidR="00C33DE2">
              <w:t>:</w:t>
            </w:r>
          </w:p>
        </w:tc>
        <w:tc>
          <w:tcPr>
            <w:tcW w:w="5067" w:type="dxa"/>
          </w:tcPr>
          <w:p w:rsidR="005B54F2" w:rsidRPr="00D23526" w:rsidRDefault="00380AC6" w:rsidP="00D23526">
            <w:pPr>
              <w:pStyle w:val="BodyText-denser"/>
              <w:rPr>
                <w:rStyle w:val="Filename"/>
                <w:rFonts w:asciiTheme="minorHAnsi" w:hAnsiTheme="minorHAnsi" w:cs="Times New Roman"/>
                <w:noProof w:val="0"/>
                <w:u w:val="none"/>
              </w:rPr>
            </w:pPr>
            <w:r>
              <w:fldChar w:fldCharType="begin"/>
            </w:r>
            <w:r>
              <w:instrText xml:space="preserve"> DOCPROPERTY  DocID  \* MERGEFORMAT \* MERGEFORMAT </w:instrText>
            </w:r>
            <w:r>
              <w:fldChar w:fldCharType="separate"/>
            </w:r>
            <w:r w:rsidR="00E81855" w:rsidRPr="00E81855">
              <w:rPr>
                <w:rStyle w:val="Filename"/>
                <w:rFonts w:asciiTheme="minorHAnsi" w:hAnsiTheme="minorHAnsi" w:cs="Times New Roman"/>
                <w:noProof w:val="0"/>
                <w:u w:val="none"/>
              </w:rPr>
              <w:t>/</w:t>
            </w:r>
            <w:r w:rsidR="00E81855">
              <w:t>/</w:t>
            </w:r>
            <w: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"File" "Datoteka" </w:instrText>
            </w:r>
            <w:r>
              <w:fldChar w:fldCharType="separate"/>
            </w:r>
            <w:r w:rsidR="00405024">
              <w:rPr>
                <w:noProof/>
              </w:rPr>
              <w:t>File</w:t>
            </w:r>
            <w:r>
              <w:fldChar w:fldCharType="end"/>
            </w:r>
            <w:r w:rsidR="0020206C" w:rsidRPr="00493984">
              <w:t>:</w:t>
            </w:r>
          </w:p>
        </w:tc>
        <w:tc>
          <w:tcPr>
            <w:tcW w:w="5067" w:type="dxa"/>
          </w:tcPr>
          <w:p w:rsidR="0020206C" w:rsidRPr="00D23526" w:rsidRDefault="00380AC6" w:rsidP="00D23526">
            <w:pPr>
              <w:pStyle w:val="BodyText-denser"/>
              <w:rPr>
                <w:rStyle w:val="Filename"/>
                <w:rFonts w:asciiTheme="minorHAnsi" w:hAnsiTheme="minorHAnsi" w:cs="Times New Roman"/>
                <w:noProof w:val="0"/>
                <w:u w:val="none"/>
              </w:rPr>
            </w:pPr>
            <w:r>
              <w:fldChar w:fldCharType="begin"/>
            </w:r>
            <w:r>
              <w:instrText xml:space="preserve"> FILENAME   \* MERGEFORMAT </w:instrText>
            </w:r>
            <w:r>
              <w:fldChar w:fldCharType="separate"/>
            </w:r>
            <w:r w:rsidR="004506F3" w:rsidRPr="004506F3">
              <w:rPr>
                <w:rStyle w:val="Filename"/>
                <w:rFonts w:asciiTheme="minorHAnsi" w:hAnsiTheme="minorHAnsi" w:cs="Times New Roman"/>
                <w:u w:val="none"/>
              </w:rPr>
              <w:t>SSCP</w:t>
            </w:r>
            <w:r w:rsidR="004506F3">
              <w:rPr>
                <w:noProof/>
              </w:rPr>
              <w:t>_UserManual.docx</w:t>
            </w:r>
            <w:r>
              <w:rPr>
                <w:noProof/>
              </w:rP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"Owner" "Lastnik" </w:instrText>
            </w:r>
            <w:r>
              <w:fldChar w:fldCharType="separate"/>
            </w:r>
            <w:r w:rsidR="00405024">
              <w:rPr>
                <w:noProof/>
              </w:rPr>
              <w:t>Owner</w:t>
            </w:r>
            <w:r>
              <w:fldChar w:fldCharType="end"/>
            </w:r>
            <w:r w:rsidR="0020206C" w:rsidRPr="00493984">
              <w:t>:</w:t>
            </w:r>
          </w:p>
        </w:tc>
        <w:tc>
          <w:tcPr>
            <w:tcW w:w="5067" w:type="dxa"/>
          </w:tcPr>
          <w:p w:rsidR="0020206C" w:rsidRPr="00D23526" w:rsidRDefault="00956871" w:rsidP="00D23526">
            <w:pPr>
              <w:pStyle w:val="BodyText-denser"/>
            </w:pPr>
            <w:r>
              <w:t>Vid Juvan</w:t>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Last modification</w:instrText>
            </w:r>
            <w:r w:rsidR="004A2A34">
              <w:instrText xml:space="preserve">" "Zadnja sprememba" </w:instrText>
            </w:r>
            <w:r>
              <w:fldChar w:fldCharType="separate"/>
            </w:r>
            <w:r w:rsidR="00405024" w:rsidRPr="00493984">
              <w:rPr>
                <w:noProof/>
              </w:rPr>
              <w:t>Last modification</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20206C" w:rsidRPr="00D23526">
              <w:instrText xml:space="preserve"> SAVEDATE  \@ "MMMM d, yyyy"  \* MERGEFORMAT </w:instrText>
            </w:r>
            <w:r w:rsidRPr="00D23526">
              <w:fldChar w:fldCharType="separate"/>
            </w:r>
            <w:r w:rsidR="00405024" w:rsidRPr="00405024">
              <w:rPr>
                <w:noProof/>
                <w:szCs w:val="22"/>
              </w:rPr>
              <w:t>February 20, 2015</w:t>
            </w:r>
            <w:r w:rsidRPr="00D23526">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"Created" "Ustvarjen" </w:instrText>
            </w:r>
            <w:r>
              <w:fldChar w:fldCharType="separate"/>
            </w:r>
            <w:r w:rsidR="00405024">
              <w:rPr>
                <w:noProof/>
              </w:rPr>
              <w:t>Created</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EE3047" w:rsidRPr="00D23526">
              <w:instrText>CREATEDATE</w:instrText>
            </w:r>
            <w:r w:rsidR="00BD08DE" w:rsidRPr="00D23526">
              <w:instrText xml:space="preserve"> \@"MMMM d, yyyy" \* MERGEFORMAT </w:instrText>
            </w:r>
            <w:r w:rsidRPr="00D23526">
              <w:fldChar w:fldCharType="separate"/>
            </w:r>
            <w:r w:rsidR="00085CD2">
              <w:rPr>
                <w:noProof/>
              </w:rPr>
              <w:t>April 28, 2014</w:t>
            </w:r>
            <w:r w:rsidRPr="00D23526">
              <w:fldChar w:fldCharType="end"/>
            </w:r>
          </w:p>
        </w:tc>
      </w:tr>
    </w:tbl>
    <w:p w:rsidR="00653F67" w:rsidRDefault="00653F67" w:rsidP="001B5980">
      <w:pPr>
        <w:pStyle w:val="BodyText-denser"/>
      </w:pPr>
    </w:p>
    <w:p w:rsidR="00545FCD" w:rsidRDefault="00545FCD" w:rsidP="001B5980">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6"/>
      </w:tblGrid>
      <w:tr w:rsidR="00142C3E" w:rsidRPr="00E23E1D">
        <w:trPr>
          <w:trHeight w:val="46"/>
          <w:jc w:val="center"/>
        </w:trPr>
        <w:tc>
          <w:tcPr>
            <w:tcW w:w="2236" w:type="dxa"/>
          </w:tcPr>
          <w:p w:rsidR="00142C3E" w:rsidRPr="00653F67" w:rsidRDefault="00142C3E" w:rsidP="00FA79C9">
            <w:pPr>
              <w:pStyle w:val="BodyText-denser"/>
              <w:jc w:val="center"/>
              <w:rPr>
                <w:b/>
              </w:rPr>
            </w:pPr>
            <w:r w:rsidRPr="00653F67">
              <w:rPr>
                <w:b/>
              </w:rPr>
              <w:fldChar w:fldCharType="begin"/>
            </w:r>
            <w:r w:rsidRPr="00653F67">
              <w:rPr>
                <w:b/>
              </w:rPr>
              <w:instrText xml:space="preserve"> IF </w:instrText>
            </w:r>
            <w:r>
              <w:instrText>"</w:instrText>
            </w:r>
            <w:r>
              <w:fldChar w:fldCharType="begin"/>
            </w:r>
            <w:r>
              <w:instrText xml:space="preserve"> DOCPROPERTY Language</w:instrText>
            </w:r>
            <w:r>
              <w:fldChar w:fldCharType="separate"/>
            </w:r>
            <w:r>
              <w:instrText>English</w:instrText>
            </w:r>
            <w:r>
              <w:fldChar w:fldCharType="end"/>
            </w:r>
            <w:r>
              <w:instrText>"="English"</w:instrText>
            </w:r>
            <w:r w:rsidRPr="00653F67">
              <w:rPr>
                <w:b/>
              </w:rPr>
              <w:instrText xml:space="preserve"> "Prepared by" "Pripravil" </w:instrText>
            </w:r>
            <w:r w:rsidRPr="00653F67">
              <w:rPr>
                <w:b/>
              </w:rPr>
              <w:fldChar w:fldCharType="separate"/>
            </w:r>
            <w:r w:rsidR="00405024" w:rsidRPr="00653F67">
              <w:rPr>
                <w:b/>
                <w:noProof/>
              </w:rPr>
              <w:t>Prepared by</w:t>
            </w:r>
            <w:r w:rsidRPr="00653F67">
              <w:rPr>
                <w:b/>
              </w:rPr>
              <w:fldChar w:fldCharType="end"/>
            </w:r>
          </w:p>
        </w:tc>
      </w:tr>
      <w:tr w:rsidR="00142C3E" w:rsidRPr="00E23E1D">
        <w:trPr>
          <w:trHeight w:val="46"/>
          <w:jc w:val="center"/>
        </w:trPr>
        <w:tc>
          <w:tcPr>
            <w:tcW w:w="2236" w:type="dxa"/>
          </w:tcPr>
          <w:p w:rsidR="00142C3E" w:rsidRDefault="00142C3E" w:rsidP="00FA79C9">
            <w:pPr>
              <w:pStyle w:val="BodyText-denser"/>
              <w:jc w:val="center"/>
            </w:pPr>
            <w:r>
              <w:t>Vid Juvan</w:t>
            </w:r>
          </w:p>
          <w:p w:rsidR="00142C3E" w:rsidRPr="001B5980" w:rsidRDefault="00142C3E" w:rsidP="00956871">
            <w:pPr>
              <w:pStyle w:val="BodyText-denser"/>
              <w:jc w:val="center"/>
            </w:pPr>
          </w:p>
        </w:tc>
      </w:tr>
      <w:tr w:rsidR="00142C3E" w:rsidRPr="00E23E1D">
        <w:trPr>
          <w:trHeight w:val="46"/>
          <w:jc w:val="center"/>
        </w:trPr>
        <w:tc>
          <w:tcPr>
            <w:tcW w:w="2236" w:type="dxa"/>
          </w:tcPr>
          <w:p w:rsidR="00142C3E" w:rsidRDefault="00142C3E" w:rsidP="00826D28">
            <w:pPr>
              <w:pStyle w:val="BodyText-denser"/>
              <w:jc w:val="left"/>
            </w:pPr>
          </w:p>
        </w:tc>
      </w:tr>
    </w:tbl>
    <w:p w:rsidR="00F41DA2" w:rsidRPr="0035402D" w:rsidRDefault="00FB0528" w:rsidP="00C51A7A">
      <w:pPr>
        <w:pStyle w:val="Heading0"/>
      </w:pPr>
      <w:r>
        <w:rPr>
          <w:noProof/>
          <w:lang w:val="sl-SI" w:eastAsia="sl-SI"/>
        </w:rPr>
        <mc:AlternateContent>
          <mc:Choice Requires="wps">
            <w:drawing>
              <wp:anchor distT="0" distB="0" distL="114300" distR="114300" simplePos="0" relativeHeight="251657728" behindDoc="0" locked="0" layoutInCell="1" allowOverlap="1">
                <wp:simplePos x="0" y="0"/>
                <wp:positionH relativeFrom="column">
                  <wp:posOffset>-277495</wp:posOffset>
                </wp:positionH>
                <wp:positionV relativeFrom="paragraph">
                  <wp:posOffset>7214235</wp:posOffset>
                </wp:positionV>
                <wp:extent cx="6515100" cy="914400"/>
                <wp:effectExtent l="0" t="3810" r="1270" b="0"/>
                <wp:wrapNone/>
                <wp:docPr id="928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FA" w:rsidRPr="00F56D6D" w:rsidRDefault="00BB0CFA"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21.85pt;margin-top:568.05pt;width:51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UEtQIAAL0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" filled="f" stroked="f">
                <v:textbox>
                  <w:txbxContent>
                    <w:p w:rsidR="00C14572" w:rsidRPr="00F56D6D" w:rsidRDefault="00C14572"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mc:Fallback>
        </mc:AlternateContent>
      </w:r>
      <w:r w:rsidR="00F1116C" w:rsidRPr="0035402D">
        <w:br w:type="page"/>
      </w:r>
      <w:bookmarkStart w:id="1" w:name="DocHistory"/>
      <w:bookmarkStart w:id="2" w:name="_Toc535405979"/>
      <w:bookmarkEnd w:id="1"/>
      <w:r w:rsidR="00A74F4A">
        <w:lastRenderedPageBreak/>
        <w:fldChar w:fldCharType="begin"/>
      </w:r>
      <w:r w:rsidR="00F41DA2">
        <w:instrText xml:space="preserve"> IF </w:instrText>
      </w:r>
      <w:r w:rsidR="0023122A">
        <w:instrText>"</w:instrText>
      </w:r>
      <w:r w:rsidR="00A74F4A">
        <w:fldChar w:fldCharType="begin"/>
      </w:r>
      <w:r w:rsidR="00F358E6">
        <w:instrText xml:space="preserve"> DOCPROPERTY Language</w:instrText>
      </w:r>
      <w:r w:rsidR="00A74F4A">
        <w:fldChar w:fldCharType="separate"/>
      </w:r>
      <w:r w:rsidR="00223881">
        <w:instrText>English</w:instrText>
      </w:r>
      <w:r w:rsidR="00A74F4A">
        <w:fldChar w:fldCharType="end"/>
      </w:r>
      <w:r w:rsidR="0023122A">
        <w:instrText>"="English"</w:instrText>
      </w:r>
      <w:r w:rsidR="00F41DA2">
        <w:instrText xml:space="preserve"> "Document History" "Zgodovina dokumenta" </w:instrText>
      </w:r>
      <w:r w:rsidR="00A74F4A">
        <w:fldChar w:fldCharType="separate"/>
      </w:r>
      <w:r w:rsidR="00405024">
        <w:rPr>
          <w:noProof/>
        </w:rPr>
        <w:t>Document History</w:t>
      </w:r>
      <w:r w:rsidR="00A74F4A">
        <w:fldChar w:fldCharType="end"/>
      </w:r>
    </w:p>
    <w:tbl>
      <w:tblPr>
        <w:tblStyle w:val="TableGrid"/>
        <w:tblW w:w="4967" w:type="pct"/>
        <w:shd w:val="clear" w:color="auto" w:fill="FFFF66"/>
        <w:tblLook w:val="01E0" w:firstRow="1" w:lastRow="1" w:firstColumn="1" w:lastColumn="1" w:noHBand="0" w:noVBand="0"/>
      </w:tblPr>
      <w:tblGrid>
        <w:gridCol w:w="1004"/>
        <w:gridCol w:w="1259"/>
        <w:gridCol w:w="1938"/>
        <w:gridCol w:w="1268"/>
        <w:gridCol w:w="3151"/>
      </w:tblGrid>
      <w:tr w:rsidR="00F41DA2" w:rsidRPr="00E23E1D" w:rsidTr="009C233E">
        <w:trPr>
          <w:cnfStyle w:val="100000000000" w:firstRow="1" w:lastRow="0" w:firstColumn="0" w:lastColumn="0" w:oddVBand="0" w:evenVBand="0" w:oddHBand="0" w:evenHBand="0" w:firstRowFirstColumn="0" w:firstRowLastColumn="0" w:lastRowFirstColumn="0" w:lastRowLastColumn="0"/>
        </w:trPr>
        <w:tc>
          <w:tcPr>
            <w:tcW w:w="1004"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Revision</w:instrText>
            </w:r>
            <w:r w:rsidR="0046394A" w:rsidRPr="00653F67">
              <w:instrText>" "</w:instrText>
            </w:r>
            <w:r w:rsidR="0046394A">
              <w:instrText>Revizija</w:instrText>
            </w:r>
            <w:r w:rsidR="0046394A" w:rsidRPr="00653F67">
              <w:instrText xml:space="preserve">" </w:instrText>
            </w:r>
            <w:r w:rsidRPr="00653F67">
              <w:fldChar w:fldCharType="separate"/>
            </w:r>
            <w:r w:rsidR="00405024">
              <w:rPr>
                <w:noProof/>
              </w:rPr>
              <w:t>Revision</w:t>
            </w:r>
            <w:r w:rsidRPr="00653F67">
              <w:fldChar w:fldCharType="end"/>
            </w:r>
          </w:p>
        </w:tc>
        <w:tc>
          <w:tcPr>
            <w:tcW w:w="1259"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Date</w:instrText>
            </w:r>
            <w:r w:rsidR="0046394A" w:rsidRPr="00653F67">
              <w:instrText>" "</w:instrText>
            </w:r>
            <w:r w:rsidR="0046394A">
              <w:instrText>Datum</w:instrText>
            </w:r>
            <w:r w:rsidR="0046394A" w:rsidRPr="00653F67">
              <w:instrText xml:space="preserve">" </w:instrText>
            </w:r>
            <w:r w:rsidRPr="00653F67">
              <w:fldChar w:fldCharType="separate"/>
            </w:r>
            <w:r w:rsidR="00405024">
              <w:rPr>
                <w:noProof/>
              </w:rPr>
              <w:t>Date</w:t>
            </w:r>
            <w:r w:rsidRPr="00653F67">
              <w:fldChar w:fldCharType="end"/>
            </w:r>
          </w:p>
        </w:tc>
        <w:tc>
          <w:tcPr>
            <w:tcW w:w="193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Changed/reviewed</w:instrText>
            </w:r>
            <w:r w:rsidR="0046394A" w:rsidRPr="00653F67">
              <w:instrText>" "</w:instrText>
            </w:r>
            <w:r w:rsidR="0046394A">
              <w:instrText>Spremenil/pregledal</w:instrText>
            </w:r>
            <w:r w:rsidR="0046394A" w:rsidRPr="00653F67">
              <w:instrText xml:space="preserve">" </w:instrText>
            </w:r>
            <w:r w:rsidRPr="00653F67">
              <w:fldChar w:fldCharType="separate"/>
            </w:r>
            <w:r w:rsidR="00405024">
              <w:rPr>
                <w:noProof/>
              </w:rPr>
              <w:t>Changed/reviewed</w:t>
            </w:r>
            <w:r w:rsidRPr="00653F67">
              <w:fldChar w:fldCharType="end"/>
            </w:r>
          </w:p>
        </w:tc>
        <w:tc>
          <w:tcPr>
            <w:tcW w:w="126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Section(s)</w:instrText>
            </w:r>
            <w:r w:rsidR="0046394A" w:rsidRPr="00653F67">
              <w:instrText>" "</w:instrText>
            </w:r>
            <w:r w:rsidR="0046394A">
              <w:instrText>Poglavja</w:instrText>
            </w:r>
            <w:r w:rsidR="0046394A" w:rsidRPr="00653F67">
              <w:instrText xml:space="preserve">" </w:instrText>
            </w:r>
            <w:r w:rsidRPr="00653F67">
              <w:fldChar w:fldCharType="separate"/>
            </w:r>
            <w:r w:rsidR="00405024">
              <w:rPr>
                <w:noProof/>
              </w:rPr>
              <w:t>Section(s)</w:t>
            </w:r>
            <w:r w:rsidRPr="00653F67">
              <w:fldChar w:fldCharType="end"/>
            </w:r>
          </w:p>
        </w:tc>
        <w:tc>
          <w:tcPr>
            <w:tcW w:w="3151"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Modification</w:instrText>
            </w:r>
            <w:r w:rsidR="0046394A" w:rsidRPr="00653F67">
              <w:instrText>" "</w:instrText>
            </w:r>
            <w:r w:rsidR="0046394A">
              <w:instrText>Opis spremembe</w:instrText>
            </w:r>
            <w:r w:rsidR="0046394A" w:rsidRPr="00653F67">
              <w:instrText xml:space="preserve">" </w:instrText>
            </w:r>
            <w:r w:rsidRPr="00653F67">
              <w:fldChar w:fldCharType="separate"/>
            </w:r>
            <w:r w:rsidR="00405024">
              <w:rPr>
                <w:noProof/>
              </w:rPr>
              <w:t>Modification</w:t>
            </w:r>
            <w:r w:rsidRPr="00653F67">
              <w:fldChar w:fldCharType="end"/>
            </w:r>
          </w:p>
        </w:tc>
      </w:tr>
      <w:tr w:rsidR="00BF0F3C" w:rsidRPr="00E23E1D" w:rsidTr="009C233E">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1004" w:type="dxa"/>
            <w:shd w:val="clear" w:color="auto" w:fill="FFFF66"/>
          </w:tcPr>
          <w:p w:rsidR="00BF0F3C" w:rsidRPr="00FE065C" w:rsidRDefault="0022060E" w:rsidP="00B15075">
            <w:pPr>
              <w:rPr>
                <w:rStyle w:val="2check"/>
              </w:rPr>
            </w:pPr>
            <w:r>
              <w:rPr>
                <w:rStyle w:val="2check"/>
              </w:rPr>
              <w:t>1.0</w:t>
            </w:r>
          </w:p>
        </w:tc>
        <w:tc>
          <w:tcPr>
            <w:tcW w:w="1259" w:type="dxa"/>
            <w:shd w:val="clear" w:color="auto" w:fill="FFFF66"/>
          </w:tcPr>
          <w:p w:rsidR="00BF0F3C" w:rsidRPr="00FE065C" w:rsidRDefault="009C233E" w:rsidP="00B15075">
            <w:pPr>
              <w:rPr>
                <w:rStyle w:val="2check"/>
              </w:rPr>
            </w:pPr>
            <w:r>
              <w:rPr>
                <w:rStyle w:val="2check"/>
              </w:rPr>
              <w:t>23-4</w:t>
            </w:r>
            <w:r w:rsidR="0022060E">
              <w:rPr>
                <w:rStyle w:val="2check"/>
              </w:rPr>
              <w:t>-2014</w:t>
            </w:r>
          </w:p>
        </w:tc>
        <w:tc>
          <w:tcPr>
            <w:tcW w:w="1938" w:type="dxa"/>
            <w:shd w:val="clear" w:color="auto" w:fill="FFFF66"/>
          </w:tcPr>
          <w:p w:rsidR="00BF0F3C" w:rsidRPr="00FE065C" w:rsidRDefault="0022060E" w:rsidP="009F6FF9">
            <w:pPr>
              <w:rPr>
                <w:rStyle w:val="2check"/>
              </w:rPr>
            </w:pPr>
            <w:r>
              <w:rPr>
                <w:rStyle w:val="2check"/>
              </w:rPr>
              <w:t>Vid Juvan</w:t>
            </w:r>
          </w:p>
        </w:tc>
        <w:tc>
          <w:tcPr>
            <w:tcW w:w="1268" w:type="dxa"/>
            <w:shd w:val="clear" w:color="auto" w:fill="FFFF66"/>
          </w:tcPr>
          <w:p w:rsidR="00BF0F3C" w:rsidRPr="00FE065C" w:rsidRDefault="00BF0F3C" w:rsidP="00B15075">
            <w:pPr>
              <w:rPr>
                <w:rStyle w:val="2check"/>
              </w:rPr>
            </w:pPr>
          </w:p>
        </w:tc>
        <w:tc>
          <w:tcPr>
            <w:tcW w:w="3151" w:type="dxa"/>
            <w:shd w:val="clear" w:color="auto" w:fill="FFFF66"/>
          </w:tcPr>
          <w:p w:rsidR="00BF0F3C" w:rsidRDefault="0022060E" w:rsidP="00286F47">
            <w:pPr>
              <w:rPr>
                <w:rStyle w:val="2check"/>
              </w:rPr>
            </w:pPr>
            <w:r>
              <w:rPr>
                <w:rStyle w:val="2check"/>
              </w:rPr>
              <w:t>Initial version</w:t>
            </w:r>
          </w:p>
          <w:p w:rsidR="0022060E" w:rsidRPr="00FE065C" w:rsidRDefault="0022060E" w:rsidP="00286F47">
            <w:pPr>
              <w:rPr>
                <w:rStyle w:val="2check"/>
              </w:rPr>
            </w:pPr>
          </w:p>
        </w:tc>
      </w:tr>
    </w:tbl>
    <w:p w:rsidR="00F1116C" w:rsidRPr="008031C4" w:rsidRDefault="00A74F4A" w:rsidP="00F1116C">
      <w:pPr>
        <w:pStyle w:val="Heading0"/>
      </w:pPr>
      <w:r>
        <w:fldChar w:fldCharType="begin"/>
      </w:r>
      <w:r w:rsidR="00AC1CF9">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AC1CF9">
        <w:instrText xml:space="preserve"> "</w:instrText>
      </w:r>
      <w:r w:rsidR="00AC1CF9" w:rsidRPr="00AC1CF9">
        <w:instrText>Confidentiality</w:instrText>
      </w:r>
      <w:r w:rsidR="00AC1CF9">
        <w:instrText xml:space="preserve">" "Zaupnost" </w:instrText>
      </w:r>
      <w:r>
        <w:fldChar w:fldCharType="separate"/>
      </w:r>
      <w:r w:rsidR="00405024" w:rsidRPr="00AC1CF9">
        <w:rPr>
          <w:noProof/>
        </w:rPr>
        <w:t>Confidentiality</w:t>
      </w:r>
      <w:r>
        <w:fldChar w:fldCharType="end"/>
      </w:r>
      <w:bookmarkEnd w:id="0"/>
      <w:bookmarkEnd w:id="2"/>
    </w:p>
    <w:p w:rsidR="00E21A0C" w:rsidRDefault="00A74F4A" w:rsidP="008B023F">
      <w:pPr>
        <w:pStyle w:val="BodyText"/>
      </w:pPr>
      <w:r>
        <w:fldChar w:fldCharType="begin"/>
      </w:r>
      <w:r w:rsidR="00E21A0C">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E21A0C">
        <w:instrText xml:space="preserve">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223881">
        <w:instrText>N</w:instrText>
      </w:r>
      <w:r>
        <w:fldChar w:fldCharType="end"/>
      </w:r>
      <w:r w:rsidR="00E21A0C" w:rsidRPr="008B023F">
        <w:instrText xml:space="preserve"> = "Y" "</w:instrText>
      </w:r>
      <w:r w:rsidR="00E21A0C" w:rsidRPr="00E23E1D">
        <w:instrText xml:space="preserve">This document is classified as a </w:instrText>
      </w:r>
      <w:r w:rsidR="00E21A0C" w:rsidRPr="002F68C2">
        <w:instrText>confidential document</w:instrText>
      </w:r>
      <w:r w:rsidR="00E21A0C" w:rsidRPr="00E23E1D">
        <w:instrText>. As such, it or parts thereof must not be made accessible to anyone not listed in the Audience section, neither in electronic nor in any other form.</w:instrText>
      </w:r>
      <w:r w:rsidR="00E21A0C" w:rsidRPr="008B023F">
        <w:instrText>" "</w:instrText>
      </w:r>
      <w:r w:rsidR="00E21A0C" w:rsidRPr="00E23E1D">
        <w:instrText xml:space="preserve">This document is classified as a </w:instrText>
      </w:r>
      <w:r w:rsidR="00E21A0C" w:rsidRPr="000F544C">
        <w:instrText>public document</w:instrText>
      </w:r>
      <w:r w:rsidR="00E21A0C" w:rsidRPr="00E23E1D">
        <w:instrText>. As such, it or parts thereof are openly accessible to anyone listed in the Audience section, either in electronic or in any other form.</w:instrText>
      </w:r>
      <w:r w:rsidR="00E21A0C" w:rsidRPr="008B023F">
        <w:instrText>"</w:instrText>
      </w:r>
      <w:r w:rsidRPr="008B023F">
        <w:fldChar w:fldCharType="separate"/>
      </w:r>
      <w:r w:rsidR="00405024" w:rsidRPr="00E23E1D">
        <w:rPr>
          <w:noProof/>
        </w:rPr>
        <w:instrText xml:space="preserve">This document is classified as a </w:instrText>
      </w:r>
      <w:r w:rsidR="00405024" w:rsidRPr="000F544C">
        <w:rPr>
          <w:noProof/>
        </w:rPr>
        <w:instrText>public document</w:instrText>
      </w:r>
      <w:r w:rsidR="00405024" w:rsidRPr="00E23E1D">
        <w:rPr>
          <w:noProof/>
        </w:rPr>
        <w:instrText>. As such, it or parts thereof are openly accessible to anyone listed in the Audience section, either in electronic or in any other form.</w:instrText>
      </w:r>
      <w:r w:rsidRPr="008B023F">
        <w:fldChar w:fldCharType="end"/>
      </w:r>
      <w:r w:rsidR="00E21A0C">
        <w:instrText>"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374F30">
        <w:instrText>Y</w:instrText>
      </w:r>
      <w:r>
        <w:fldChar w:fldCharType="end"/>
      </w:r>
      <w:r w:rsidR="00E21A0C" w:rsidRPr="008B023F">
        <w:instrText xml:space="preserve"> = "Y" "</w:instrText>
      </w:r>
      <w:r w:rsidR="000155BB">
        <w:rPr>
          <w:lang w:val="sl-SI"/>
        </w:rPr>
        <w:instrText xml:space="preserve">Dokument je </w:instrText>
      </w:r>
      <w:r w:rsidR="000155BB" w:rsidRPr="00CD4C55">
        <w:rPr>
          <w:b/>
          <w:lang w:val="sl-SI"/>
        </w:rPr>
        <w:instrText>zaupne narave</w:instrText>
      </w:r>
      <w:r w:rsidR="000155BB">
        <w:rPr>
          <w:lang w:val="sl-SI"/>
        </w:rPr>
        <w:instrText xml:space="preserve">. Kot tak ne sme biti ne v elektronski ne v katerikoli drugi obliki </w:instrText>
      </w:r>
      <w:r w:rsidR="00CD4C55">
        <w:rPr>
          <w:lang w:val="sl-SI"/>
        </w:rPr>
        <w:instrText xml:space="preserve">niti v celoti </w:instrText>
      </w:r>
      <w:r w:rsidR="000155BB">
        <w:rPr>
          <w:lang w:val="sl-SI"/>
        </w:rPr>
        <w:instrText>niti delno dostopen nikomur, ki ni imenovan v poglavju Uporabniki</w:instrText>
      </w:r>
      <w:r w:rsidR="000155BB" w:rsidRPr="00FD58B4">
        <w:rPr>
          <w:lang w:val="sl-SI"/>
        </w:rPr>
        <w:instrText>.</w:instrText>
      </w:r>
      <w:r w:rsidR="00E21A0C" w:rsidRPr="008B023F">
        <w:instrText>" "</w:instrText>
      </w:r>
      <w:r w:rsidR="00CD4C55">
        <w:instrText xml:space="preserve">Dokument je </w:instrText>
      </w:r>
      <w:r w:rsidR="00CD4C55" w:rsidRPr="00CD4C55">
        <w:rPr>
          <w:b/>
        </w:rPr>
        <w:instrText>javne narave</w:instrText>
      </w:r>
      <w:r w:rsidR="00E21A0C" w:rsidRPr="00E23E1D">
        <w:instrText xml:space="preserve">. </w:instrText>
      </w:r>
      <w:r w:rsidR="00CD4C55">
        <w:rPr>
          <w:lang w:val="sl-SI"/>
        </w:rPr>
        <w:instrText>Kot tak je lahko v elektronski ali v katerikoli drugi obliki v celoti ali delno dostopen vsakomur, ki je imenovan v poglavju Uporabniki</w:instrText>
      </w:r>
      <w:r w:rsidR="00CD4C55" w:rsidRPr="00FD58B4">
        <w:rPr>
          <w:lang w:val="sl-SI"/>
        </w:rPr>
        <w:instrText>.</w:instrText>
      </w:r>
      <w:r w:rsidR="00E21A0C" w:rsidRPr="008B023F">
        <w:instrText>"</w:instrText>
      </w:r>
      <w:r w:rsidRPr="008B023F">
        <w:fldChar w:fldCharType="separate"/>
      </w:r>
      <w:r w:rsidR="00374F30">
        <w:rPr>
          <w:noProof/>
          <w:lang w:val="sl-SI"/>
        </w:rPr>
        <w:instrText xml:space="preserve">Dokument je </w:instrText>
      </w:r>
      <w:r w:rsidR="00374F30" w:rsidRPr="00CD4C55">
        <w:rPr>
          <w:b/>
          <w:noProof/>
          <w:lang w:val="sl-SI"/>
        </w:rPr>
        <w:instrText>zaupne narave</w:instrText>
      </w:r>
      <w:r w:rsidR="00374F30">
        <w:rPr>
          <w:noProof/>
          <w:lang w:val="sl-SI"/>
        </w:rPr>
        <w:instrText>. Kot tak ne sme biti ne v elektronski ne v katerikoli drugi obliki niti v celoti niti delno dostopen nikomur, ki ni imenovan v poglavju Uporabniki</w:instrText>
      </w:r>
      <w:r w:rsidR="00374F30" w:rsidRPr="00FD58B4">
        <w:rPr>
          <w:noProof/>
          <w:lang w:val="sl-SI"/>
        </w:rPr>
        <w:instrText>.</w:instrText>
      </w:r>
      <w:r w:rsidRPr="008B023F">
        <w:fldChar w:fldCharType="end"/>
      </w:r>
      <w:r w:rsidR="00E21A0C">
        <w:instrText xml:space="preserve">" </w:instrText>
      </w:r>
      <w:r>
        <w:fldChar w:fldCharType="separate"/>
      </w:r>
      <w:r w:rsidR="00405024" w:rsidRPr="00E23E1D">
        <w:rPr>
          <w:noProof/>
        </w:rPr>
        <w:t xml:space="preserve">This document is classified as a </w:t>
      </w:r>
      <w:r w:rsidR="00405024" w:rsidRPr="000F544C">
        <w:rPr>
          <w:noProof/>
        </w:rPr>
        <w:t>public document</w:t>
      </w:r>
      <w:r w:rsidR="00405024" w:rsidRPr="00E23E1D">
        <w:rPr>
          <w:noProof/>
        </w:rPr>
        <w:t>. As such, it or parts thereof are openly accessible to anyone listed in the Audience section, either in electronic or in any other form.</w:t>
      </w:r>
      <w:r>
        <w:fldChar w:fldCharType="end"/>
      </w:r>
    </w:p>
    <w:bookmarkStart w:id="3" w:name="_Toc532637492"/>
    <w:bookmarkStart w:id="4" w:name="_Toc535405980"/>
    <w:p w:rsidR="00F1116C" w:rsidRPr="00E23E1D" w:rsidRDefault="00A74F4A" w:rsidP="00F1116C">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FA01D4">
        <w:instrText xml:space="preserve"> "</w:instrText>
      </w:r>
      <w:r w:rsidR="00FA01D4" w:rsidRPr="00FA01D4">
        <w:instrText>Scope</w:instrText>
      </w:r>
      <w:r w:rsidR="00FA01D4">
        <w:instrText xml:space="preserve">" "Namen" </w:instrText>
      </w:r>
      <w:r>
        <w:fldChar w:fldCharType="separate"/>
      </w:r>
      <w:r w:rsidR="00405024" w:rsidRPr="00FA01D4">
        <w:rPr>
          <w:noProof/>
        </w:rPr>
        <w:t>Scope</w:t>
      </w:r>
      <w:r>
        <w:fldChar w:fldCharType="end"/>
      </w:r>
      <w:bookmarkEnd w:id="3"/>
      <w:bookmarkEnd w:id="4"/>
    </w:p>
    <w:p w:rsidR="00F1116C" w:rsidRPr="00E23E1D" w:rsidRDefault="00F1116C" w:rsidP="00CE2861">
      <w:pPr>
        <w:pStyle w:val="BodyText"/>
      </w:pPr>
      <w:r w:rsidRPr="00E23E1D">
        <w:t xml:space="preserve">This </w:t>
      </w:r>
      <w:r w:rsidR="000307B3">
        <w:t xml:space="preserve">document </w:t>
      </w:r>
      <w:r w:rsidR="002B0FA5">
        <w:t xml:space="preserve">provides </w:t>
      </w:r>
      <w:r w:rsidR="0022060E">
        <w:t>a description and ins</w:t>
      </w:r>
      <w:r w:rsidR="00990828">
        <w:t>tructions how to use the</w:t>
      </w:r>
      <w:r w:rsidR="00543B78">
        <w:t xml:space="preserve"> Solaris Synchrotron Control Program</w:t>
      </w:r>
      <w:r w:rsidR="0022060E">
        <w:t>.</w:t>
      </w:r>
    </w:p>
    <w:bookmarkStart w:id="5" w:name="ToC"/>
    <w:p w:rsidR="00F1116C" w:rsidRPr="00E23E1D" w:rsidRDefault="00A74F4A" w:rsidP="00FC709A">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006229">
        <w:instrText>English</w:instrText>
      </w:r>
      <w:r>
        <w:fldChar w:fldCharType="end"/>
      </w:r>
      <w:r w:rsidR="0023122A">
        <w:instrText>"="English"</w:instrText>
      </w:r>
      <w:r w:rsidR="00FA01D4">
        <w:instrText xml:space="preserve"> "</w:instrText>
      </w:r>
      <w:r w:rsidR="00FA01D4" w:rsidRPr="00FA01D4">
        <w:instrText>Table of Contents</w:instrText>
      </w:r>
      <w:r w:rsidR="00FA01D4">
        <w:instrText>" "Kazalo vsebine"</w:instrText>
      </w:r>
      <w:r>
        <w:fldChar w:fldCharType="separate"/>
      </w:r>
      <w:r w:rsidR="00405024" w:rsidRPr="00FA01D4">
        <w:rPr>
          <w:noProof/>
        </w:rPr>
        <w:t>Table of Contents</w:t>
      </w:r>
      <w:r>
        <w:fldChar w:fldCharType="end"/>
      </w:r>
      <w:bookmarkEnd w:id="5"/>
    </w:p>
    <w:p w:rsidR="00A06298" w:rsidRDefault="00A74F4A">
      <w:pPr>
        <w:pStyle w:val="TOC1"/>
        <w:rPr>
          <w:rFonts w:asciiTheme="minorHAnsi" w:eastAsiaTheme="minorEastAsia" w:hAnsiTheme="minorHAnsi" w:cstheme="minorBidi"/>
          <w:b w:val="0"/>
          <w:noProof/>
          <w:color w:val="auto"/>
          <w:sz w:val="22"/>
          <w:szCs w:val="22"/>
        </w:rPr>
      </w:pPr>
      <w:r>
        <w:rPr>
          <w:b w:val="0"/>
        </w:rPr>
        <w:fldChar w:fldCharType="begin"/>
      </w:r>
      <w:r w:rsidR="00461F6A">
        <w:rPr>
          <w:b w:val="0"/>
        </w:rPr>
        <w:instrText xml:space="preserve"> TOC \o "1-3" \h \z \u </w:instrText>
      </w:r>
      <w:r>
        <w:rPr>
          <w:b w:val="0"/>
        </w:rPr>
        <w:fldChar w:fldCharType="separate"/>
      </w:r>
      <w:hyperlink w:anchor="_Toc387924571" w:history="1">
        <w:r w:rsidR="00A06298" w:rsidRPr="00CD64B4">
          <w:rPr>
            <w:rStyle w:val="Hyperlink"/>
            <w:noProof/>
          </w:rPr>
          <w:t>1. Introduction</w:t>
        </w:r>
        <w:r w:rsidR="00A06298">
          <w:rPr>
            <w:noProof/>
            <w:webHidden/>
          </w:rPr>
          <w:tab/>
        </w:r>
        <w:r w:rsidR="00A06298">
          <w:rPr>
            <w:noProof/>
            <w:webHidden/>
          </w:rPr>
          <w:fldChar w:fldCharType="begin"/>
        </w:r>
        <w:r w:rsidR="00A06298">
          <w:rPr>
            <w:noProof/>
            <w:webHidden/>
          </w:rPr>
          <w:instrText xml:space="preserve"> PAGEREF _Toc387924571 \h </w:instrText>
        </w:r>
        <w:r w:rsidR="00A06298">
          <w:rPr>
            <w:noProof/>
            <w:webHidden/>
          </w:rPr>
        </w:r>
        <w:r w:rsidR="00A06298">
          <w:rPr>
            <w:noProof/>
            <w:webHidden/>
          </w:rPr>
          <w:fldChar w:fldCharType="separate"/>
        </w:r>
        <w:r w:rsidR="00A06298">
          <w:rPr>
            <w:noProof/>
            <w:webHidden/>
          </w:rPr>
          <w:t>4</w:t>
        </w:r>
        <w:r w:rsidR="00A06298">
          <w:rPr>
            <w:noProof/>
            <w:webHidden/>
          </w:rPr>
          <w:fldChar w:fldCharType="end"/>
        </w:r>
      </w:hyperlink>
    </w:p>
    <w:p w:rsidR="00A06298" w:rsidRDefault="00380AC6">
      <w:pPr>
        <w:pStyle w:val="TOC1"/>
        <w:rPr>
          <w:rFonts w:asciiTheme="minorHAnsi" w:eastAsiaTheme="minorEastAsia" w:hAnsiTheme="minorHAnsi" w:cstheme="minorBidi"/>
          <w:b w:val="0"/>
          <w:noProof/>
          <w:color w:val="auto"/>
          <w:sz w:val="22"/>
          <w:szCs w:val="22"/>
        </w:rPr>
      </w:pPr>
      <w:hyperlink w:anchor="_Toc387924572" w:history="1">
        <w:r w:rsidR="00A06298" w:rsidRPr="00CD64B4">
          <w:rPr>
            <w:rStyle w:val="Hyperlink"/>
            <w:noProof/>
          </w:rPr>
          <w:t>2. Software installation</w:t>
        </w:r>
        <w:r w:rsidR="00A06298">
          <w:rPr>
            <w:noProof/>
            <w:webHidden/>
          </w:rPr>
          <w:tab/>
        </w:r>
        <w:r w:rsidR="00A06298">
          <w:rPr>
            <w:noProof/>
            <w:webHidden/>
          </w:rPr>
          <w:fldChar w:fldCharType="begin"/>
        </w:r>
        <w:r w:rsidR="00A06298">
          <w:rPr>
            <w:noProof/>
            <w:webHidden/>
          </w:rPr>
          <w:instrText xml:space="preserve"> PAGEREF _Toc387924572 \h </w:instrText>
        </w:r>
        <w:r w:rsidR="00A06298">
          <w:rPr>
            <w:noProof/>
            <w:webHidden/>
          </w:rPr>
        </w:r>
        <w:r w:rsidR="00A06298">
          <w:rPr>
            <w:noProof/>
            <w:webHidden/>
          </w:rPr>
          <w:fldChar w:fldCharType="separate"/>
        </w:r>
        <w:r w:rsidR="00A06298">
          <w:rPr>
            <w:noProof/>
            <w:webHidden/>
          </w:rPr>
          <w:t>5</w:t>
        </w:r>
        <w:r w:rsidR="00A06298">
          <w:rPr>
            <w:noProof/>
            <w:webHidden/>
          </w:rPr>
          <w:fldChar w:fldCharType="end"/>
        </w:r>
      </w:hyperlink>
    </w:p>
    <w:p w:rsidR="00A06298" w:rsidRDefault="00380AC6">
      <w:pPr>
        <w:pStyle w:val="TOC2"/>
        <w:rPr>
          <w:rFonts w:asciiTheme="minorHAnsi" w:eastAsiaTheme="minorEastAsia" w:hAnsiTheme="minorHAnsi" w:cstheme="minorBidi"/>
          <w:color w:val="auto"/>
          <w:szCs w:val="22"/>
        </w:rPr>
      </w:pPr>
      <w:hyperlink w:anchor="_Toc387924573" w:history="1">
        <w:r w:rsidR="00A06298" w:rsidRPr="00CD64B4">
          <w:rPr>
            <w:rStyle w:val="Hyperlink"/>
          </w:rPr>
          <w:t>2.1. Prerequisites</w:t>
        </w:r>
        <w:r w:rsidR="00A06298">
          <w:rPr>
            <w:webHidden/>
          </w:rPr>
          <w:tab/>
        </w:r>
        <w:r w:rsidR="00A06298">
          <w:rPr>
            <w:webHidden/>
          </w:rPr>
          <w:fldChar w:fldCharType="begin"/>
        </w:r>
        <w:r w:rsidR="00A06298">
          <w:rPr>
            <w:webHidden/>
          </w:rPr>
          <w:instrText xml:space="preserve"> PAGEREF _Toc387924573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380AC6">
      <w:pPr>
        <w:pStyle w:val="TOC2"/>
        <w:rPr>
          <w:rFonts w:asciiTheme="minorHAnsi" w:eastAsiaTheme="minorEastAsia" w:hAnsiTheme="minorHAnsi" w:cstheme="minorBidi"/>
          <w:color w:val="auto"/>
          <w:szCs w:val="22"/>
        </w:rPr>
      </w:pPr>
      <w:hyperlink w:anchor="_Toc387924574" w:history="1">
        <w:r w:rsidR="00A06298" w:rsidRPr="00CD64B4">
          <w:rPr>
            <w:rStyle w:val="Hyperlink"/>
          </w:rPr>
          <w:t>2.2. Facility Configuration Software Installation</w:t>
        </w:r>
        <w:r w:rsidR="00A06298">
          <w:rPr>
            <w:webHidden/>
          </w:rPr>
          <w:tab/>
        </w:r>
        <w:r w:rsidR="00A06298">
          <w:rPr>
            <w:webHidden/>
          </w:rPr>
          <w:fldChar w:fldCharType="begin"/>
        </w:r>
        <w:r w:rsidR="00A06298">
          <w:rPr>
            <w:webHidden/>
          </w:rPr>
          <w:instrText xml:space="preserve"> PAGEREF _Toc387924574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380AC6">
      <w:pPr>
        <w:pStyle w:val="TOC2"/>
        <w:rPr>
          <w:rFonts w:asciiTheme="minorHAnsi" w:eastAsiaTheme="minorEastAsia" w:hAnsiTheme="minorHAnsi" w:cstheme="minorBidi"/>
          <w:color w:val="auto"/>
          <w:szCs w:val="22"/>
        </w:rPr>
      </w:pPr>
      <w:hyperlink w:anchor="_Toc387924575" w:history="1">
        <w:r w:rsidR="00A06298" w:rsidRPr="00CD64B4">
          <w:rPr>
            <w:rStyle w:val="Hyperlink"/>
          </w:rPr>
          <w:t>2.3. Solaris Synchrotron Control Program Installation</w:t>
        </w:r>
        <w:r w:rsidR="00A06298">
          <w:rPr>
            <w:webHidden/>
          </w:rPr>
          <w:tab/>
        </w:r>
        <w:r w:rsidR="00A06298">
          <w:rPr>
            <w:webHidden/>
          </w:rPr>
          <w:fldChar w:fldCharType="begin"/>
        </w:r>
        <w:r w:rsidR="00A06298">
          <w:rPr>
            <w:webHidden/>
          </w:rPr>
          <w:instrText xml:space="preserve"> PAGEREF _Toc387924575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380AC6">
      <w:pPr>
        <w:pStyle w:val="TOC2"/>
        <w:rPr>
          <w:rFonts w:asciiTheme="minorHAnsi" w:eastAsiaTheme="minorEastAsia" w:hAnsiTheme="minorHAnsi" w:cstheme="minorBidi"/>
          <w:color w:val="auto"/>
          <w:szCs w:val="22"/>
        </w:rPr>
      </w:pPr>
      <w:hyperlink w:anchor="_Toc387924576" w:history="1">
        <w:r w:rsidR="00A06298" w:rsidRPr="00CD64B4">
          <w:rPr>
            <w:rStyle w:val="Hyperlink"/>
          </w:rPr>
          <w:t>2.4. Running the application</w:t>
        </w:r>
        <w:r w:rsidR="00A06298">
          <w:rPr>
            <w:webHidden/>
          </w:rPr>
          <w:tab/>
        </w:r>
        <w:r w:rsidR="00A06298">
          <w:rPr>
            <w:webHidden/>
          </w:rPr>
          <w:fldChar w:fldCharType="begin"/>
        </w:r>
        <w:r w:rsidR="00A06298">
          <w:rPr>
            <w:webHidden/>
          </w:rPr>
          <w:instrText xml:space="preserve"> PAGEREF _Toc387924576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380AC6">
      <w:pPr>
        <w:pStyle w:val="TOC3"/>
        <w:rPr>
          <w:rFonts w:asciiTheme="minorHAnsi" w:eastAsiaTheme="minorEastAsia" w:hAnsiTheme="minorHAnsi" w:cstheme="minorBidi"/>
          <w:color w:val="auto"/>
          <w:szCs w:val="22"/>
        </w:rPr>
      </w:pPr>
      <w:hyperlink w:anchor="_Toc387924577" w:history="1">
        <w:r w:rsidR="00A06298" w:rsidRPr="00CD64B4">
          <w:rPr>
            <w:rStyle w:val="Hyperlink"/>
          </w:rPr>
          <w:t>2.4.1. Manual start</w:t>
        </w:r>
        <w:r w:rsidR="00A06298">
          <w:rPr>
            <w:webHidden/>
          </w:rPr>
          <w:tab/>
        </w:r>
        <w:r w:rsidR="00A06298">
          <w:rPr>
            <w:webHidden/>
          </w:rPr>
          <w:fldChar w:fldCharType="begin"/>
        </w:r>
        <w:r w:rsidR="00A06298">
          <w:rPr>
            <w:webHidden/>
          </w:rPr>
          <w:instrText xml:space="preserve"> PAGEREF _Toc387924577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380AC6">
      <w:pPr>
        <w:pStyle w:val="TOC3"/>
        <w:rPr>
          <w:rFonts w:asciiTheme="minorHAnsi" w:eastAsiaTheme="minorEastAsia" w:hAnsiTheme="minorHAnsi" w:cstheme="minorBidi"/>
          <w:color w:val="auto"/>
          <w:szCs w:val="22"/>
        </w:rPr>
      </w:pPr>
      <w:hyperlink w:anchor="_Toc387924578" w:history="1">
        <w:r w:rsidR="00A06298" w:rsidRPr="00CD64B4">
          <w:rPr>
            <w:rStyle w:val="Hyperlink"/>
          </w:rPr>
          <w:t>2.4.2. Runner application</w:t>
        </w:r>
        <w:r w:rsidR="00A06298">
          <w:rPr>
            <w:webHidden/>
          </w:rPr>
          <w:tab/>
        </w:r>
        <w:r w:rsidR="00A06298">
          <w:rPr>
            <w:webHidden/>
          </w:rPr>
          <w:fldChar w:fldCharType="begin"/>
        </w:r>
        <w:r w:rsidR="00A06298">
          <w:rPr>
            <w:webHidden/>
          </w:rPr>
          <w:instrText xml:space="preserve"> PAGEREF _Toc387924578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380AC6">
      <w:pPr>
        <w:pStyle w:val="TOC1"/>
        <w:rPr>
          <w:rFonts w:asciiTheme="minorHAnsi" w:eastAsiaTheme="minorEastAsia" w:hAnsiTheme="minorHAnsi" w:cstheme="minorBidi"/>
          <w:b w:val="0"/>
          <w:noProof/>
          <w:color w:val="auto"/>
          <w:sz w:val="22"/>
          <w:szCs w:val="22"/>
        </w:rPr>
      </w:pPr>
      <w:hyperlink w:anchor="_Toc387924579" w:history="1">
        <w:r w:rsidR="00A06298" w:rsidRPr="00CD64B4">
          <w:rPr>
            <w:rStyle w:val="Hyperlink"/>
            <w:noProof/>
          </w:rPr>
          <w:t>3. Configuration</w:t>
        </w:r>
        <w:r w:rsidR="00A06298">
          <w:rPr>
            <w:noProof/>
            <w:webHidden/>
          </w:rPr>
          <w:tab/>
        </w:r>
        <w:r w:rsidR="00A06298">
          <w:rPr>
            <w:noProof/>
            <w:webHidden/>
          </w:rPr>
          <w:fldChar w:fldCharType="begin"/>
        </w:r>
        <w:r w:rsidR="00A06298">
          <w:rPr>
            <w:noProof/>
            <w:webHidden/>
          </w:rPr>
          <w:instrText xml:space="preserve"> PAGEREF _Toc387924579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380AC6">
      <w:pPr>
        <w:pStyle w:val="TOC1"/>
        <w:rPr>
          <w:rFonts w:asciiTheme="minorHAnsi" w:eastAsiaTheme="minorEastAsia" w:hAnsiTheme="minorHAnsi" w:cstheme="minorBidi"/>
          <w:b w:val="0"/>
          <w:noProof/>
          <w:color w:val="auto"/>
          <w:sz w:val="22"/>
          <w:szCs w:val="22"/>
        </w:rPr>
      </w:pPr>
      <w:hyperlink w:anchor="_Toc387924580" w:history="1">
        <w:r w:rsidR="00A06298" w:rsidRPr="00CD64B4">
          <w:rPr>
            <w:rStyle w:val="Hyperlink"/>
            <w:noProof/>
          </w:rPr>
          <w:t>4. Operation</w:t>
        </w:r>
        <w:r w:rsidR="00A06298">
          <w:rPr>
            <w:noProof/>
            <w:webHidden/>
          </w:rPr>
          <w:tab/>
        </w:r>
        <w:r w:rsidR="00A06298">
          <w:rPr>
            <w:noProof/>
            <w:webHidden/>
          </w:rPr>
          <w:fldChar w:fldCharType="begin"/>
        </w:r>
        <w:r w:rsidR="00A06298">
          <w:rPr>
            <w:noProof/>
            <w:webHidden/>
          </w:rPr>
          <w:instrText xml:space="preserve"> PAGEREF _Toc387924580 \h </w:instrText>
        </w:r>
        <w:r w:rsidR="00A06298">
          <w:rPr>
            <w:noProof/>
            <w:webHidden/>
          </w:rPr>
        </w:r>
        <w:r w:rsidR="00A06298">
          <w:rPr>
            <w:noProof/>
            <w:webHidden/>
          </w:rPr>
          <w:fldChar w:fldCharType="separate"/>
        </w:r>
        <w:r w:rsidR="00A06298">
          <w:rPr>
            <w:noProof/>
            <w:webHidden/>
          </w:rPr>
          <w:t>9</w:t>
        </w:r>
        <w:r w:rsidR="00A06298">
          <w:rPr>
            <w:noProof/>
            <w:webHidden/>
          </w:rPr>
          <w:fldChar w:fldCharType="end"/>
        </w:r>
      </w:hyperlink>
    </w:p>
    <w:p w:rsidR="00A06298" w:rsidRDefault="00380AC6">
      <w:pPr>
        <w:pStyle w:val="TOC2"/>
        <w:rPr>
          <w:rFonts w:asciiTheme="minorHAnsi" w:eastAsiaTheme="minorEastAsia" w:hAnsiTheme="minorHAnsi" w:cstheme="minorBidi"/>
          <w:color w:val="auto"/>
          <w:szCs w:val="22"/>
        </w:rPr>
      </w:pPr>
      <w:hyperlink w:anchor="_Toc387924581" w:history="1">
        <w:r w:rsidR="00A06298" w:rsidRPr="00CD64B4">
          <w:rPr>
            <w:rStyle w:val="Hyperlink"/>
          </w:rPr>
          <w:t>4.1. Device Tree</w:t>
        </w:r>
        <w:r w:rsidR="00A06298">
          <w:rPr>
            <w:webHidden/>
          </w:rPr>
          <w:tab/>
        </w:r>
        <w:r w:rsidR="00A06298">
          <w:rPr>
            <w:webHidden/>
          </w:rPr>
          <w:fldChar w:fldCharType="begin"/>
        </w:r>
        <w:r w:rsidR="00A06298">
          <w:rPr>
            <w:webHidden/>
          </w:rPr>
          <w:instrText xml:space="preserve"> PAGEREF _Toc387924581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380AC6">
      <w:pPr>
        <w:pStyle w:val="TOC3"/>
        <w:rPr>
          <w:rFonts w:asciiTheme="minorHAnsi" w:eastAsiaTheme="minorEastAsia" w:hAnsiTheme="minorHAnsi" w:cstheme="minorBidi"/>
          <w:color w:val="auto"/>
          <w:szCs w:val="22"/>
        </w:rPr>
      </w:pPr>
      <w:hyperlink w:anchor="_Toc387924582" w:history="1">
        <w:r w:rsidR="00A06298" w:rsidRPr="00CD64B4">
          <w:rPr>
            <w:rStyle w:val="Hyperlink"/>
          </w:rPr>
          <w:t>4.1.1. Device Filtering</w:t>
        </w:r>
        <w:r w:rsidR="00A06298">
          <w:rPr>
            <w:webHidden/>
          </w:rPr>
          <w:tab/>
        </w:r>
        <w:r w:rsidR="00A06298">
          <w:rPr>
            <w:webHidden/>
          </w:rPr>
          <w:fldChar w:fldCharType="begin"/>
        </w:r>
        <w:r w:rsidR="00A06298">
          <w:rPr>
            <w:webHidden/>
          </w:rPr>
          <w:instrText xml:space="preserve"> PAGEREF _Toc387924582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380AC6">
      <w:pPr>
        <w:pStyle w:val="TOC3"/>
        <w:rPr>
          <w:rFonts w:asciiTheme="minorHAnsi" w:eastAsiaTheme="minorEastAsia" w:hAnsiTheme="minorHAnsi" w:cstheme="minorBidi"/>
          <w:color w:val="auto"/>
          <w:szCs w:val="22"/>
        </w:rPr>
      </w:pPr>
      <w:hyperlink w:anchor="_Toc387924583" w:history="1">
        <w:r w:rsidR="00A06298" w:rsidRPr="00CD64B4">
          <w:rPr>
            <w:rStyle w:val="Hyperlink"/>
          </w:rPr>
          <w:t>4.1.2. Standard Device Panel</w:t>
        </w:r>
        <w:r w:rsidR="00A06298">
          <w:rPr>
            <w:webHidden/>
          </w:rPr>
          <w:tab/>
        </w:r>
        <w:r w:rsidR="00A06298">
          <w:rPr>
            <w:webHidden/>
          </w:rPr>
          <w:fldChar w:fldCharType="begin"/>
        </w:r>
        <w:r w:rsidR="00A06298">
          <w:rPr>
            <w:webHidden/>
          </w:rPr>
          <w:instrText xml:space="preserve"> PAGEREF _Toc387924583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380AC6">
      <w:pPr>
        <w:pStyle w:val="TOC3"/>
        <w:rPr>
          <w:rFonts w:asciiTheme="minorHAnsi" w:eastAsiaTheme="minorEastAsia" w:hAnsiTheme="minorHAnsi" w:cstheme="minorBidi"/>
          <w:color w:val="auto"/>
          <w:szCs w:val="22"/>
        </w:rPr>
      </w:pPr>
      <w:hyperlink w:anchor="_Toc387924584" w:history="1">
        <w:r w:rsidR="00A06298" w:rsidRPr="00CD64B4">
          <w:rPr>
            <w:rStyle w:val="Hyperlink"/>
          </w:rPr>
          <w:t>4.1.3. Custom Panel</w:t>
        </w:r>
        <w:r w:rsidR="00A06298">
          <w:rPr>
            <w:webHidden/>
          </w:rPr>
          <w:tab/>
        </w:r>
        <w:r w:rsidR="00A06298">
          <w:rPr>
            <w:webHidden/>
          </w:rPr>
          <w:fldChar w:fldCharType="begin"/>
        </w:r>
        <w:r w:rsidR="00A06298">
          <w:rPr>
            <w:webHidden/>
          </w:rPr>
          <w:instrText xml:space="preserve"> PAGEREF _Toc387924584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380AC6">
      <w:pPr>
        <w:pStyle w:val="TOC2"/>
        <w:rPr>
          <w:rFonts w:asciiTheme="minorHAnsi" w:eastAsiaTheme="minorEastAsia" w:hAnsiTheme="minorHAnsi" w:cstheme="minorBidi"/>
          <w:color w:val="auto"/>
          <w:szCs w:val="22"/>
        </w:rPr>
      </w:pPr>
      <w:hyperlink w:anchor="_Toc387924585" w:history="1">
        <w:r w:rsidR="00A06298" w:rsidRPr="00CD64B4">
          <w:rPr>
            <w:rStyle w:val="Hyperlink"/>
          </w:rPr>
          <w:t>4.2. Device Group Tree</w:t>
        </w:r>
        <w:r w:rsidR="00A06298">
          <w:rPr>
            <w:webHidden/>
          </w:rPr>
          <w:tab/>
        </w:r>
        <w:r w:rsidR="00A06298">
          <w:rPr>
            <w:webHidden/>
          </w:rPr>
          <w:fldChar w:fldCharType="begin"/>
        </w:r>
        <w:r w:rsidR="00A06298">
          <w:rPr>
            <w:webHidden/>
          </w:rPr>
          <w:instrText xml:space="preserve"> PAGEREF _Toc387924585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380AC6">
      <w:pPr>
        <w:pStyle w:val="TOC3"/>
        <w:rPr>
          <w:rFonts w:asciiTheme="minorHAnsi" w:eastAsiaTheme="minorEastAsia" w:hAnsiTheme="minorHAnsi" w:cstheme="minorBidi"/>
          <w:color w:val="auto"/>
          <w:szCs w:val="22"/>
        </w:rPr>
      </w:pPr>
      <w:hyperlink w:anchor="_Toc387924586" w:history="1">
        <w:r w:rsidR="00A06298" w:rsidRPr="00CD64B4">
          <w:rPr>
            <w:rStyle w:val="Hyperlink"/>
          </w:rPr>
          <w:t>4.2.1. Device Group Panel</w:t>
        </w:r>
        <w:r w:rsidR="00A06298">
          <w:rPr>
            <w:webHidden/>
          </w:rPr>
          <w:tab/>
        </w:r>
        <w:r w:rsidR="00A06298">
          <w:rPr>
            <w:webHidden/>
          </w:rPr>
          <w:fldChar w:fldCharType="begin"/>
        </w:r>
        <w:r w:rsidR="00A06298">
          <w:rPr>
            <w:webHidden/>
          </w:rPr>
          <w:instrText xml:space="preserve"> PAGEREF _Toc387924586 \h </w:instrText>
        </w:r>
        <w:r w:rsidR="00A06298">
          <w:rPr>
            <w:webHidden/>
          </w:rPr>
        </w:r>
        <w:r w:rsidR="00A06298">
          <w:rPr>
            <w:webHidden/>
          </w:rPr>
          <w:fldChar w:fldCharType="separate"/>
        </w:r>
        <w:r w:rsidR="00A06298">
          <w:rPr>
            <w:webHidden/>
          </w:rPr>
          <w:t>11</w:t>
        </w:r>
        <w:r w:rsidR="00A06298">
          <w:rPr>
            <w:webHidden/>
          </w:rPr>
          <w:fldChar w:fldCharType="end"/>
        </w:r>
      </w:hyperlink>
    </w:p>
    <w:p w:rsidR="00A87C98" w:rsidRDefault="00A74F4A" w:rsidP="00A87C98">
      <w:r>
        <w:rPr>
          <w:b/>
          <w:color w:val="993300"/>
          <w:sz w:val="24"/>
          <w:szCs w:val="39"/>
          <w:u w:color="808080"/>
        </w:rPr>
        <w:fldChar w:fldCharType="end"/>
      </w:r>
    </w:p>
    <w:p w:rsidR="00A87C98" w:rsidRDefault="00A74F4A" w:rsidP="0018178A">
      <w:pPr>
        <w:pStyle w:val="Heading0"/>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Figures</w:instrText>
      </w:r>
      <w:r w:rsidR="004A2A34">
        <w:instrText xml:space="preserve">" "Slike" </w:instrText>
      </w:r>
      <w:r>
        <w:fldChar w:fldCharType="separate"/>
      </w:r>
      <w:r w:rsidR="00405024" w:rsidRPr="004A2A34">
        <w:rPr>
          <w:noProof/>
        </w:rPr>
        <w:t>Figures</w:t>
      </w:r>
      <w:r>
        <w:fldChar w:fldCharType="end"/>
      </w:r>
    </w:p>
    <w:p w:rsidR="00A87C98" w:rsidRDefault="00A74F4A" w:rsidP="00A87C98">
      <w:r>
        <w:fldChar w:fldCharType="begin"/>
      </w:r>
      <w:r w:rsidR="009777C1">
        <w:instrText xml:space="preserve"> TOC \h \z \c "Figure" </w:instrText>
      </w:r>
      <w:r>
        <w:fldChar w:fldCharType="separate"/>
      </w:r>
      <w:r w:rsidR="008D4073">
        <w:rPr>
          <w:b/>
          <w:bCs/>
          <w:noProof/>
        </w:rPr>
        <w:t>No table of figures entries found.</w:t>
      </w:r>
      <w:r>
        <w:fldChar w:fldCharType="end"/>
      </w:r>
    </w:p>
    <w:p w:rsidR="003E4BB3" w:rsidRDefault="00A74F4A" w:rsidP="0018178A">
      <w:pPr>
        <w:pStyle w:val="Heading0"/>
      </w:pPr>
      <w:r>
        <w:rPr>
          <w:noProof/>
        </w:rPr>
        <w:fldChar w:fldCharType="begin"/>
      </w:r>
      <w:r w:rsidR="004A2A34">
        <w:rPr>
          <w:noProof/>
        </w:rPr>
        <w:instrText xml:space="preserve"> IF </w:instrText>
      </w:r>
      <w:r w:rsidR="0023122A">
        <w:rPr>
          <w:noProof/>
        </w:rPr>
        <w:instrText>"</w:instrText>
      </w:r>
      <w:r>
        <w:rPr>
          <w:noProof/>
        </w:rPr>
        <w:fldChar w:fldCharType="begin"/>
      </w:r>
      <w:r w:rsidR="00F358E6">
        <w:rPr>
          <w:noProof/>
        </w:rPr>
        <w:instrText xml:space="preserve"> DOCPROPERTY Language</w:instrText>
      </w:r>
      <w:r>
        <w:rPr>
          <w:noProof/>
        </w:rPr>
        <w:fldChar w:fldCharType="separate"/>
      </w:r>
      <w:r w:rsidR="00967F1D">
        <w:rPr>
          <w:noProof/>
        </w:rPr>
        <w:instrText>English</w:instrText>
      </w:r>
      <w:r>
        <w:rPr>
          <w:noProof/>
        </w:rPr>
        <w:fldChar w:fldCharType="end"/>
      </w:r>
      <w:r w:rsidR="0023122A">
        <w:rPr>
          <w:noProof/>
        </w:rPr>
        <w:instrText>"="English"</w:instrText>
      </w:r>
      <w:r w:rsidR="004A2A34">
        <w:rPr>
          <w:noProof/>
        </w:rPr>
        <w:instrText xml:space="preserve"> "Tables" "Tabele" </w:instrText>
      </w:r>
      <w:r>
        <w:rPr>
          <w:noProof/>
        </w:rPr>
        <w:fldChar w:fldCharType="separate"/>
      </w:r>
      <w:r w:rsidR="00405024">
        <w:rPr>
          <w:noProof/>
        </w:rPr>
        <w:t>Tables</w:t>
      </w:r>
      <w:r>
        <w:rPr>
          <w:noProof/>
        </w:rPr>
        <w:fldChar w:fldCharType="end"/>
      </w:r>
    </w:p>
    <w:p w:rsidR="00A06298" w:rsidRDefault="000F2812">
      <w:pPr>
        <w:pStyle w:val="TableofFigure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387924567" w:history="1">
        <w:r w:rsidR="00A06298" w:rsidRPr="00C06B9B">
          <w:rPr>
            <w:rStyle w:val="Hyperlink"/>
            <w:noProof/>
          </w:rPr>
          <w:t>Table 1: Configuration Format</w:t>
        </w:r>
        <w:r w:rsidR="00A06298">
          <w:rPr>
            <w:noProof/>
            <w:webHidden/>
          </w:rPr>
          <w:tab/>
        </w:r>
        <w:r w:rsidR="00A06298">
          <w:rPr>
            <w:noProof/>
            <w:webHidden/>
          </w:rPr>
          <w:fldChar w:fldCharType="begin"/>
        </w:r>
        <w:r w:rsidR="00A06298">
          <w:rPr>
            <w:noProof/>
            <w:webHidden/>
          </w:rPr>
          <w:instrText xml:space="preserve"> PAGEREF _Toc387924567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380AC6">
      <w:pPr>
        <w:pStyle w:val="TableofFigures"/>
        <w:rPr>
          <w:rFonts w:asciiTheme="minorHAnsi" w:eastAsiaTheme="minorEastAsia" w:hAnsiTheme="minorHAnsi" w:cstheme="minorBidi"/>
          <w:noProof/>
          <w:color w:val="auto"/>
          <w:sz w:val="22"/>
          <w:szCs w:val="22"/>
        </w:rPr>
      </w:pPr>
      <w:hyperlink w:anchor="_Toc387924568" w:history="1">
        <w:r w:rsidR="00A06298" w:rsidRPr="00C06B9B">
          <w:rPr>
            <w:rStyle w:val="Hyperlink"/>
            <w:noProof/>
          </w:rPr>
          <w:t>Table 2: Configuration Specifications</w:t>
        </w:r>
        <w:r w:rsidR="00A06298">
          <w:rPr>
            <w:noProof/>
            <w:webHidden/>
          </w:rPr>
          <w:tab/>
        </w:r>
        <w:r w:rsidR="00A06298">
          <w:rPr>
            <w:noProof/>
            <w:webHidden/>
          </w:rPr>
          <w:fldChar w:fldCharType="begin"/>
        </w:r>
        <w:r w:rsidR="00A06298">
          <w:rPr>
            <w:noProof/>
            <w:webHidden/>
          </w:rPr>
          <w:instrText xml:space="preserve"> PAGEREF _Toc387924568 \h </w:instrText>
        </w:r>
        <w:r w:rsidR="00A06298">
          <w:rPr>
            <w:noProof/>
            <w:webHidden/>
          </w:rPr>
        </w:r>
        <w:r w:rsidR="00A06298">
          <w:rPr>
            <w:noProof/>
            <w:webHidden/>
          </w:rPr>
          <w:fldChar w:fldCharType="separate"/>
        </w:r>
        <w:r w:rsidR="00A06298">
          <w:rPr>
            <w:noProof/>
            <w:webHidden/>
          </w:rPr>
          <w:t>8</w:t>
        </w:r>
        <w:r w:rsidR="00A06298">
          <w:rPr>
            <w:noProof/>
            <w:webHidden/>
          </w:rPr>
          <w:fldChar w:fldCharType="end"/>
        </w:r>
      </w:hyperlink>
    </w:p>
    <w:p w:rsidR="00A06298" w:rsidRDefault="00380AC6">
      <w:pPr>
        <w:pStyle w:val="TableofFigures"/>
        <w:rPr>
          <w:rFonts w:asciiTheme="minorHAnsi" w:eastAsiaTheme="minorEastAsia" w:hAnsiTheme="minorHAnsi" w:cstheme="minorBidi"/>
          <w:noProof/>
          <w:color w:val="auto"/>
          <w:sz w:val="22"/>
          <w:szCs w:val="22"/>
        </w:rPr>
      </w:pPr>
      <w:hyperlink w:anchor="_Toc387924569" w:history="1">
        <w:r w:rsidR="00A06298" w:rsidRPr="00C06B9B">
          <w:rPr>
            <w:rStyle w:val="Hyperlink"/>
            <w:noProof/>
          </w:rPr>
          <w:t>Table 3: Standard Device Panel Script Input Parameters</w:t>
        </w:r>
        <w:r w:rsidR="00A06298">
          <w:rPr>
            <w:noProof/>
            <w:webHidden/>
          </w:rPr>
          <w:tab/>
        </w:r>
        <w:r w:rsidR="00A06298">
          <w:rPr>
            <w:noProof/>
            <w:webHidden/>
          </w:rPr>
          <w:fldChar w:fldCharType="begin"/>
        </w:r>
        <w:r w:rsidR="00A06298">
          <w:rPr>
            <w:noProof/>
            <w:webHidden/>
          </w:rPr>
          <w:instrText xml:space="preserve"> PAGEREF _Toc387924569 \h </w:instrText>
        </w:r>
        <w:r w:rsidR="00A06298">
          <w:rPr>
            <w:noProof/>
            <w:webHidden/>
          </w:rPr>
        </w:r>
        <w:r w:rsidR="00A06298">
          <w:rPr>
            <w:noProof/>
            <w:webHidden/>
          </w:rPr>
          <w:fldChar w:fldCharType="separate"/>
        </w:r>
        <w:r w:rsidR="00A06298">
          <w:rPr>
            <w:noProof/>
            <w:webHidden/>
          </w:rPr>
          <w:t>10</w:t>
        </w:r>
        <w:r w:rsidR="00A06298">
          <w:rPr>
            <w:noProof/>
            <w:webHidden/>
          </w:rPr>
          <w:fldChar w:fldCharType="end"/>
        </w:r>
      </w:hyperlink>
    </w:p>
    <w:p w:rsidR="00A06298" w:rsidRDefault="00380AC6">
      <w:pPr>
        <w:pStyle w:val="TableofFigures"/>
        <w:rPr>
          <w:rFonts w:asciiTheme="minorHAnsi" w:eastAsiaTheme="minorEastAsia" w:hAnsiTheme="minorHAnsi" w:cstheme="minorBidi"/>
          <w:noProof/>
          <w:color w:val="auto"/>
          <w:sz w:val="22"/>
          <w:szCs w:val="22"/>
        </w:rPr>
      </w:pPr>
      <w:hyperlink w:anchor="_Toc387924570" w:history="1">
        <w:r w:rsidR="00A06298" w:rsidRPr="00C06B9B">
          <w:rPr>
            <w:rStyle w:val="Hyperlink"/>
            <w:noProof/>
          </w:rPr>
          <w:t>Table 4: Device Group Script Input Parameters</w:t>
        </w:r>
        <w:r w:rsidR="00A06298">
          <w:rPr>
            <w:noProof/>
            <w:webHidden/>
          </w:rPr>
          <w:tab/>
        </w:r>
        <w:r w:rsidR="00A06298">
          <w:rPr>
            <w:noProof/>
            <w:webHidden/>
          </w:rPr>
          <w:fldChar w:fldCharType="begin"/>
        </w:r>
        <w:r w:rsidR="00A06298">
          <w:rPr>
            <w:noProof/>
            <w:webHidden/>
          </w:rPr>
          <w:instrText xml:space="preserve"> PAGEREF _Toc387924570 \h </w:instrText>
        </w:r>
        <w:r w:rsidR="00A06298">
          <w:rPr>
            <w:noProof/>
            <w:webHidden/>
          </w:rPr>
        </w:r>
        <w:r w:rsidR="00A06298">
          <w:rPr>
            <w:noProof/>
            <w:webHidden/>
          </w:rPr>
          <w:fldChar w:fldCharType="separate"/>
        </w:r>
        <w:r w:rsidR="00A06298">
          <w:rPr>
            <w:noProof/>
            <w:webHidden/>
          </w:rPr>
          <w:t>11</w:t>
        </w:r>
        <w:r w:rsidR="00A06298">
          <w:rPr>
            <w:noProof/>
            <w:webHidden/>
          </w:rPr>
          <w:fldChar w:fldCharType="end"/>
        </w:r>
      </w:hyperlink>
    </w:p>
    <w:p w:rsidR="008E1C3C" w:rsidRDefault="000F2812" w:rsidP="008E1C3C">
      <w:r>
        <w:fldChar w:fldCharType="end"/>
      </w:r>
    </w:p>
    <w:p w:rsidR="000F2812" w:rsidRDefault="000F2812" w:rsidP="008E1C3C"/>
    <w:p w:rsidR="00E00888" w:rsidRPr="00E23E1D"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"Typography" "Tipografija"</w:instrText>
      </w:r>
      <w:r>
        <w:rPr>
          <w:noProof/>
        </w:rPr>
        <w:fldChar w:fldCharType="separate"/>
      </w:r>
      <w:r w:rsidR="00405024">
        <w:rPr>
          <w:noProof/>
        </w:rPr>
        <w:t>Typography</w:t>
      </w:r>
      <w:r>
        <w:rPr>
          <w:noProof/>
        </w:rPr>
        <w:fldChar w:fldCharType="end"/>
      </w:r>
    </w:p>
    <w:p w:rsidR="00E00888" w:rsidRPr="00E23E1D" w:rsidRDefault="00E00888" w:rsidP="00E00888">
      <w:pPr>
        <w:pStyle w:val="BodyText"/>
      </w:pPr>
      <w:r w:rsidRPr="00E23E1D">
        <w:t>This document uses the following styles:</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23"/>
        <w:gridCol w:w="7684"/>
      </w:tblGrid>
      <w:tr w:rsidR="00E00888" w:rsidTr="00C5328A">
        <w:trPr>
          <w:cantSplit/>
        </w:trPr>
        <w:tc>
          <w:tcPr>
            <w:tcW w:w="851"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22351EFD" wp14:editId="6AF2A121">
                  <wp:extent cx="397510" cy="397510"/>
                  <wp:effectExtent l="19050" t="0" r="254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E00888" w:rsidRPr="00B15075" w:rsidRDefault="00E00888" w:rsidP="00C5328A">
            <w:pPr>
              <w:pStyle w:val="BodyText-denser"/>
            </w:pPr>
            <w:r w:rsidRPr="00B15075">
              <w:t>A box like this contains important information.</w:t>
            </w:r>
          </w:p>
        </w:tc>
      </w:tr>
    </w:tbl>
    <w:p w:rsidR="00E00888" w:rsidRDefault="00E00888" w:rsidP="00E00888">
      <w:pPr>
        <w:pStyle w:val="BodyText-denser"/>
      </w:pP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739"/>
        <w:gridCol w:w="7768"/>
      </w:tblGrid>
      <w:tr w:rsidR="00E00888" w:rsidRPr="00E23E1D" w:rsidTr="00C5328A">
        <w:trPr>
          <w:cantSplit/>
          <w:trHeight w:val="670"/>
        </w:trPr>
        <w:tc>
          <w:tcPr>
            <w:tcW w:w="844" w:type="dxa"/>
            <w:shd w:val="clear" w:color="auto" w:fill="F3F3F3"/>
            <w:vAlign w:val="center"/>
          </w:tcPr>
          <w:p w:rsidR="00E00888" w:rsidRPr="00B15075" w:rsidRDefault="00E00888" w:rsidP="00C5328A">
            <w:pPr>
              <w:pStyle w:val="BodyText-denser"/>
            </w:pPr>
          </w:p>
        </w:tc>
        <w:tc>
          <w:tcPr>
            <w:tcW w:w="8782" w:type="dxa"/>
            <w:shd w:val="clear" w:color="auto" w:fill="F3F3F3"/>
            <w:vAlign w:val="center"/>
          </w:tcPr>
          <w:p w:rsidR="00E00888" w:rsidRPr="00B15075" w:rsidRDefault="00E00888" w:rsidP="00C5328A">
            <w:pPr>
              <w:pStyle w:val="BodyText-denser"/>
            </w:pPr>
            <w:r w:rsidRPr="00B15075">
              <w:t>A box like this would contain sidebar text.</w:t>
            </w:r>
          </w:p>
        </w:tc>
      </w:tr>
    </w:tbl>
    <w:p w:rsidR="00E00888" w:rsidRDefault="00E00888" w:rsidP="00E00888">
      <w:pPr>
        <w:pStyle w:val="BodyText-denser"/>
      </w:pPr>
    </w:p>
    <w:tbl>
      <w:tblPr>
        <w:tblW w:w="5000" w:type="pct"/>
        <w:tblBorders>
          <w:top w:val="single" w:sz="18" w:space="0" w:color="FF0000"/>
          <w:bottom w:val="single" w:sz="18" w:space="0" w:color="FF0000"/>
        </w:tblBorders>
        <w:tblCellMar>
          <w:top w:w="113" w:type="dxa"/>
          <w:left w:w="0" w:type="dxa"/>
          <w:bottom w:w="113" w:type="dxa"/>
          <w:right w:w="0" w:type="dxa"/>
        </w:tblCellMar>
        <w:tblLook w:val="01E0" w:firstRow="1" w:lastRow="1" w:firstColumn="1" w:lastColumn="1" w:noHBand="0" w:noVBand="0"/>
      </w:tblPr>
      <w:tblGrid>
        <w:gridCol w:w="755"/>
        <w:gridCol w:w="6941"/>
        <w:gridCol w:w="811"/>
      </w:tblGrid>
      <w:tr w:rsidR="00E00888" w:rsidTr="00C5328A">
        <w:trPr>
          <w:cantSplit/>
        </w:trPr>
        <w:tc>
          <w:tcPr>
            <w:tcW w:w="783"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791C6B4B" wp14:editId="524D0346">
                  <wp:extent cx="357505" cy="357505"/>
                  <wp:effectExtent l="19050" t="0" r="4445" b="0"/>
                  <wp:docPr id="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c>
          <w:tcPr>
            <w:tcW w:w="8001" w:type="dxa"/>
            <w:shd w:val="clear" w:color="auto" w:fill="F3F3F3"/>
            <w:vAlign w:val="center"/>
          </w:tcPr>
          <w:p w:rsidR="00E00888" w:rsidRPr="00D620D6" w:rsidRDefault="00E00888" w:rsidP="00C5328A">
            <w:pPr>
              <w:pStyle w:val="BodyText-denser"/>
              <w:jc w:val="center"/>
              <w:rPr>
                <w:rStyle w:val="Accent"/>
              </w:rPr>
            </w:pPr>
            <w:r w:rsidRPr="00D620D6">
              <w:rPr>
                <w:rStyle w:val="Accent"/>
              </w:rPr>
              <w:t>Warning!</w:t>
            </w:r>
          </w:p>
          <w:p w:rsidR="00E00888" w:rsidRPr="00B15075" w:rsidRDefault="00E00888" w:rsidP="00C5328A">
            <w:pPr>
              <w:pStyle w:val="BodyText-denser"/>
              <w:jc w:val="center"/>
            </w:pPr>
            <w:r w:rsidRPr="00D620D6">
              <w:rPr>
                <w:rStyle w:val="Accent"/>
              </w:rPr>
              <w:t>A box like this provides information, which should not be disregarded!</w:t>
            </w:r>
          </w:p>
        </w:tc>
        <w:tc>
          <w:tcPr>
            <w:tcW w:w="850"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6F8364FA" wp14:editId="1EC5AEC7">
                  <wp:extent cx="357505" cy="357505"/>
                  <wp:effectExtent l="19050" t="0" r="4445" b="0"/>
                  <wp:docPr id="1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r>
    </w:tbl>
    <w:p w:rsidR="00E00888" w:rsidRDefault="00E00888" w:rsidP="00E00888">
      <w:pPr>
        <w:pStyle w:val="BodyText-denser"/>
      </w:pPr>
    </w:p>
    <w:p w:rsidR="00E00888" w:rsidRDefault="00E00888" w:rsidP="00E00888">
      <w:pPr>
        <w:pStyle w:val="BodyText-denser"/>
      </w:pPr>
    </w:p>
    <w:p w:rsidR="00E00888" w:rsidRDefault="00E00888" w:rsidP="00E00888">
      <w:pPr>
        <w:pStyle w:val="BodyText-denser"/>
      </w:pPr>
    </w:p>
    <w:p w:rsidR="00E00888" w:rsidRDefault="00A74F4A" w:rsidP="00E00888">
      <w:pPr>
        <w:pStyle w:val="Heading0"/>
      </w:pPr>
      <w:r>
        <w:fldChar w:fldCharType="begin"/>
      </w:r>
      <w:r w:rsidR="00E00888">
        <w:instrText xml:space="preserve"> IF "</w:instrText>
      </w:r>
      <w:r w:rsidR="0022060E">
        <w:fldChar w:fldCharType="begin"/>
      </w:r>
      <w:r w:rsidR="0022060E">
        <w:instrText xml:space="preserve"> DOCPROPERTY Language</w:instrText>
      </w:r>
      <w:r w:rsidR="0022060E">
        <w:fldChar w:fldCharType="separate"/>
      </w:r>
      <w:r w:rsidR="00223881">
        <w:instrText>English</w:instrText>
      </w:r>
      <w:r w:rsidR="0022060E">
        <w:fldChar w:fldCharType="end"/>
      </w:r>
      <w:r w:rsidR="00E00888">
        <w:instrText>"="English" "</w:instrText>
      </w:r>
      <w:r w:rsidR="00E00888" w:rsidRPr="00FA01D4">
        <w:instrText>Glossary of Terms</w:instrText>
      </w:r>
      <w:r w:rsidR="00E00888">
        <w:instrText>" "Slovar uporabljenih terminov"</w:instrText>
      </w:r>
      <w:r>
        <w:fldChar w:fldCharType="separate"/>
      </w:r>
      <w:r w:rsidR="00405024" w:rsidRPr="00FA01D4">
        <w:rPr>
          <w:noProof/>
        </w:rPr>
        <w:t>Glossary of Terms</w:t>
      </w:r>
      <w:r>
        <w:fldChar w:fldCharType="end"/>
      </w:r>
    </w:p>
    <w:tbl>
      <w:tblPr>
        <w:tblStyle w:val="Table-invisible"/>
        <w:tblW w:w="0" w:type="auto"/>
        <w:tblLook w:val="04A0" w:firstRow="1" w:lastRow="0" w:firstColumn="1" w:lastColumn="0" w:noHBand="0" w:noVBand="1"/>
      </w:tblPr>
      <w:tblGrid>
        <w:gridCol w:w="1809"/>
        <w:gridCol w:w="6838"/>
      </w:tblGrid>
      <w:tr w:rsidR="005F459B" w:rsidTr="00A5445E">
        <w:tc>
          <w:tcPr>
            <w:tcW w:w="1809" w:type="dxa"/>
          </w:tcPr>
          <w:p w:rsidR="005F459B" w:rsidRDefault="005F459B" w:rsidP="005F459B">
            <w:pPr>
              <w:pStyle w:val="BodyText-denser"/>
              <w:tabs>
                <w:tab w:val="left" w:pos="831"/>
              </w:tabs>
            </w:pPr>
            <w:r>
              <w:t>Tango</w:t>
            </w:r>
          </w:p>
        </w:tc>
        <w:tc>
          <w:tcPr>
            <w:tcW w:w="6838" w:type="dxa"/>
          </w:tcPr>
          <w:p w:rsidR="005F459B" w:rsidRDefault="005F459B" w:rsidP="005F459B">
            <w:pPr>
              <w:pStyle w:val="BodyText-denser"/>
              <w:jc w:val="left"/>
            </w:pPr>
            <w:r w:rsidRPr="005F459B">
              <w:t>TANGO is an object oriented distributed control system</w:t>
            </w:r>
            <w:r>
              <w:t xml:space="preserve"> (</w:t>
            </w:r>
            <w:r w:rsidRPr="005F459B">
              <w:t>http://www.tango-controls.org/</w:t>
            </w:r>
            <w:r>
              <w:t>)</w:t>
            </w:r>
          </w:p>
        </w:tc>
      </w:tr>
      <w:tr w:rsidR="007B376A" w:rsidTr="00A5445E">
        <w:tc>
          <w:tcPr>
            <w:tcW w:w="1809" w:type="dxa"/>
          </w:tcPr>
          <w:p w:rsidR="007B376A" w:rsidRDefault="007B376A" w:rsidP="005F459B">
            <w:pPr>
              <w:pStyle w:val="BodyText-denser"/>
              <w:tabs>
                <w:tab w:val="left" w:pos="831"/>
              </w:tabs>
            </w:pPr>
          </w:p>
        </w:tc>
        <w:tc>
          <w:tcPr>
            <w:tcW w:w="6838" w:type="dxa"/>
          </w:tcPr>
          <w:p w:rsidR="007B376A" w:rsidRDefault="007B376A" w:rsidP="005F459B">
            <w:pPr>
              <w:pStyle w:val="BodyText-denser"/>
              <w:jc w:val="left"/>
            </w:pPr>
          </w:p>
        </w:tc>
      </w:tr>
      <w:tr w:rsidR="007B376A" w:rsidTr="00A5445E">
        <w:tc>
          <w:tcPr>
            <w:tcW w:w="1809" w:type="dxa"/>
          </w:tcPr>
          <w:p w:rsidR="007B376A" w:rsidRPr="00A5445E" w:rsidRDefault="007B376A" w:rsidP="005F459B">
            <w:pPr>
              <w:pStyle w:val="BodyText-denser"/>
              <w:tabs>
                <w:tab w:val="left" w:pos="831"/>
              </w:tabs>
            </w:pPr>
          </w:p>
        </w:tc>
        <w:tc>
          <w:tcPr>
            <w:tcW w:w="6838" w:type="dxa"/>
          </w:tcPr>
          <w:p w:rsidR="007B376A" w:rsidRPr="00A5445E" w:rsidRDefault="007B376A" w:rsidP="005F459B">
            <w:pPr>
              <w:pStyle w:val="BodyText-denser"/>
            </w:pPr>
          </w:p>
        </w:tc>
      </w:tr>
      <w:tr w:rsidR="007B376A" w:rsidTr="00A5445E">
        <w:tc>
          <w:tcPr>
            <w:tcW w:w="1809" w:type="dxa"/>
          </w:tcPr>
          <w:p w:rsidR="007B376A" w:rsidRPr="00A5445E" w:rsidRDefault="007B376A" w:rsidP="00A5445E">
            <w:pPr>
              <w:pStyle w:val="BodyText-denser"/>
            </w:pPr>
          </w:p>
        </w:tc>
        <w:tc>
          <w:tcPr>
            <w:tcW w:w="6838" w:type="dxa"/>
          </w:tcPr>
          <w:p w:rsidR="007B376A" w:rsidRPr="00A5445E" w:rsidRDefault="007B376A" w:rsidP="00A5445E">
            <w:pPr>
              <w:pStyle w:val="BodyText-denser"/>
            </w:pPr>
          </w:p>
        </w:tc>
      </w:tr>
    </w:tbl>
    <w:p w:rsidR="00E00888" w:rsidRPr="00154BD2"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w:instrText>
      </w:r>
      <w:r w:rsidR="00E00888" w:rsidRPr="00FA01D4">
        <w:rPr>
          <w:noProof/>
        </w:rPr>
        <w:instrText>References</w:instrText>
      </w:r>
      <w:r w:rsidR="00E00888">
        <w:rPr>
          <w:noProof/>
        </w:rPr>
        <w:instrText>" "Viri"</w:instrText>
      </w:r>
      <w:r>
        <w:rPr>
          <w:noProof/>
        </w:rPr>
        <w:fldChar w:fldCharType="separate"/>
      </w:r>
      <w:bookmarkStart w:id="6" w:name="_Ref338042393"/>
      <w:bookmarkStart w:id="7" w:name="_Ref338042394"/>
      <w:bookmarkStart w:id="8" w:name="_Ref338042395"/>
      <w:r w:rsidR="00405024" w:rsidRPr="00FA01D4">
        <w:rPr>
          <w:noProof/>
        </w:rPr>
        <w:t>References</w:t>
      </w:r>
      <w:bookmarkEnd w:id="6"/>
      <w:bookmarkEnd w:id="7"/>
      <w:bookmarkEnd w:id="8"/>
      <w:r>
        <w:rPr>
          <w:noProof/>
        </w:rPr>
        <w:fldChar w:fldCharType="end"/>
      </w:r>
    </w:p>
    <w:p w:rsidR="00006229" w:rsidRDefault="005F459B" w:rsidP="00FE6B08">
      <w:pPr>
        <w:pStyle w:val="Reference"/>
      </w:pPr>
      <w:bookmarkStart w:id="9" w:name="_Ref150664545"/>
      <w:r>
        <w:t>Tango-related documentation</w:t>
      </w:r>
      <w:r w:rsidR="00E00888">
        <w:t>:</w:t>
      </w:r>
      <w:r>
        <w:t xml:space="preserve"> </w:t>
      </w:r>
      <w:hyperlink r:id="rId13" w:history="1">
        <w:r w:rsidR="00987793" w:rsidRPr="005E1919">
          <w:rPr>
            <w:rStyle w:val="Hyperlink"/>
          </w:rPr>
          <w:t>http://www.tango-controls.org/</w:t>
        </w:r>
      </w:hyperlink>
      <w:r w:rsidR="00987793">
        <w:t xml:space="preserve"> </w:t>
      </w:r>
      <w:bookmarkEnd w:id="9"/>
    </w:p>
    <w:p w:rsidR="002A3706" w:rsidRDefault="002A3706" w:rsidP="002A3706">
      <w:pPr>
        <w:pStyle w:val="Reference"/>
      </w:pPr>
      <w:r>
        <w:t xml:space="preserve">Solaris signal list: </w:t>
      </w:r>
      <w:hyperlink r:id="rId14" w:history="1">
        <w:r w:rsidRPr="003C2E46">
          <w:rPr>
            <w:rStyle w:val="Hyperlink"/>
          </w:rPr>
          <w:t>https://internal.cosylab.com/svn/acc/projects/Solaris/CS/trunk/doc/Specs/Solaris_signal_list.docx</w:t>
        </w:r>
      </w:hyperlink>
      <w:r>
        <w:t xml:space="preserve"> </w:t>
      </w:r>
    </w:p>
    <w:p w:rsidR="00006229" w:rsidRPr="00AB7164" w:rsidRDefault="00006229" w:rsidP="00006229">
      <w:pPr>
        <w:pStyle w:val="Heading1"/>
      </w:pPr>
      <w:bookmarkStart w:id="10" w:name="_Toc386474472"/>
      <w:bookmarkStart w:id="11" w:name="_Toc387924571"/>
      <w:r>
        <w:lastRenderedPageBreak/>
        <w:t>Introduction</w:t>
      </w:r>
      <w:bookmarkEnd w:id="10"/>
      <w:bookmarkEnd w:id="11"/>
    </w:p>
    <w:p w:rsidR="0081302C" w:rsidRDefault="0081302C" w:rsidP="0081302C">
      <w:pPr>
        <w:pStyle w:val="BodyText"/>
      </w:pPr>
      <w:r>
        <w:t>Solaris Synchrotron Control Program provides a high-level overview of the operation of the synchrotron devices and enables access to the device engineering screens. This program can be configured to control one of the three control system instances of the Solaris synchrotron: the linac and the storage ring or each individual beamline with respective front end.</w:t>
      </w:r>
      <w:r w:rsidR="00126A90" w:rsidRPr="00126A90">
        <w:t xml:space="preserve"> </w:t>
      </w:r>
      <w:r w:rsidR="00126A90">
        <w:t>Each instance has its own</w:t>
      </w:r>
      <w:r w:rsidR="00405024">
        <w:t xml:space="preserve"> set of</w:t>
      </w:r>
      <w:r w:rsidR="00126A90">
        <w:t xml:space="preserve"> dedicated CSV configuration file</w:t>
      </w:r>
      <w:r w:rsidR="00405024">
        <w:t>s</w:t>
      </w:r>
      <w:r w:rsidR="001813F5">
        <w:t xml:space="preserve"> and</w:t>
      </w:r>
      <w:r w:rsidR="00552DA7">
        <w:t xml:space="preserve"> a</w:t>
      </w:r>
      <w:r w:rsidR="001813F5">
        <w:t xml:space="preserve"> dedicated Tango database</w:t>
      </w:r>
      <w:r w:rsidR="00126A90">
        <w:t xml:space="preserve">. Solaris Synchrotron Control Program is </w:t>
      </w:r>
      <w:r w:rsidR="00126A90" w:rsidRPr="005D1D88">
        <w:t>instantiated</w:t>
      </w:r>
      <w:r w:rsidR="00126A90">
        <w:t xml:space="preserve"> acc</w:t>
      </w:r>
      <w:r w:rsidR="00842BAA">
        <w:t>ording to the provided</w:t>
      </w:r>
      <w:r w:rsidR="00405024">
        <w:t xml:space="preserve"> main device</w:t>
      </w:r>
      <w:r w:rsidR="00842BAA">
        <w:t xml:space="preserve"> CSV file and connects to the corresponding</w:t>
      </w:r>
      <w:r>
        <w:t xml:space="preserve"> Tango database of the control system instance. Control program presents the devices to the user in form of a device list, device tree and device groups, along with the tools for easy access and control of the devices.</w:t>
      </w:r>
      <w:r w:rsidR="000E65F8">
        <w:t xml:space="preserve"> For configuring the Solaris Synchrotron Control Program to start a certain control system instance and to update necessary files from the repository, a dedicated GUIRunner application is developed.</w:t>
      </w:r>
    </w:p>
    <w:p w:rsidR="0081302C" w:rsidRDefault="0081302C" w:rsidP="0081302C">
      <w:pPr>
        <w:pStyle w:val="BodyText"/>
      </w:pPr>
      <w:r>
        <w:t>The main purpose of the application is to provide the user with easy access to various visual control panels of the specified devices. Three types of panels can be access</w:t>
      </w:r>
      <w:r w:rsidR="009B0192">
        <w:t>ed</w:t>
      </w:r>
      <w:r>
        <w:t>, namely Standard Device Panel, Custom Panel and Device Group Panel. The Standard Device Panel is a dedicated device GUI, intended for a full control of a certain device.</w:t>
      </w:r>
      <w:r w:rsidR="00AC72DE">
        <w:t xml:space="preserve"> Standard device pane</w:t>
      </w:r>
      <w:r w:rsidR="008C0306">
        <w:t>l</w:t>
      </w:r>
      <w:r w:rsidR="00AC72DE">
        <w:t>s are by default Taurus Device P</w:t>
      </w:r>
      <w:r w:rsidR="007441B3">
        <w:t>anels, which are auto generated. However</w:t>
      </w:r>
      <w:r w:rsidR="006310EA">
        <w:t>,</w:t>
      </w:r>
      <w:r w:rsidR="00400854">
        <w:t xml:space="preserve"> i</w:t>
      </w:r>
      <w:r w:rsidR="00AC72DE">
        <w:t>f a custom GUI is developed for a certain device, it can be used instead.</w:t>
      </w:r>
      <w:r>
        <w:t xml:space="preserve"> Custom Panel exposes selected attributes of selected devices, automatically generated according to the user’s selection. The Device Group Panel is a GUI that exposes multiple devices within one GUI. </w:t>
      </w:r>
      <w:r w:rsidR="000D2B95">
        <w:t>A</w:t>
      </w:r>
      <w:r>
        <w:t>ll of them are custom made, but</w:t>
      </w:r>
      <w:r w:rsidR="000D2B95">
        <w:t xml:space="preserve"> </w:t>
      </w:r>
      <w:r w:rsidR="006A2A0F">
        <w:t>foreseen</w:t>
      </w:r>
      <w:r w:rsidR="000D2B95">
        <w:t xml:space="preserve"> to be</w:t>
      </w:r>
      <w:r>
        <w:t xml:space="preserve"> dynamic to a certain extent.</w:t>
      </w:r>
    </w:p>
    <w:p w:rsidR="00FA1E72" w:rsidRDefault="00FA1E72" w:rsidP="0081302C">
      <w:pPr>
        <w:pStyle w:val="BodyText"/>
      </w:pPr>
      <w:r>
        <w:t>Solaris Synchrotron Control Program also provides the feature for saving and loading a profile. With profile, we refer to a set of opened GUI</w:t>
      </w:r>
      <w:r w:rsidR="004C2434">
        <w:t>s</w:t>
      </w:r>
      <w:r>
        <w:t>, consisting of Standard Device Panels, Custom Panels and Device Group Panels.</w:t>
      </w:r>
    </w:p>
    <w:p w:rsidR="0081302C" w:rsidRDefault="0081302C" w:rsidP="00006229">
      <w:pPr>
        <w:pStyle w:val="BodyText"/>
      </w:pPr>
      <w:r>
        <w:t xml:space="preserve">Along with the Solaris Synchrotron Control Program, the Facility Configuration software is provided. It is used for populating the Tango database with the device instances of all controlled devices. It does so according to the </w:t>
      </w:r>
      <w:r w:rsidR="00B14539">
        <w:t xml:space="preserve">main device </w:t>
      </w:r>
      <w:r>
        <w:t>CSV configuration file. The same CSV file is used for Solaris Synchrotron Control Program and for Facility Configuration. Before using the Solaris Synchrotron Control Program, the Tango database ought to be populated.</w:t>
      </w:r>
    </w:p>
    <w:p w:rsidR="0081302C" w:rsidRDefault="0081302C" w:rsidP="00006229">
      <w:pPr>
        <w:pStyle w:val="BodyText"/>
      </w:pPr>
    </w:p>
    <w:p w:rsidR="00006229" w:rsidRPr="00AB7164" w:rsidRDefault="00006229" w:rsidP="00006229">
      <w:pPr>
        <w:pStyle w:val="Heading1"/>
      </w:pPr>
      <w:bookmarkStart w:id="12" w:name="_Toc386474473"/>
      <w:bookmarkStart w:id="13" w:name="_Toc387924572"/>
      <w:r w:rsidRPr="00AB7164">
        <w:lastRenderedPageBreak/>
        <w:t>Software installation</w:t>
      </w:r>
      <w:bookmarkEnd w:id="12"/>
      <w:bookmarkEnd w:id="13"/>
    </w:p>
    <w:p w:rsidR="00006229" w:rsidRDefault="00D43519" w:rsidP="00D43519">
      <w:pPr>
        <w:pStyle w:val="Heading2"/>
      </w:pPr>
      <w:bookmarkStart w:id="14" w:name="_Toc387924573"/>
      <w:r>
        <w:t>Prerequisites</w:t>
      </w:r>
      <w:bookmarkEnd w:id="14"/>
    </w:p>
    <w:p w:rsidR="00D43519" w:rsidRDefault="007A73F7" w:rsidP="00D06524">
      <w:pPr>
        <w:pStyle w:val="BodyText-denser"/>
        <w:numPr>
          <w:ilvl w:val="0"/>
          <w:numId w:val="19"/>
        </w:numPr>
      </w:pPr>
      <w:r>
        <w:t>Python 2.7</w:t>
      </w:r>
    </w:p>
    <w:p w:rsidR="00D43519" w:rsidRDefault="00D43519" w:rsidP="00D06524">
      <w:pPr>
        <w:pStyle w:val="BodyText-denser"/>
        <w:numPr>
          <w:ilvl w:val="0"/>
          <w:numId w:val="19"/>
        </w:numPr>
      </w:pPr>
      <w:r>
        <w:t>Python modules</w:t>
      </w:r>
    </w:p>
    <w:p w:rsidR="00D43519" w:rsidRDefault="00D43519" w:rsidP="00D06524">
      <w:pPr>
        <w:pStyle w:val="BodyText-denser"/>
        <w:numPr>
          <w:ilvl w:val="1"/>
          <w:numId w:val="19"/>
        </w:numPr>
      </w:pPr>
      <w:r>
        <w:t>PyQt4</w:t>
      </w:r>
      <w:r w:rsidR="00FF015A">
        <w:t xml:space="preserve"> (</w:t>
      </w:r>
      <w:r w:rsidR="00BD0C6A">
        <w:t xml:space="preserve">version: </w:t>
      </w:r>
      <w:r w:rsidR="00FF015A">
        <w:t>4.11.2)</w:t>
      </w:r>
    </w:p>
    <w:p w:rsidR="00D43519" w:rsidRDefault="00D43519" w:rsidP="00D06524">
      <w:pPr>
        <w:pStyle w:val="BodyText-denser"/>
        <w:numPr>
          <w:ilvl w:val="1"/>
          <w:numId w:val="19"/>
        </w:numPr>
      </w:pPr>
      <w:r>
        <w:t>PyTango</w:t>
      </w:r>
      <w:r w:rsidR="00FF015A">
        <w:t xml:space="preserve"> (</w:t>
      </w:r>
      <w:r w:rsidR="00BD0C6A">
        <w:t xml:space="preserve">version: </w:t>
      </w:r>
      <w:r w:rsidR="00FF015A">
        <w:t>&gt;= 8.1.5)</w:t>
      </w:r>
    </w:p>
    <w:p w:rsidR="00D43519" w:rsidRDefault="00D43519" w:rsidP="00D06524">
      <w:pPr>
        <w:pStyle w:val="BodyText-denser"/>
        <w:numPr>
          <w:ilvl w:val="1"/>
          <w:numId w:val="19"/>
        </w:numPr>
      </w:pPr>
      <w:r>
        <w:t>Taurus</w:t>
      </w:r>
      <w:r w:rsidR="00FF015A">
        <w:t xml:space="preserve"> (</w:t>
      </w:r>
      <w:r w:rsidR="00BD0C6A">
        <w:t xml:space="preserve">version: </w:t>
      </w:r>
      <w:r w:rsidR="00FF015A">
        <w:t>&gt;= 3.3.0)</w:t>
      </w:r>
    </w:p>
    <w:p w:rsidR="002E1D6D" w:rsidRDefault="002E1D6D" w:rsidP="002E1D6D">
      <w:pPr>
        <w:pStyle w:val="BodyText-denser"/>
        <w:numPr>
          <w:ilvl w:val="1"/>
          <w:numId w:val="19"/>
        </w:numPr>
      </w:pPr>
      <w:r>
        <w:t>Numpy</w:t>
      </w:r>
      <w:r w:rsidR="00FF015A">
        <w:t xml:space="preserve"> (</w:t>
      </w:r>
      <w:r w:rsidR="00BD0C6A">
        <w:t xml:space="preserve">version: </w:t>
      </w:r>
      <w:r w:rsidR="00FF015A">
        <w:t>&gt;= 1.8.1)</w:t>
      </w:r>
    </w:p>
    <w:p w:rsidR="009900A3" w:rsidRDefault="009900A3" w:rsidP="009900A3">
      <w:pPr>
        <w:pStyle w:val="BodyText-denser"/>
        <w:numPr>
          <w:ilvl w:val="1"/>
          <w:numId w:val="19"/>
        </w:numPr>
      </w:pPr>
      <w:r>
        <w:t>CosyWidgets</w:t>
      </w:r>
      <w:r w:rsidR="00FF015A">
        <w:t xml:space="preserve"> (</w:t>
      </w:r>
      <w:r w:rsidR="00BD0C6A">
        <w:t xml:space="preserve">version: </w:t>
      </w:r>
      <w:r w:rsidR="00FF015A">
        <w:t>&gt;= 0.1)</w:t>
      </w:r>
    </w:p>
    <w:p w:rsidR="009900A3" w:rsidRDefault="009900A3" w:rsidP="00E3124D">
      <w:pPr>
        <w:pStyle w:val="BodyText-denser"/>
        <w:numPr>
          <w:ilvl w:val="1"/>
          <w:numId w:val="19"/>
        </w:numPr>
      </w:pPr>
      <w:r>
        <w:t>MaxWidgets</w:t>
      </w:r>
      <w:r w:rsidR="00FF015A">
        <w:t xml:space="preserve"> (</w:t>
      </w:r>
      <w:r w:rsidR="00BD0C6A">
        <w:t xml:space="preserve">version: </w:t>
      </w:r>
      <w:r w:rsidR="00FF015A">
        <w:t>&gt;= 0.8.3)</w:t>
      </w:r>
    </w:p>
    <w:p w:rsidR="00BB0CFA" w:rsidRDefault="00E3124D" w:rsidP="00E3124D">
      <w:pPr>
        <w:pStyle w:val="BodyText-denser"/>
        <w:numPr>
          <w:ilvl w:val="1"/>
          <w:numId w:val="19"/>
        </w:numPr>
      </w:pPr>
      <w:r>
        <w:t>C</w:t>
      </w:r>
      <w:r w:rsidR="00D43519">
        <w:t>sv</w:t>
      </w:r>
      <w:r>
        <w:t xml:space="preserve">, </w:t>
      </w:r>
      <w:r w:rsidR="00D43519">
        <w:t>subprocess</w:t>
      </w:r>
      <w:r>
        <w:t xml:space="preserve">, </w:t>
      </w:r>
      <w:r w:rsidR="00D43519">
        <w:t>argparse</w:t>
      </w:r>
      <w:r>
        <w:t xml:space="preserve">, </w:t>
      </w:r>
      <w:r w:rsidR="00D43519">
        <w:t>threading</w:t>
      </w:r>
      <w:r>
        <w:t xml:space="preserve">, </w:t>
      </w:r>
      <w:r w:rsidR="00BB0CFA">
        <w:t>time,</w:t>
      </w:r>
      <w:r>
        <w:t xml:space="preserve"> </w:t>
      </w:r>
      <w:r w:rsidR="00BB0CFA">
        <w:t>os,</w:t>
      </w:r>
      <w:r>
        <w:t xml:space="preserve"> </w:t>
      </w:r>
      <w:r w:rsidR="00BB0CFA">
        <w:t>json,</w:t>
      </w:r>
      <w:r>
        <w:t xml:space="preserve"> </w:t>
      </w:r>
      <w:r w:rsidR="00BB0CFA">
        <w:t>datetime,</w:t>
      </w:r>
      <w:r>
        <w:t xml:space="preserve"> contextlib, </w:t>
      </w:r>
      <w:r w:rsidR="00BB0CFA">
        <w:t>base64,</w:t>
      </w:r>
      <w:r>
        <w:t xml:space="preserve"> </w:t>
      </w:r>
      <w:r w:rsidR="00BB0CFA">
        <w:t>sys,</w:t>
      </w:r>
      <w:r>
        <w:t xml:space="preserve"> </w:t>
      </w:r>
      <w:r w:rsidR="00BB0CFA">
        <w:t>pickle,</w:t>
      </w:r>
      <w:r>
        <w:t xml:space="preserve"> </w:t>
      </w:r>
      <w:r w:rsidR="00BB0CFA">
        <w:t>re,</w:t>
      </w:r>
      <w:r>
        <w:t xml:space="preserve"> </w:t>
      </w:r>
      <w:r w:rsidR="00BB0CFA">
        <w:t>math</w:t>
      </w:r>
      <w:r w:rsidR="002E1D6D">
        <w:t>,</w:t>
      </w:r>
      <w:r>
        <w:t xml:space="preserve"> </w:t>
      </w:r>
      <w:r w:rsidR="002E1D6D">
        <w:t>signal,</w:t>
      </w:r>
      <w:r>
        <w:t xml:space="preserve"> </w:t>
      </w:r>
      <w:r w:rsidR="002E1D6D">
        <w:t>traceback,</w:t>
      </w:r>
      <w:r>
        <w:t xml:space="preserve"> </w:t>
      </w:r>
      <w:r w:rsidR="002E1D6D">
        <w:t>collections,</w:t>
      </w:r>
      <w:r>
        <w:t xml:space="preserve"> </w:t>
      </w:r>
      <w:r w:rsidR="002E1D6D">
        <w:t>copy</w:t>
      </w:r>
      <w:r>
        <w:t>, …</w:t>
      </w:r>
    </w:p>
    <w:p w:rsidR="00A41BEB" w:rsidRDefault="00A41BEB" w:rsidP="00A41BEB">
      <w:pPr>
        <w:pStyle w:val="BodyText-denser"/>
      </w:pPr>
    </w:p>
    <w:p w:rsidR="00A41BEB" w:rsidRDefault="00A41BEB" w:rsidP="002A3BCF">
      <w:pPr>
        <w:pStyle w:val="Heading2"/>
      </w:pPr>
      <w:bookmarkStart w:id="15" w:name="_Toc387924574"/>
      <w:r>
        <w:t>Facility Configuration Software Installation</w:t>
      </w:r>
      <w:bookmarkEnd w:id="15"/>
    </w:p>
    <w:p w:rsidR="001A1E3F" w:rsidRDefault="005F0196" w:rsidP="00D06524">
      <w:pPr>
        <w:pStyle w:val="BodyText-denser"/>
        <w:numPr>
          <w:ilvl w:val="0"/>
          <w:numId w:val="20"/>
        </w:numPr>
      </w:pPr>
      <w:r>
        <w:t>Download source code</w:t>
      </w:r>
    </w:p>
    <w:p w:rsidR="005F0196" w:rsidRDefault="00CD1B5B" w:rsidP="00D06524">
      <w:pPr>
        <w:pStyle w:val="BodyText-denser"/>
        <w:numPr>
          <w:ilvl w:val="1"/>
          <w:numId w:val="20"/>
        </w:numPr>
        <w:jc w:val="left"/>
        <w:rPr>
          <w:rFonts w:ascii="Courier New" w:hAnsi="Courier New" w:cs="Courier New"/>
        </w:rPr>
      </w:pPr>
      <w:r w:rsidRPr="009F56A3">
        <w:rPr>
          <w:rFonts w:ascii="Courier New" w:hAnsi="Courier New" w:cs="Courier New"/>
        </w:rPr>
        <w:t xml:space="preserve">svn checkout </w:t>
      </w:r>
      <w:r w:rsidR="009A5EE3" w:rsidRPr="00925D23">
        <w:rPr>
          <w:rFonts w:ascii="Courier New" w:hAnsi="Courier New" w:cs="Courier New"/>
        </w:rPr>
        <w:t>https://internal.cosylab.com/svn/acc/projects/Solaris/Utils/FacilityConfiguration/</w:t>
      </w:r>
    </w:p>
    <w:p w:rsidR="009A5EE3" w:rsidRDefault="009A5EE3" w:rsidP="00D06524">
      <w:pPr>
        <w:pStyle w:val="BodyText-denser"/>
        <w:numPr>
          <w:ilvl w:val="0"/>
          <w:numId w:val="20"/>
        </w:numPr>
      </w:pPr>
      <w:r>
        <w:t>Populate the Tango database</w:t>
      </w:r>
    </w:p>
    <w:p w:rsidR="009A5EE3" w:rsidRPr="009F56A3" w:rsidRDefault="009A5EE3" w:rsidP="00D06524">
      <w:pPr>
        <w:pStyle w:val="BodyText-denser"/>
        <w:numPr>
          <w:ilvl w:val="1"/>
          <w:numId w:val="20"/>
        </w:numPr>
        <w:jc w:val="left"/>
        <w:rPr>
          <w:rFonts w:ascii="Courier New" w:hAnsi="Courier New" w:cs="Courier New"/>
        </w:rPr>
      </w:pPr>
      <w:r w:rsidRPr="009F56A3">
        <w:rPr>
          <w:rFonts w:ascii="Courier New" w:hAnsi="Courier New" w:cs="Courier New"/>
        </w:rPr>
        <w:t>cd FACILITY_CONFIGURATION</w:t>
      </w:r>
    </w:p>
    <w:p w:rsidR="009A5EE3" w:rsidRDefault="009A5EE3"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./CSVFiles/synchrotron_devices.csv ./CSVFiles/names-dictionary.csv</w:t>
      </w:r>
    </w:p>
    <w:p w:rsidR="00455F7E" w:rsidRDefault="00455F7E"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w:t>
      </w:r>
      <w:r w:rsidR="00354780">
        <w:rPr>
          <w:rFonts w:ascii="Courier New" w:hAnsi="Courier New" w:cs="Courier New"/>
        </w:rPr>
        <w:t>BL-05ID</w:t>
      </w:r>
      <w:r w:rsidRPr="009F56A3">
        <w:rPr>
          <w:rFonts w:ascii="Courier New" w:hAnsi="Courier New" w:cs="Courier New"/>
        </w:rPr>
        <w:t>.csv ./CSVFiles/names-dictionary.csv</w:t>
      </w:r>
    </w:p>
    <w:p w:rsidR="00455F7E" w:rsidRPr="00455F7E" w:rsidRDefault="00455F7E" w:rsidP="00D06524">
      <w:pPr>
        <w:pStyle w:val="BodyText-denser"/>
        <w:numPr>
          <w:ilvl w:val="1"/>
          <w:numId w:val="20"/>
        </w:numPr>
        <w:jc w:val="left"/>
        <w:rPr>
          <w:rFonts w:ascii="Courier New" w:hAnsi="Courier New" w:cs="Courier New"/>
        </w:rPr>
      </w:pPr>
      <w:r w:rsidRPr="009F56A3">
        <w:rPr>
          <w:rFonts w:ascii="Courier New" w:hAnsi="Courier New" w:cs="Courier New"/>
        </w:rPr>
        <w:t>python FacilityConfoguration.py ./CSVFiles/</w:t>
      </w:r>
      <w:r w:rsidR="00881231">
        <w:rPr>
          <w:rFonts w:ascii="Courier New" w:hAnsi="Courier New" w:cs="Courier New"/>
        </w:rPr>
        <w:t>BL-04ID</w:t>
      </w:r>
      <w:r w:rsidRPr="009F56A3">
        <w:rPr>
          <w:rFonts w:ascii="Courier New" w:hAnsi="Courier New" w:cs="Courier New"/>
        </w:rPr>
        <w:t>.csv ./CSVFiles/names-dictionary.csv</w:t>
      </w:r>
    </w:p>
    <w:p w:rsidR="00462B69" w:rsidRDefault="00462B69" w:rsidP="002A3BCF">
      <w:pPr>
        <w:pStyle w:val="Heading2"/>
      </w:pPr>
      <w:bookmarkStart w:id="16" w:name="_Toc387924575"/>
      <w:r>
        <w:t>Solaris Synchrotron Control Program Installation</w:t>
      </w:r>
      <w:bookmarkEnd w:id="16"/>
    </w:p>
    <w:p w:rsidR="00A77C79" w:rsidRDefault="00A77C79" w:rsidP="00A77C79">
      <w:pPr>
        <w:pStyle w:val="Heading3"/>
      </w:pPr>
      <w:r>
        <w:t>Using GUIRunner</w:t>
      </w:r>
      <w:r w:rsidR="00BE619E">
        <w:t xml:space="preserve"> A</w:t>
      </w:r>
      <w:r w:rsidR="00DA0D7F">
        <w:t>pplication</w:t>
      </w:r>
    </w:p>
    <w:p w:rsidR="00A77C79" w:rsidRDefault="00A77C79" w:rsidP="00A77C79">
      <w:pPr>
        <w:pStyle w:val="BodyText"/>
      </w:pPr>
      <w:r>
        <w:t>When using a GUIRunner, this step can be omitted. GUIRunner will at the initialization download all source code</w:t>
      </w:r>
      <w:r w:rsidR="00B3234E">
        <w:t xml:space="preserve"> and configuration files</w:t>
      </w:r>
      <w:r>
        <w:t xml:space="preserve"> automatically. The use of GUIRunner</w:t>
      </w:r>
      <w:r w:rsidR="00942D54">
        <w:t xml:space="preserve"> application</w:t>
      </w:r>
      <w:r>
        <w:t xml:space="preserve"> is advised, to ensure that the latest version of the source code and the CSV configuration files are being used.</w:t>
      </w:r>
    </w:p>
    <w:p w:rsidR="00A77C79" w:rsidRPr="00A77C79" w:rsidRDefault="00F60A91" w:rsidP="00A77C79">
      <w:pPr>
        <w:pStyle w:val="Heading3"/>
      </w:pPr>
      <w:r>
        <w:t>Manual Use</w:t>
      </w:r>
    </w:p>
    <w:p w:rsidR="00A41BEB" w:rsidRDefault="005A3CFD" w:rsidP="00D06524">
      <w:pPr>
        <w:pStyle w:val="BodyText-denser"/>
        <w:numPr>
          <w:ilvl w:val="0"/>
          <w:numId w:val="20"/>
        </w:numPr>
      </w:pPr>
      <w:r>
        <w:t>Download source code</w:t>
      </w:r>
      <w:r w:rsidR="00724299">
        <w:t xml:space="preserve"> from Cosylab SVN</w:t>
      </w:r>
    </w:p>
    <w:p w:rsidR="00CD1B5B" w:rsidRDefault="00CD1B5B" w:rsidP="00D06524">
      <w:pPr>
        <w:pStyle w:val="BodyText-denser"/>
        <w:numPr>
          <w:ilvl w:val="1"/>
          <w:numId w:val="20"/>
        </w:numPr>
        <w:jc w:val="left"/>
        <w:rPr>
          <w:rFonts w:ascii="Courier New" w:hAnsi="Courier New" w:cs="Courier New"/>
        </w:rPr>
      </w:pPr>
      <w:r w:rsidRPr="009F56A3">
        <w:rPr>
          <w:rFonts w:ascii="Courier New" w:hAnsi="Courier New" w:cs="Courier New"/>
        </w:rPr>
        <w:lastRenderedPageBreak/>
        <w:t xml:space="preserve">svn checkout </w:t>
      </w:r>
      <w:hyperlink r:id="rId15" w:history="1">
        <w:r w:rsidR="00724299" w:rsidRPr="00325D79">
          <w:rPr>
            <w:rStyle w:val="Hyperlink"/>
            <w:rFonts w:ascii="Courier New" w:hAnsi="Courier New" w:cs="Courier New"/>
          </w:rPr>
          <w:t>https://internal.cosylab.com/svn/acc/projects/Solaris/Utils/ControlProgram/</w:t>
        </w:r>
      </w:hyperlink>
    </w:p>
    <w:p w:rsidR="00724299" w:rsidRDefault="00724299" w:rsidP="00724299">
      <w:pPr>
        <w:pStyle w:val="BodyText-denser"/>
        <w:numPr>
          <w:ilvl w:val="0"/>
          <w:numId w:val="20"/>
        </w:numPr>
        <w:jc w:val="left"/>
        <w:rPr>
          <w:rFonts w:cs="Courier New"/>
        </w:rPr>
      </w:pPr>
      <w:r w:rsidRPr="00724299">
        <w:rPr>
          <w:rFonts w:cs="Courier New"/>
        </w:rPr>
        <w:t xml:space="preserve">Download </w:t>
      </w:r>
      <w:r w:rsidR="00416214">
        <w:rPr>
          <w:rFonts w:cs="Courier New"/>
        </w:rPr>
        <w:t xml:space="preserve">source </w:t>
      </w:r>
      <w:r w:rsidRPr="00724299">
        <w:rPr>
          <w:rFonts w:cs="Courier New"/>
        </w:rPr>
        <w:t>c</w:t>
      </w:r>
      <w:r>
        <w:rPr>
          <w:rFonts w:cs="Courier New"/>
        </w:rPr>
        <w:t>ode from Solaris GIT</w:t>
      </w:r>
    </w:p>
    <w:p w:rsidR="00724299" w:rsidRPr="00724299" w:rsidRDefault="00A87058" w:rsidP="00A87058">
      <w:pPr>
        <w:pStyle w:val="BodyText-denser"/>
        <w:numPr>
          <w:ilvl w:val="1"/>
          <w:numId w:val="20"/>
        </w:numPr>
        <w:jc w:val="left"/>
        <w:rPr>
          <w:rFonts w:cs="Courier New"/>
        </w:rPr>
      </w:pPr>
      <w:r>
        <w:rPr>
          <w:rFonts w:ascii="Courier New" w:hAnsi="Courier New" w:cs="Courier New"/>
        </w:rPr>
        <w:t>g</w:t>
      </w:r>
      <w:r w:rsidR="00724299">
        <w:rPr>
          <w:rFonts w:ascii="Courier New" w:hAnsi="Courier New" w:cs="Courier New"/>
        </w:rPr>
        <w:t>it clone –b cosylab</w:t>
      </w:r>
      <w:r>
        <w:rPr>
          <w:rFonts w:ascii="Courier New" w:hAnsi="Courier New" w:cs="Courier New"/>
        </w:rPr>
        <w:t xml:space="preserve"> </w:t>
      </w:r>
      <w:r w:rsidRPr="00A87058">
        <w:rPr>
          <w:rFonts w:ascii="Courier New" w:hAnsi="Courier New" w:cs="Courier New"/>
        </w:rPr>
        <w:t>git://git.cps.uj.edu.pl/controlroomsoftware/app-cosylab-controlprogram.git</w:t>
      </w:r>
    </w:p>
    <w:p w:rsidR="00E46249" w:rsidRPr="00641FE5" w:rsidRDefault="00E46249" w:rsidP="00D06524">
      <w:pPr>
        <w:pStyle w:val="BodyText-denser"/>
        <w:numPr>
          <w:ilvl w:val="0"/>
          <w:numId w:val="20"/>
        </w:numPr>
        <w:jc w:val="left"/>
        <w:rPr>
          <w:rFonts w:cstheme="minorHAnsi"/>
        </w:rPr>
      </w:pPr>
      <w:r w:rsidRPr="00641FE5">
        <w:rPr>
          <w:rFonts w:cstheme="minorHAnsi"/>
        </w:rPr>
        <w:t>Create a directory for GUIs</w:t>
      </w:r>
    </w:p>
    <w:p w:rsidR="00E46249" w:rsidRDefault="00E46249" w:rsidP="00D06524">
      <w:pPr>
        <w:pStyle w:val="BodyText-denser"/>
        <w:numPr>
          <w:ilvl w:val="1"/>
          <w:numId w:val="20"/>
        </w:numPr>
        <w:jc w:val="left"/>
        <w:rPr>
          <w:rFonts w:ascii="Courier New" w:hAnsi="Courier New" w:cs="Courier New"/>
        </w:rPr>
      </w:pPr>
      <w:r>
        <w:rPr>
          <w:rFonts w:ascii="Courier New" w:hAnsi="Courier New" w:cs="Courier New"/>
        </w:rPr>
        <w:t>mkdir SSCP_GUI_DIR</w:t>
      </w:r>
    </w:p>
    <w:p w:rsidR="00E46249" w:rsidRPr="00641FE5" w:rsidRDefault="00E46249" w:rsidP="00D06524">
      <w:pPr>
        <w:pStyle w:val="BodyText-denser"/>
        <w:numPr>
          <w:ilvl w:val="0"/>
          <w:numId w:val="20"/>
        </w:numPr>
        <w:jc w:val="left"/>
        <w:rPr>
          <w:rFonts w:cstheme="minorHAnsi"/>
        </w:rPr>
      </w:pPr>
      <w:r w:rsidRPr="00641FE5">
        <w:rPr>
          <w:rFonts w:cstheme="minorHAnsi"/>
        </w:rPr>
        <w:t>Copy all custom GUIs</w:t>
      </w:r>
      <w:r w:rsidR="00B9456C" w:rsidRPr="00641FE5">
        <w:rPr>
          <w:rFonts w:cstheme="minorHAnsi"/>
        </w:rPr>
        <w:t xml:space="preserve"> for managing Tango devices and device groups</w:t>
      </w:r>
      <w:r w:rsidRPr="00641FE5">
        <w:rPr>
          <w:rFonts w:cstheme="minorHAnsi"/>
        </w:rPr>
        <w:t xml:space="preserve"> into</w:t>
      </w:r>
      <w:r w:rsidR="00956A0B" w:rsidRPr="00641FE5">
        <w:rPr>
          <w:rFonts w:cstheme="minorHAnsi"/>
        </w:rPr>
        <w:t xml:space="preserve"> the</w:t>
      </w:r>
      <w:r w:rsidRPr="00641FE5">
        <w:rPr>
          <w:rFonts w:cstheme="minorHAnsi"/>
        </w:rPr>
        <w:t xml:space="preserve"> created directory</w:t>
      </w:r>
    </w:p>
    <w:p w:rsidR="00A41BEB" w:rsidRDefault="00A41BEB" w:rsidP="002A3BCF">
      <w:pPr>
        <w:pStyle w:val="Heading2"/>
      </w:pPr>
      <w:bookmarkStart w:id="17" w:name="_Toc387924576"/>
      <w:r>
        <w:t>Running the application</w:t>
      </w:r>
      <w:bookmarkEnd w:id="17"/>
    </w:p>
    <w:p w:rsidR="00FC6769" w:rsidRPr="00553461" w:rsidRDefault="00553461" w:rsidP="00553461">
      <w:pPr>
        <w:pStyle w:val="BodyText"/>
      </w:pPr>
      <w:r>
        <w:t xml:space="preserve">The Solaris Synchrotron Control Program can either be run manually, or by using a provided </w:t>
      </w:r>
      <w:r w:rsidR="00DF3075">
        <w:t xml:space="preserve">GUIRunner </w:t>
      </w:r>
      <w:r>
        <w:t>application.</w:t>
      </w:r>
      <w:r w:rsidR="00E71DBD">
        <w:t xml:space="preserve"> As mentioned, the use of GUIRunner </w:t>
      </w:r>
      <w:r w:rsidR="00942D54">
        <w:t>application</w:t>
      </w:r>
      <w:r w:rsidR="00E71DBD">
        <w:t xml:space="preserve"> is advised.</w:t>
      </w:r>
    </w:p>
    <w:p w:rsidR="00435B7A" w:rsidRDefault="00435B7A" w:rsidP="00435B7A">
      <w:pPr>
        <w:pStyle w:val="Heading3"/>
      </w:pPr>
      <w:bookmarkStart w:id="18" w:name="_Toc387924577"/>
      <w:r>
        <w:t>Manual start</w:t>
      </w:r>
      <w:bookmarkEnd w:id="18"/>
    </w:p>
    <w:p w:rsidR="00B565F3" w:rsidRPr="0075064B" w:rsidRDefault="00FC6769" w:rsidP="00D06524">
      <w:pPr>
        <w:pStyle w:val="BodyText"/>
        <w:numPr>
          <w:ilvl w:val="0"/>
          <w:numId w:val="21"/>
        </w:numPr>
        <w:rPr>
          <w:rFonts w:ascii="Courier New" w:hAnsi="Courier New" w:cs="Courier New"/>
        </w:rPr>
      </w:pPr>
      <w:r w:rsidRPr="0075064B">
        <w:rPr>
          <w:rFonts w:ascii="Courier New" w:hAnsi="Courier New" w:cs="Courier New"/>
        </w:rPr>
        <w:t>cd SOLARIS_SYNCHROTRON_CONTROL_PROGRAM</w:t>
      </w:r>
    </w:p>
    <w:p w:rsidR="00867CB5" w:rsidRDefault="00841641" w:rsidP="00D06524">
      <w:pPr>
        <w:pStyle w:val="BodyText"/>
        <w:numPr>
          <w:ilvl w:val="0"/>
          <w:numId w:val="21"/>
        </w:numPr>
        <w:jc w:val="left"/>
        <w:rPr>
          <w:rFonts w:ascii="Courier New" w:hAnsi="Courier New" w:cs="Courier New"/>
        </w:rPr>
      </w:pPr>
      <w:r>
        <w:rPr>
          <w:rFonts w:ascii="Courier New" w:hAnsi="Courier New" w:cs="Courier New"/>
        </w:rPr>
        <w:t>python ControlProgram</w:t>
      </w:r>
      <w:r w:rsidR="00FC6769" w:rsidRPr="0075064B">
        <w:rPr>
          <w:rFonts w:ascii="Courier New" w:hAnsi="Courier New" w:cs="Courier New"/>
        </w:rPr>
        <w:t xml:space="preserve">.py </w:t>
      </w:r>
    </w:p>
    <w:p w:rsidR="00867CB5" w:rsidRDefault="00011060" w:rsidP="00867CB5">
      <w:pPr>
        <w:pStyle w:val="BodyText"/>
        <w:ind w:left="720"/>
        <w:jc w:val="left"/>
        <w:rPr>
          <w:rFonts w:ascii="Courier New" w:hAnsi="Courier New" w:cs="Courier New"/>
        </w:rPr>
      </w:pPr>
      <w:r>
        <w:rPr>
          <w:rFonts w:ascii="Courier New" w:hAnsi="Courier New" w:cs="Courier New"/>
        </w:rPr>
        <w:t>--</w:t>
      </w:r>
      <w:r w:rsidR="00867CB5">
        <w:rPr>
          <w:rFonts w:ascii="Courier New" w:hAnsi="Courier New" w:cs="Courier New"/>
        </w:rPr>
        <w:t xml:space="preserve">CSV </w:t>
      </w:r>
      <w:r w:rsidR="00FC6769" w:rsidRPr="0075064B">
        <w:rPr>
          <w:rFonts w:ascii="Courier New" w:hAnsi="Courier New" w:cs="Courier New"/>
        </w:rPr>
        <w:t>FACILITY_CONFIGURATION/C</w:t>
      </w:r>
      <w:r w:rsidR="00867CB5">
        <w:rPr>
          <w:rFonts w:ascii="Courier New" w:hAnsi="Courier New" w:cs="Courier New"/>
        </w:rPr>
        <w:t>SVFiles/synchrotron_devices.csv</w:t>
      </w:r>
    </w:p>
    <w:p w:rsidR="00867CB5" w:rsidRDefault="00867CB5" w:rsidP="00867CB5">
      <w:pPr>
        <w:pStyle w:val="BodyText"/>
        <w:ind w:left="720"/>
        <w:jc w:val="left"/>
        <w:rPr>
          <w:rFonts w:ascii="Courier New" w:hAnsi="Courier New" w:cs="Courier New"/>
        </w:rPr>
      </w:pPr>
      <w:r>
        <w:rPr>
          <w:rFonts w:ascii="Courier New" w:hAnsi="Courier New" w:cs="Courier New"/>
        </w:rPr>
        <w:t xml:space="preserve">--GCSV </w:t>
      </w:r>
      <w:r w:rsidRPr="0075064B">
        <w:rPr>
          <w:rFonts w:ascii="Courier New" w:hAnsi="Courier New" w:cs="Courier New"/>
        </w:rPr>
        <w:t>FACILITY_CONFIGURATION/C</w:t>
      </w:r>
      <w:r>
        <w:rPr>
          <w:rFonts w:ascii="Courier New" w:hAnsi="Courier New" w:cs="Courier New"/>
        </w:rPr>
        <w:t>SVFiles/synchrotron_groups</w:t>
      </w:r>
      <w:r>
        <w:rPr>
          <w:rFonts w:ascii="Courier New" w:hAnsi="Courier New" w:cs="Courier New"/>
        </w:rPr>
        <w:t>.csv</w:t>
      </w:r>
    </w:p>
    <w:p w:rsidR="00DA0C1E" w:rsidRDefault="00011060" w:rsidP="00867CB5">
      <w:pPr>
        <w:pStyle w:val="BodyText"/>
        <w:ind w:left="720"/>
        <w:jc w:val="left"/>
        <w:rPr>
          <w:rFonts w:ascii="Courier New" w:hAnsi="Courier New" w:cs="Courier New"/>
        </w:rPr>
      </w:pPr>
      <w:r>
        <w:rPr>
          <w:rFonts w:ascii="Courier New" w:hAnsi="Courier New" w:cs="Courier New"/>
        </w:rPr>
        <w:t>--</w:t>
      </w:r>
      <w:r w:rsidR="00DA0C1E">
        <w:rPr>
          <w:rFonts w:ascii="Courier New" w:hAnsi="Courier New" w:cs="Courier New"/>
        </w:rPr>
        <w:t>GUI SSCP_GUI_DIR</w:t>
      </w:r>
    </w:p>
    <w:p w:rsidR="00FC6769" w:rsidRDefault="00011060" w:rsidP="00867CB5">
      <w:pPr>
        <w:pStyle w:val="BodyText"/>
        <w:ind w:left="720"/>
        <w:jc w:val="left"/>
        <w:rPr>
          <w:rFonts w:ascii="Courier New" w:hAnsi="Courier New" w:cs="Courier New"/>
        </w:rPr>
      </w:pPr>
      <w:r>
        <w:rPr>
          <w:rFonts w:ascii="Courier New" w:hAnsi="Courier New" w:cs="Courier New"/>
        </w:rPr>
        <w:t>--</w:t>
      </w:r>
      <w:r w:rsidR="00FC6769" w:rsidRPr="0075064B">
        <w:rPr>
          <w:rFonts w:ascii="Courier New" w:hAnsi="Courier New" w:cs="Courier New"/>
        </w:rPr>
        <w:t>TITLE “Solaris Synchrotron Control Program”</w:t>
      </w:r>
    </w:p>
    <w:p w:rsidR="0075064B" w:rsidRDefault="00011060" w:rsidP="00D06524">
      <w:pPr>
        <w:pStyle w:val="BodyText"/>
        <w:numPr>
          <w:ilvl w:val="1"/>
          <w:numId w:val="21"/>
        </w:numPr>
        <w:jc w:val="left"/>
        <w:rPr>
          <w:rFonts w:cstheme="minorHAnsi"/>
        </w:rPr>
      </w:pPr>
      <w:r w:rsidRPr="00885265">
        <w:rPr>
          <w:rFonts w:cstheme="minorHAnsi"/>
        </w:rPr>
        <w:t>After the CSV flag, you must provide a path to the</w:t>
      </w:r>
      <w:r w:rsidR="00DA0C1E">
        <w:rPr>
          <w:rFonts w:cstheme="minorHAnsi"/>
        </w:rPr>
        <w:t xml:space="preserve"> main device</w:t>
      </w:r>
      <w:r w:rsidRPr="00885265">
        <w:rPr>
          <w:rFonts w:cstheme="minorHAnsi"/>
        </w:rPr>
        <w:t xml:space="preserve"> CSV configuration file. The same configuration file ought to be used as for the Facility Configuration software.</w:t>
      </w:r>
    </w:p>
    <w:p w:rsidR="002478D8" w:rsidRPr="00885265" w:rsidRDefault="00BD7325" w:rsidP="00D06524">
      <w:pPr>
        <w:pStyle w:val="BodyText"/>
        <w:numPr>
          <w:ilvl w:val="1"/>
          <w:numId w:val="21"/>
        </w:numPr>
        <w:jc w:val="left"/>
        <w:rPr>
          <w:rFonts w:cstheme="minorHAnsi"/>
        </w:rPr>
      </w:pPr>
      <w:r>
        <w:rPr>
          <w:rFonts w:cstheme="minorHAnsi"/>
        </w:rPr>
        <w:t>A</w:t>
      </w:r>
      <w:r w:rsidR="002478D8">
        <w:rPr>
          <w:rFonts w:cstheme="minorHAnsi"/>
        </w:rPr>
        <w:t>fter the GCSV flag, you must provide a path to the group CSV configuration file.</w:t>
      </w:r>
      <w:r w:rsidR="00496404">
        <w:rPr>
          <w:rFonts w:cstheme="minorHAnsi"/>
        </w:rPr>
        <w:t xml:space="preserve"> This flag is optional.</w:t>
      </w:r>
    </w:p>
    <w:p w:rsidR="00011060" w:rsidRPr="00885265" w:rsidRDefault="00011060" w:rsidP="00D06524">
      <w:pPr>
        <w:pStyle w:val="BodyText"/>
        <w:numPr>
          <w:ilvl w:val="1"/>
          <w:numId w:val="21"/>
        </w:numPr>
        <w:jc w:val="left"/>
        <w:rPr>
          <w:rFonts w:cstheme="minorHAnsi"/>
        </w:rPr>
      </w:pPr>
      <w:r w:rsidRPr="00885265">
        <w:rPr>
          <w:rFonts w:cstheme="minorHAnsi"/>
        </w:rPr>
        <w:t>After the GUI flag, you must provide a path to the directory where all custom GUIs are located.</w:t>
      </w:r>
    </w:p>
    <w:p w:rsidR="00011060" w:rsidRPr="00885265" w:rsidRDefault="00011060" w:rsidP="00D06524">
      <w:pPr>
        <w:pStyle w:val="BodyText"/>
        <w:numPr>
          <w:ilvl w:val="1"/>
          <w:numId w:val="21"/>
        </w:numPr>
        <w:jc w:val="left"/>
        <w:rPr>
          <w:rFonts w:cstheme="minorHAnsi"/>
        </w:rPr>
      </w:pPr>
      <w:r w:rsidRPr="00885265">
        <w:rPr>
          <w:rFonts w:cstheme="minorHAnsi"/>
        </w:rPr>
        <w:t>After the TITLE flag, provide a title of the application. This flag is opti</w:t>
      </w:r>
      <w:r w:rsidR="00861AED" w:rsidRPr="00885265">
        <w:rPr>
          <w:rFonts w:cstheme="minorHAnsi"/>
        </w:rPr>
        <w:t>o</w:t>
      </w:r>
      <w:r w:rsidRPr="00885265">
        <w:rPr>
          <w:rFonts w:cstheme="minorHAnsi"/>
        </w:rPr>
        <w:t>nal.</w:t>
      </w:r>
    </w:p>
    <w:p w:rsidR="00435B7A" w:rsidRDefault="006459DB" w:rsidP="00B565F3">
      <w:pPr>
        <w:pStyle w:val="Heading3"/>
      </w:pPr>
      <w:bookmarkStart w:id="19" w:name="_Toc387924578"/>
      <w:r>
        <w:t>GUI</w:t>
      </w:r>
      <w:r w:rsidR="00F8637E">
        <w:t>Runner A</w:t>
      </w:r>
      <w:r w:rsidR="00435B7A">
        <w:t>pplication</w:t>
      </w:r>
      <w:bookmarkEnd w:id="19"/>
    </w:p>
    <w:p w:rsidR="00871800" w:rsidRDefault="007E406F" w:rsidP="0097164E">
      <w:pPr>
        <w:pStyle w:val="BodyText"/>
      </w:pPr>
      <w:r>
        <w:t>GUIRunner application automatically downloads the source code of the Solaris Synchrotron Control Program, the CSV configuration files and the source code for developed custom GUIs</w:t>
      </w:r>
      <w:r w:rsidR="008D7FAB">
        <w:t xml:space="preserve"> f</w:t>
      </w:r>
      <w:r w:rsidR="002676F1">
        <w:t>rom the dedicated GIT</w:t>
      </w:r>
      <w:r w:rsidR="00662D20">
        <w:t xml:space="preserve"> repositories</w:t>
      </w:r>
      <w:r w:rsidR="004C5C29">
        <w:t xml:space="preserve"> for a selected control system instance</w:t>
      </w:r>
      <w:r w:rsidR="008D7FAB">
        <w:t>.</w:t>
      </w:r>
      <w:r w:rsidR="00327D5D">
        <w:t xml:space="preserve"> A repository for the Solaris Synchrotron control program is the same for all control system instances, but the location of the CSV files and custom GUIs differs.</w:t>
      </w:r>
      <w:r w:rsidR="002C0BFA">
        <w:t xml:space="preserve"> If the respective files</w:t>
      </w:r>
      <w:r w:rsidR="009822CC">
        <w:t xml:space="preserve"> already exist</w:t>
      </w:r>
      <w:r w:rsidR="00871800">
        <w:t xml:space="preserve"> in the </w:t>
      </w:r>
      <w:r w:rsidR="00871800">
        <w:lastRenderedPageBreak/>
        <w:t>specified local directori</w:t>
      </w:r>
      <w:r w:rsidR="009B2BA7">
        <w:t>es, GUIRunner tries to update them</w:t>
      </w:r>
      <w:r w:rsidR="00871800">
        <w:t xml:space="preserve"> to the newest version. By default, the following data structure is created:</w:t>
      </w:r>
    </w:p>
    <w:tbl>
      <w:tblPr>
        <w:tblStyle w:val="TableTheme"/>
        <w:tblW w:w="0" w:type="auto"/>
        <w:tblLook w:val="04A0" w:firstRow="1" w:lastRow="0" w:firstColumn="1" w:lastColumn="0" w:noHBand="0" w:noVBand="1"/>
      </w:tblPr>
      <w:tblGrid>
        <w:gridCol w:w="3205"/>
        <w:gridCol w:w="2759"/>
        <w:gridCol w:w="2759"/>
      </w:tblGrid>
      <w:tr w:rsidR="007D4D44" w:rsidRPr="006B69E6" w:rsidTr="006B69E6">
        <w:tc>
          <w:tcPr>
            <w:tcW w:w="2777" w:type="dxa"/>
            <w:tcBorders>
              <w:bottom w:val="single" w:sz="4" w:space="0" w:color="auto"/>
            </w:tcBorders>
            <w:shd w:val="clear" w:color="auto" w:fill="B8CCE4" w:themeFill="accent1" w:themeFillTint="66"/>
          </w:tcPr>
          <w:p w:rsidR="007D4D44" w:rsidRPr="006B69E6" w:rsidRDefault="007D4D44" w:rsidP="006B69E6">
            <w:pPr>
              <w:pStyle w:val="BodyText"/>
              <w:jc w:val="center"/>
              <w:rPr>
                <w:b/>
              </w:rPr>
            </w:pPr>
            <w:r w:rsidRPr="006B69E6">
              <w:rPr>
                <w:b/>
              </w:rPr>
              <w:t>Linac and Storage Ring</w:t>
            </w:r>
          </w:p>
        </w:tc>
        <w:tc>
          <w:tcPr>
            <w:tcW w:w="2422" w:type="dxa"/>
            <w:tcBorders>
              <w:bottom w:val="single" w:sz="4" w:space="0" w:color="auto"/>
            </w:tcBorders>
            <w:shd w:val="clear" w:color="auto" w:fill="B8CCE4" w:themeFill="accent1" w:themeFillTint="66"/>
          </w:tcPr>
          <w:p w:rsidR="007D4D44" w:rsidRPr="006B69E6" w:rsidRDefault="00DA2EBD" w:rsidP="006B69E6">
            <w:pPr>
              <w:pStyle w:val="BodyText"/>
              <w:jc w:val="center"/>
              <w:rPr>
                <w:b/>
              </w:rPr>
            </w:pPr>
            <w:r w:rsidRPr="006B69E6">
              <w:rPr>
                <w:b/>
              </w:rPr>
              <w:t>Ua</w:t>
            </w:r>
            <w:r w:rsidR="007D4D44" w:rsidRPr="006B69E6">
              <w:rPr>
                <w:b/>
              </w:rPr>
              <w:t>rpes</w:t>
            </w:r>
            <w:r w:rsidRPr="006B69E6">
              <w:rPr>
                <w:b/>
              </w:rPr>
              <w:t>s</w:t>
            </w:r>
            <w:r w:rsidR="007D4D44" w:rsidRPr="006B69E6">
              <w:rPr>
                <w:b/>
              </w:rPr>
              <w:t xml:space="preserve"> Beamline</w:t>
            </w:r>
          </w:p>
        </w:tc>
        <w:tc>
          <w:tcPr>
            <w:tcW w:w="2422" w:type="dxa"/>
            <w:tcBorders>
              <w:bottom w:val="single" w:sz="4" w:space="0" w:color="auto"/>
            </w:tcBorders>
            <w:shd w:val="clear" w:color="auto" w:fill="B8CCE4" w:themeFill="accent1" w:themeFillTint="66"/>
          </w:tcPr>
          <w:p w:rsidR="007D4D44" w:rsidRPr="006B69E6" w:rsidRDefault="007D4D44" w:rsidP="006B69E6">
            <w:pPr>
              <w:pStyle w:val="BodyText"/>
              <w:jc w:val="center"/>
              <w:rPr>
                <w:b/>
              </w:rPr>
            </w:pPr>
            <w:r w:rsidRPr="006B69E6">
              <w:rPr>
                <w:b/>
              </w:rPr>
              <w:t>Peem Beamline</w:t>
            </w:r>
          </w:p>
        </w:tc>
      </w:tr>
      <w:tr w:rsidR="007D4D44" w:rsidTr="006B69E6">
        <w:tc>
          <w:tcPr>
            <w:tcW w:w="2777" w:type="dxa"/>
            <w:tcBorders>
              <w:top w:val="single" w:sz="4" w:space="0" w:color="auto"/>
            </w:tcBorders>
          </w:tcPr>
          <w:p w:rsidR="007D4D44" w:rsidRPr="007D4D44" w:rsidRDefault="007D4D44" w:rsidP="007D4D44">
            <w:pPr>
              <w:pStyle w:val="BodyText-denser"/>
            </w:pPr>
            <w:r w:rsidRPr="007D4D44">
              <w:t>GUIrunner.py</w:t>
            </w:r>
          </w:p>
        </w:tc>
        <w:tc>
          <w:tcPr>
            <w:tcW w:w="2422" w:type="dxa"/>
            <w:tcBorders>
              <w:top w:val="single" w:sz="4" w:space="0" w:color="auto"/>
            </w:tcBorders>
          </w:tcPr>
          <w:p w:rsidR="007D4D44" w:rsidRPr="007D4D44" w:rsidRDefault="007D4D44" w:rsidP="007D4D44">
            <w:pPr>
              <w:pStyle w:val="BodyText-denser"/>
            </w:pPr>
            <w:r w:rsidRPr="007D4D44">
              <w:t>GUIrunner.py</w:t>
            </w:r>
          </w:p>
        </w:tc>
        <w:tc>
          <w:tcPr>
            <w:tcW w:w="2422" w:type="dxa"/>
            <w:tcBorders>
              <w:top w:val="single" w:sz="4" w:space="0" w:color="auto"/>
            </w:tcBorders>
          </w:tcPr>
          <w:p w:rsidR="007D4D44" w:rsidRPr="007D4D44" w:rsidRDefault="007D4D44" w:rsidP="007D4D44">
            <w:pPr>
              <w:pStyle w:val="BodyText-denser"/>
            </w:pPr>
            <w:r w:rsidRPr="007D4D44">
              <w:t>GUIrunner.py</w:t>
            </w:r>
          </w:p>
        </w:tc>
      </w:tr>
      <w:tr w:rsidR="007D4D44" w:rsidTr="007D4D44">
        <w:tc>
          <w:tcPr>
            <w:tcW w:w="2777" w:type="dxa"/>
          </w:tcPr>
          <w:p w:rsidR="007D4D44" w:rsidRPr="007D4D44" w:rsidRDefault="007D4D44" w:rsidP="00B757FB">
            <w:pPr>
              <w:pStyle w:val="BodyText-denser"/>
            </w:pPr>
            <w:r w:rsidRPr="007D4D44">
              <w:t>ControlProgram</w:t>
            </w:r>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c>
          <w:tcPr>
            <w:tcW w:w="2422" w:type="dxa"/>
          </w:tcPr>
          <w:p w:rsidR="007D4D44" w:rsidRPr="007D4D44" w:rsidRDefault="007D4D44" w:rsidP="00B757FB">
            <w:pPr>
              <w:pStyle w:val="BodyText-denser"/>
            </w:pPr>
            <w:r w:rsidRPr="007D4D44">
              <w:t>ControlProgram</w:t>
            </w:r>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c>
          <w:tcPr>
            <w:tcW w:w="2422" w:type="dxa"/>
          </w:tcPr>
          <w:p w:rsidR="007D4D44" w:rsidRPr="007D4D44" w:rsidRDefault="007D4D44" w:rsidP="00B757FB">
            <w:pPr>
              <w:pStyle w:val="BodyText-denser"/>
            </w:pPr>
            <w:r w:rsidRPr="007D4D44">
              <w:t>ControlProgram</w:t>
            </w:r>
          </w:p>
          <w:p w:rsidR="007D4D44" w:rsidRPr="007D4D44" w:rsidRDefault="007D4D44" w:rsidP="00D06524">
            <w:pPr>
              <w:pStyle w:val="BodyText-denser"/>
              <w:numPr>
                <w:ilvl w:val="0"/>
                <w:numId w:val="24"/>
              </w:numPr>
            </w:pPr>
            <w:r w:rsidRPr="007D4D44">
              <w:t>ControlProgram.py</w:t>
            </w:r>
          </w:p>
          <w:p w:rsidR="007D4D44" w:rsidRPr="007D4D44" w:rsidRDefault="007D4D44" w:rsidP="00D06524">
            <w:pPr>
              <w:pStyle w:val="BodyText-denser"/>
              <w:numPr>
                <w:ilvl w:val="0"/>
                <w:numId w:val="24"/>
              </w:numPr>
            </w:pPr>
            <w:r w:rsidRPr="007D4D44">
              <w:t>…</w:t>
            </w:r>
          </w:p>
        </w:tc>
      </w:tr>
      <w:tr w:rsidR="007D4D44" w:rsidTr="007D4D44">
        <w:tc>
          <w:tcPr>
            <w:tcW w:w="2777" w:type="dxa"/>
          </w:tcPr>
          <w:p w:rsidR="007D4D44" w:rsidRPr="007D4D44" w:rsidRDefault="007D4D44" w:rsidP="007D4D44">
            <w:pPr>
              <w:pStyle w:val="BodyText-denser"/>
            </w:pPr>
            <w:r w:rsidRPr="007D4D44">
              <w:t>Synchrotron_CSV</w:t>
            </w:r>
          </w:p>
          <w:p w:rsidR="007D4D44" w:rsidRDefault="007D4D44" w:rsidP="00D06524">
            <w:pPr>
              <w:pStyle w:val="BodyText-denser"/>
              <w:numPr>
                <w:ilvl w:val="0"/>
                <w:numId w:val="25"/>
              </w:numPr>
            </w:pPr>
            <w:r w:rsidRPr="007D4D44">
              <w:t>synchrotron_devices.csv</w:t>
            </w:r>
          </w:p>
          <w:p w:rsidR="00EA0F91" w:rsidRPr="007D4D44" w:rsidRDefault="00EA0F91" w:rsidP="00D06524">
            <w:pPr>
              <w:pStyle w:val="BodyText-denser"/>
              <w:numPr>
                <w:ilvl w:val="0"/>
                <w:numId w:val="25"/>
              </w:numPr>
            </w:pPr>
            <w:r>
              <w:t>synchrotron_groups.csv</w:t>
            </w:r>
          </w:p>
        </w:tc>
        <w:tc>
          <w:tcPr>
            <w:tcW w:w="2422" w:type="dxa"/>
          </w:tcPr>
          <w:p w:rsidR="007D4D44" w:rsidRDefault="00DA2EBD" w:rsidP="007D4D44">
            <w:pPr>
              <w:pStyle w:val="BodyText-denser"/>
            </w:pPr>
            <w:r>
              <w:t>Ua</w:t>
            </w:r>
            <w:r w:rsidR="007D4D44" w:rsidRPr="007D4D44">
              <w:t>rpes</w:t>
            </w:r>
            <w:r>
              <w:t>s</w:t>
            </w:r>
            <w:r w:rsidR="007D4D44" w:rsidRPr="007D4D44">
              <w:t>BL_CSV</w:t>
            </w:r>
          </w:p>
          <w:p w:rsidR="007D4D44" w:rsidRPr="007D4D44" w:rsidRDefault="007D4D44" w:rsidP="00D06524">
            <w:pPr>
              <w:pStyle w:val="BodyText-denser"/>
              <w:numPr>
                <w:ilvl w:val="0"/>
                <w:numId w:val="25"/>
              </w:numPr>
            </w:pPr>
            <w:r>
              <w:t>BL-05ID.csv</w:t>
            </w:r>
          </w:p>
        </w:tc>
        <w:tc>
          <w:tcPr>
            <w:tcW w:w="2422" w:type="dxa"/>
          </w:tcPr>
          <w:p w:rsidR="007D4D44" w:rsidRDefault="007D4D44" w:rsidP="007D4D44">
            <w:pPr>
              <w:pStyle w:val="BodyText-denser"/>
            </w:pPr>
            <w:r w:rsidRPr="007D4D44">
              <w:t>PeemBL_CSV</w:t>
            </w:r>
          </w:p>
          <w:p w:rsidR="007D4D44" w:rsidRPr="007D4D44" w:rsidRDefault="007D4D44" w:rsidP="00D06524">
            <w:pPr>
              <w:pStyle w:val="BodyText-denser"/>
              <w:numPr>
                <w:ilvl w:val="0"/>
                <w:numId w:val="25"/>
              </w:numPr>
            </w:pPr>
            <w:r>
              <w:t>BL-04ID.csv</w:t>
            </w:r>
          </w:p>
        </w:tc>
      </w:tr>
      <w:tr w:rsidR="007D4D44" w:rsidTr="007D4D44">
        <w:tc>
          <w:tcPr>
            <w:tcW w:w="2777" w:type="dxa"/>
          </w:tcPr>
          <w:p w:rsidR="007D4D44" w:rsidRDefault="007D4D44" w:rsidP="007D4D44">
            <w:pPr>
              <w:pStyle w:val="BodyText-denser"/>
            </w:pPr>
            <w:r w:rsidRPr="007D4D44">
              <w:t>Synchrotron_GUIs</w:t>
            </w:r>
          </w:p>
          <w:p w:rsidR="003268E5" w:rsidRPr="007D4D44" w:rsidRDefault="003268E5" w:rsidP="00D06524">
            <w:pPr>
              <w:pStyle w:val="BodyText-denser"/>
              <w:numPr>
                <w:ilvl w:val="0"/>
                <w:numId w:val="25"/>
              </w:numPr>
            </w:pPr>
            <w:r>
              <w:t>…</w:t>
            </w:r>
          </w:p>
        </w:tc>
        <w:tc>
          <w:tcPr>
            <w:tcW w:w="2422" w:type="dxa"/>
          </w:tcPr>
          <w:p w:rsidR="007D4D44" w:rsidRDefault="00DA2EBD" w:rsidP="007D4D44">
            <w:pPr>
              <w:pStyle w:val="BodyText-denser"/>
            </w:pPr>
            <w:r>
              <w:t>Ua</w:t>
            </w:r>
            <w:r w:rsidR="007D4D44" w:rsidRPr="007D4D44">
              <w:t>rpes</w:t>
            </w:r>
            <w:r>
              <w:t>s</w:t>
            </w:r>
            <w:r w:rsidR="007D4D44" w:rsidRPr="007D4D44">
              <w:t>BL_GUIs</w:t>
            </w:r>
          </w:p>
          <w:p w:rsidR="003268E5" w:rsidRPr="007D4D44" w:rsidRDefault="003268E5" w:rsidP="00D06524">
            <w:pPr>
              <w:pStyle w:val="BodyText-denser"/>
              <w:numPr>
                <w:ilvl w:val="0"/>
                <w:numId w:val="25"/>
              </w:numPr>
            </w:pPr>
            <w:r>
              <w:t>…</w:t>
            </w:r>
          </w:p>
        </w:tc>
        <w:tc>
          <w:tcPr>
            <w:tcW w:w="2422" w:type="dxa"/>
          </w:tcPr>
          <w:p w:rsidR="007D4D44" w:rsidRDefault="007D4D44" w:rsidP="007D4D44">
            <w:pPr>
              <w:pStyle w:val="BodyText-denser"/>
            </w:pPr>
            <w:r w:rsidRPr="007D4D44">
              <w:t>PeemBL_GUIs</w:t>
            </w:r>
          </w:p>
          <w:p w:rsidR="003268E5" w:rsidRPr="007D4D44" w:rsidRDefault="003268E5" w:rsidP="00D06524">
            <w:pPr>
              <w:pStyle w:val="BodyText-denser"/>
              <w:numPr>
                <w:ilvl w:val="0"/>
                <w:numId w:val="25"/>
              </w:numPr>
            </w:pPr>
            <w:r>
              <w:t>…</w:t>
            </w:r>
          </w:p>
        </w:tc>
      </w:tr>
    </w:tbl>
    <w:p w:rsidR="00871800" w:rsidRDefault="00871800" w:rsidP="0097164E">
      <w:pPr>
        <w:pStyle w:val="BodyText"/>
      </w:pPr>
    </w:p>
    <w:p w:rsidR="009214B6" w:rsidRDefault="001F79D4" w:rsidP="0097164E">
      <w:pPr>
        <w:pStyle w:val="BodyText"/>
      </w:pPr>
      <w:r>
        <w:t>By default, the Linac and Storage Ring control system instance will be selected. A user can select the control system instance by p</w:t>
      </w:r>
      <w:r w:rsidR="009214B6">
        <w:t xml:space="preserve">roviding a view input parameter flag </w:t>
      </w:r>
      <w:r w:rsidR="00A06642">
        <w:t>specifying</w:t>
      </w:r>
      <w:r w:rsidR="009214B6">
        <w:t xml:space="preserve"> the desired control instance:</w:t>
      </w:r>
    </w:p>
    <w:tbl>
      <w:tblPr>
        <w:tblStyle w:val="TableTheme"/>
        <w:tblW w:w="0" w:type="auto"/>
        <w:tblInd w:w="23" w:type="dxa"/>
        <w:tblLook w:val="04A0" w:firstRow="1" w:lastRow="0" w:firstColumn="1" w:lastColumn="0" w:noHBand="0" w:noVBand="1"/>
      </w:tblPr>
      <w:tblGrid>
        <w:gridCol w:w="8677"/>
      </w:tblGrid>
      <w:tr w:rsidR="00BF6E4D" w:rsidTr="00724299">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Linac and Storage Ring</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python GUIrunner.py --view Synchrotron</w:t>
            </w:r>
          </w:p>
        </w:tc>
      </w:tr>
      <w:tr w:rsidR="00BF6E4D" w:rsidTr="00BF6E4D">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Uarpess Beamline</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python GUIrunner.py --view Uarpess</w:t>
            </w:r>
          </w:p>
        </w:tc>
      </w:tr>
      <w:tr w:rsidR="00BF6E4D" w:rsidTr="00BF6E4D">
        <w:tc>
          <w:tcPr>
            <w:tcW w:w="8677" w:type="dxa"/>
            <w:shd w:val="clear" w:color="auto" w:fill="B8CCE4" w:themeFill="accent1" w:themeFillTint="66"/>
          </w:tcPr>
          <w:p w:rsidR="00BF6E4D" w:rsidRPr="00422D97" w:rsidRDefault="00BF6E4D" w:rsidP="00422D97">
            <w:pPr>
              <w:pStyle w:val="BodyText-denser"/>
              <w:jc w:val="center"/>
              <w:rPr>
                <w:b/>
              </w:rPr>
            </w:pPr>
            <w:r w:rsidRPr="00422D97">
              <w:rPr>
                <w:b/>
              </w:rPr>
              <w:t>Peem Beamline</w:t>
            </w:r>
          </w:p>
        </w:tc>
      </w:tr>
      <w:tr w:rsidR="00BF6E4D" w:rsidTr="00724299">
        <w:tc>
          <w:tcPr>
            <w:tcW w:w="8677" w:type="dxa"/>
          </w:tcPr>
          <w:p w:rsidR="00BF6E4D" w:rsidRPr="00D4600A" w:rsidRDefault="00BF6E4D" w:rsidP="00BF6E4D">
            <w:pPr>
              <w:pStyle w:val="BodyText-denser"/>
              <w:rPr>
                <w:rFonts w:ascii="Courier New" w:hAnsi="Courier New" w:cs="Courier New"/>
              </w:rPr>
            </w:pPr>
            <w:r w:rsidRPr="00D4600A">
              <w:rPr>
                <w:rFonts w:ascii="Courier New" w:hAnsi="Courier New" w:cs="Courier New"/>
              </w:rPr>
              <w:t xml:space="preserve">python GUIrunner.py </w:t>
            </w:r>
            <w:r w:rsidR="0019015E" w:rsidRPr="00D4600A">
              <w:rPr>
                <w:rFonts w:ascii="Courier New" w:hAnsi="Courier New" w:cs="Courier New"/>
              </w:rPr>
              <w:t>--</w:t>
            </w:r>
            <w:r w:rsidRPr="00D4600A">
              <w:rPr>
                <w:rFonts w:ascii="Courier New" w:hAnsi="Courier New" w:cs="Courier New"/>
              </w:rPr>
              <w:t>view Peem</w:t>
            </w:r>
          </w:p>
        </w:tc>
      </w:tr>
    </w:tbl>
    <w:p w:rsidR="00C27ECC" w:rsidRDefault="00C27ECC" w:rsidP="0097164E">
      <w:pPr>
        <w:pStyle w:val="BodyText"/>
      </w:pPr>
    </w:p>
    <w:p w:rsidR="0097164E" w:rsidRDefault="001377EC" w:rsidP="0097164E">
      <w:pPr>
        <w:pStyle w:val="BodyText"/>
      </w:pPr>
      <w:r>
        <w:t>Altogether</w:t>
      </w:r>
      <w:r w:rsidR="00871800">
        <w:t>, GUIrunner</w:t>
      </w:r>
      <w:r w:rsidR="00527F33">
        <w:t xml:space="preserve"> supports the following</w:t>
      </w:r>
      <w:r w:rsidR="0084343B">
        <w:t xml:space="preserve"> optional</w:t>
      </w:r>
      <w:r w:rsidR="00527F33">
        <w:t xml:space="preserve"> input parameters for manual configuration:</w:t>
      </w:r>
    </w:p>
    <w:tbl>
      <w:tblPr>
        <w:tblStyle w:val="TableTheme"/>
        <w:tblW w:w="0" w:type="auto"/>
        <w:tblInd w:w="23" w:type="dxa"/>
        <w:tblLook w:val="04A0" w:firstRow="1" w:lastRow="0" w:firstColumn="1" w:lastColumn="0" w:noHBand="0" w:noVBand="1"/>
      </w:tblPr>
      <w:tblGrid>
        <w:gridCol w:w="2425"/>
        <w:gridCol w:w="6252"/>
      </w:tblGrid>
      <w:tr w:rsidR="00437084" w:rsidTr="00724299">
        <w:tc>
          <w:tcPr>
            <w:tcW w:w="8677" w:type="dxa"/>
            <w:gridSpan w:val="2"/>
            <w:shd w:val="clear" w:color="auto" w:fill="B8CCE4" w:themeFill="accent1" w:themeFillTint="66"/>
          </w:tcPr>
          <w:p w:rsidR="00437084" w:rsidRPr="00762DE4" w:rsidRDefault="00437084" w:rsidP="00762DE4">
            <w:pPr>
              <w:pStyle w:val="BodyText"/>
              <w:jc w:val="center"/>
              <w:rPr>
                <w:b/>
              </w:rPr>
            </w:pPr>
            <w:r w:rsidRPr="00762DE4">
              <w:rPr>
                <w:b/>
              </w:rPr>
              <w:t>GUIrunner input parameters</w:t>
            </w:r>
          </w:p>
        </w:tc>
      </w:tr>
      <w:tr w:rsidR="00437084" w:rsidTr="00250E25">
        <w:tc>
          <w:tcPr>
            <w:tcW w:w="2425" w:type="dxa"/>
          </w:tcPr>
          <w:p w:rsidR="00437084" w:rsidRPr="00FC5D9C" w:rsidRDefault="00437084" w:rsidP="00724299">
            <w:pPr>
              <w:pStyle w:val="BodyText-denser"/>
              <w:rPr>
                <w:rFonts w:ascii="Courier New" w:hAnsi="Courier New" w:cs="Courier New"/>
              </w:rPr>
            </w:pPr>
            <w:r w:rsidRPr="00FC5D9C">
              <w:rPr>
                <w:rFonts w:ascii="Courier New" w:hAnsi="Courier New" w:cs="Courier New"/>
              </w:rPr>
              <w:t>--view</w:t>
            </w:r>
            <w:r w:rsidR="00FC5D9C">
              <w:rPr>
                <w:rFonts w:ascii="Courier New" w:hAnsi="Courier New" w:cs="Courier New"/>
              </w:rPr>
              <w:t xml:space="preserve"> </w:t>
            </w:r>
            <w:r w:rsidR="001B211B" w:rsidRPr="00FC5D9C">
              <w:rPr>
                <w:rFonts w:ascii="Courier New" w:hAnsi="Courier New" w:cs="Courier New"/>
              </w:rPr>
              <w:t xml:space="preserve"> </w:t>
            </w:r>
            <w:r w:rsidRPr="00FC5D9C">
              <w:rPr>
                <w:rFonts w:ascii="Courier New" w:hAnsi="Courier New" w:cs="Courier New"/>
              </w:rPr>
              <w:t>VIEW</w:t>
            </w:r>
          </w:p>
        </w:tc>
        <w:tc>
          <w:tcPr>
            <w:tcW w:w="6252" w:type="dxa"/>
          </w:tcPr>
          <w:p w:rsidR="00437084" w:rsidRDefault="003D7E70" w:rsidP="00437084">
            <w:pPr>
              <w:pStyle w:val="BodyText-denser"/>
            </w:pPr>
            <w:r>
              <w:t>VIEW must be</w:t>
            </w:r>
            <w:r w:rsidR="00437084">
              <w:t xml:space="preserve"> of the elements: Synchrotron, Uarpess, Peem. With this parameter, a user can choose a control system instance that will be used. By default, if this flag is not present, a “Linac and Storage Ring” instance will be selected.</w:t>
            </w:r>
          </w:p>
        </w:tc>
      </w:tr>
      <w:tr w:rsidR="00437084" w:rsidTr="00250E25">
        <w:tc>
          <w:tcPr>
            <w:tcW w:w="2425" w:type="dxa"/>
          </w:tcPr>
          <w:p w:rsidR="00437084" w:rsidRPr="00FC5D9C" w:rsidRDefault="00437084" w:rsidP="00724299">
            <w:pPr>
              <w:pStyle w:val="BodyText-denser"/>
              <w:rPr>
                <w:rFonts w:ascii="Courier New" w:hAnsi="Courier New" w:cs="Courier New"/>
              </w:rPr>
            </w:pPr>
            <w:r w:rsidRPr="00FC5D9C">
              <w:rPr>
                <w:rFonts w:ascii="Courier New" w:hAnsi="Courier New" w:cs="Courier New"/>
              </w:rPr>
              <w:t>--noCheck</w:t>
            </w:r>
          </w:p>
        </w:tc>
        <w:tc>
          <w:tcPr>
            <w:tcW w:w="6252" w:type="dxa"/>
          </w:tcPr>
          <w:p w:rsidR="00437084" w:rsidRDefault="00437084" w:rsidP="00724299">
            <w:pPr>
              <w:pStyle w:val="BodyText-denser"/>
            </w:pPr>
            <w:r>
              <w:t>If this flag is present, GUIrunner will not try to clone or update the files from the repository. In this case, files must already be located in the corresponding locations on</w:t>
            </w:r>
            <w:r w:rsidR="005A5FA9">
              <w:t xml:space="preserve"> the</w:t>
            </w:r>
            <w:r>
              <w:t xml:space="preserve"> local drive.</w:t>
            </w:r>
          </w:p>
        </w:tc>
      </w:tr>
      <w:tr w:rsidR="00437084" w:rsidTr="00250E25">
        <w:tc>
          <w:tcPr>
            <w:tcW w:w="2425" w:type="dxa"/>
          </w:tcPr>
          <w:p w:rsidR="00437084" w:rsidRPr="00FC5D9C" w:rsidRDefault="00250E25" w:rsidP="00DA0E4C">
            <w:pPr>
              <w:pStyle w:val="BodyText-denser"/>
              <w:rPr>
                <w:rFonts w:ascii="Courier New" w:hAnsi="Courier New" w:cs="Courier New"/>
              </w:rPr>
            </w:pPr>
            <w:r w:rsidRPr="00FC5D9C">
              <w:rPr>
                <w:rFonts w:ascii="Courier New" w:hAnsi="Courier New" w:cs="Courier New"/>
              </w:rPr>
              <w:t xml:space="preserve">--repoCSV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DA0E4C">
            <w:pPr>
              <w:pStyle w:val="BodyText-denser"/>
            </w:pPr>
            <w:r>
              <w:t>A user can manually provide a repository location of the corresponding CSV configuration file.</w:t>
            </w:r>
          </w:p>
        </w:tc>
      </w:tr>
      <w:tr w:rsidR="00437084" w:rsidTr="00250E25">
        <w:tc>
          <w:tcPr>
            <w:tcW w:w="2425" w:type="dxa"/>
          </w:tcPr>
          <w:p w:rsidR="00437084" w:rsidRPr="00FC5D9C" w:rsidRDefault="00250E25" w:rsidP="00724299">
            <w:pPr>
              <w:pStyle w:val="BodyText-denser"/>
              <w:rPr>
                <w:rFonts w:ascii="Courier New" w:hAnsi="Courier New" w:cs="Courier New"/>
              </w:rPr>
            </w:pPr>
            <w:r w:rsidRPr="00FC5D9C">
              <w:rPr>
                <w:rFonts w:ascii="Courier New" w:hAnsi="Courier New" w:cs="Courier New"/>
              </w:rPr>
              <w:t xml:space="preserve">--localCSV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724299">
            <w:pPr>
              <w:pStyle w:val="BodyText-denser"/>
            </w:pPr>
            <w:r>
              <w:t>A user can manually pr</w:t>
            </w:r>
            <w:r w:rsidR="00B5686A">
              <w:t>ovide a location on local drive</w:t>
            </w:r>
            <w:r>
              <w:t>, w</w:t>
            </w:r>
            <w:r w:rsidR="000800DD">
              <w:t>here</w:t>
            </w:r>
            <w:r w:rsidR="00B80172">
              <w:t xml:space="preserve"> all</w:t>
            </w:r>
            <w:r w:rsidR="000800DD">
              <w:t xml:space="preserve"> the CSV configuration file</w:t>
            </w:r>
            <w:r w:rsidR="00B80172">
              <w:t>s</w:t>
            </w:r>
            <w:r>
              <w:t xml:space="preserve"> will be</w:t>
            </w:r>
            <w:r w:rsidR="00C70B65">
              <w:t>/are</w:t>
            </w:r>
            <w:r>
              <w:t xml:space="preserve"> stored.</w:t>
            </w:r>
          </w:p>
        </w:tc>
      </w:tr>
      <w:tr w:rsidR="00437084" w:rsidTr="00250E25">
        <w:tc>
          <w:tcPr>
            <w:tcW w:w="2425" w:type="dxa"/>
          </w:tcPr>
          <w:p w:rsidR="006307B8" w:rsidRPr="00FC5D9C" w:rsidRDefault="006307B8" w:rsidP="00724299">
            <w:pPr>
              <w:pStyle w:val="BodyText-denser"/>
              <w:rPr>
                <w:rFonts w:ascii="Courier New" w:hAnsi="Courier New" w:cs="Courier New"/>
              </w:rPr>
            </w:pPr>
            <w:r w:rsidRPr="00FC5D9C">
              <w:rPr>
                <w:rFonts w:ascii="Courier New" w:hAnsi="Courier New" w:cs="Courier New"/>
              </w:rPr>
              <w:t>--repoGUI</w:t>
            </w:r>
            <w:r w:rsidR="00A90BEF" w:rsidRPr="00FC5D9C">
              <w:rPr>
                <w:rFonts w:ascii="Courier New" w:hAnsi="Courier New" w:cs="Courier New"/>
              </w:rPr>
              <w:t xml:space="preserve"> </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DA0E4C">
            <w:pPr>
              <w:pStyle w:val="BodyText-denser"/>
            </w:pPr>
            <w:r>
              <w:t>A user can manually provide a repository location of the corresponding custom GUI scripts.</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t>--localGUI</w:t>
            </w:r>
            <w:r w:rsid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695B0E" w:rsidP="00724299">
            <w:pPr>
              <w:pStyle w:val="BodyText-denser"/>
            </w:pPr>
            <w:r>
              <w:t>A user can manually pr</w:t>
            </w:r>
            <w:r w:rsidR="00B5686A">
              <w:t>ovide a location on local drive</w:t>
            </w:r>
            <w:r>
              <w:t xml:space="preserve">, where the </w:t>
            </w:r>
            <w:r w:rsidR="007543C0">
              <w:lastRenderedPageBreak/>
              <w:t xml:space="preserve">custom GUI scripts </w:t>
            </w:r>
            <w:r>
              <w:t>will be stored.</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lastRenderedPageBreak/>
              <w:t>--repoCP</w:t>
            </w:r>
            <w:r w:rsidR="00FC5D9C">
              <w:rPr>
                <w:rFonts w:ascii="Courier New" w:hAnsi="Courier New" w:cs="Courier New"/>
              </w:rPr>
              <w:t xml:space="preserve"> </w:t>
            </w:r>
            <w:r w:rsidR="00A90BEF" w:rsidRP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DA0E4C" w:rsidP="00FA284B">
            <w:pPr>
              <w:pStyle w:val="BodyText-denser"/>
            </w:pPr>
            <w:r>
              <w:t xml:space="preserve">A user can manually provide a repository location of the </w:t>
            </w:r>
            <w:r w:rsidR="00FA284B">
              <w:t>Solaris Synchrotron Control Program</w:t>
            </w:r>
            <w:r>
              <w:t>.</w:t>
            </w:r>
          </w:p>
        </w:tc>
      </w:tr>
      <w:tr w:rsidR="00437084" w:rsidTr="00250E25">
        <w:tc>
          <w:tcPr>
            <w:tcW w:w="2425" w:type="dxa"/>
          </w:tcPr>
          <w:p w:rsidR="00437084" w:rsidRPr="00FC5D9C" w:rsidRDefault="006307B8" w:rsidP="00724299">
            <w:pPr>
              <w:pStyle w:val="BodyText-denser"/>
              <w:rPr>
                <w:rFonts w:ascii="Courier New" w:hAnsi="Courier New" w:cs="Courier New"/>
              </w:rPr>
            </w:pPr>
            <w:r w:rsidRPr="00FC5D9C">
              <w:rPr>
                <w:rFonts w:ascii="Courier New" w:hAnsi="Courier New" w:cs="Courier New"/>
              </w:rPr>
              <w:t>--localCP</w:t>
            </w:r>
            <w:r w:rsidR="00FC5D9C">
              <w:rPr>
                <w:rFonts w:ascii="Courier New" w:hAnsi="Courier New" w:cs="Courier New"/>
              </w:rPr>
              <w:t xml:space="preserve"> </w:t>
            </w:r>
            <w:r w:rsidR="00A90BEF" w:rsidRPr="00FC5D9C">
              <w:rPr>
                <w:rFonts w:ascii="Courier New" w:hAnsi="Courier New" w:cs="Courier New"/>
              </w:rPr>
              <w:t xml:space="preserve"> </w:t>
            </w:r>
            <w:r w:rsidR="00DA0E4C" w:rsidRPr="00FC5D9C">
              <w:rPr>
                <w:rFonts w:ascii="Courier New" w:hAnsi="Courier New" w:cs="Courier New"/>
              </w:rPr>
              <w:t>PATH</w:t>
            </w:r>
          </w:p>
        </w:tc>
        <w:tc>
          <w:tcPr>
            <w:tcW w:w="6252" w:type="dxa"/>
          </w:tcPr>
          <w:p w:rsidR="00437084" w:rsidRDefault="00695B0E" w:rsidP="00BE2685">
            <w:pPr>
              <w:pStyle w:val="BodyText-denser"/>
              <w:keepNext/>
            </w:pPr>
            <w:r>
              <w:t>A user can manually pr</w:t>
            </w:r>
            <w:r w:rsidR="00B5686A">
              <w:t>ovide a location on local drive</w:t>
            </w:r>
            <w:r>
              <w:t xml:space="preserve">, where the </w:t>
            </w:r>
            <w:r w:rsidR="008628D8">
              <w:t xml:space="preserve">Solaris Synchrotron Control Program </w:t>
            </w:r>
            <w:r>
              <w:t>will be stored.</w:t>
            </w:r>
          </w:p>
        </w:tc>
      </w:tr>
    </w:tbl>
    <w:p w:rsidR="00527F33" w:rsidRDefault="00BE2685" w:rsidP="00BE2685">
      <w:pPr>
        <w:pStyle w:val="Caption"/>
      </w:pPr>
      <w:r>
        <w:t xml:space="preserve">Table </w:t>
      </w:r>
      <w:r>
        <w:fldChar w:fldCharType="begin"/>
      </w:r>
      <w:r>
        <w:instrText xml:space="preserve"> SEQ Table \* ARABIC </w:instrText>
      </w:r>
      <w:r>
        <w:fldChar w:fldCharType="separate"/>
      </w:r>
      <w:r>
        <w:rPr>
          <w:noProof/>
        </w:rPr>
        <w:t>1</w:t>
      </w:r>
      <w:r>
        <w:fldChar w:fldCharType="end"/>
      </w:r>
      <w:r>
        <w:t>: GUIRunner input parameters</w:t>
      </w:r>
    </w:p>
    <w:p w:rsidR="00A57DDB" w:rsidRDefault="00A57DDB" w:rsidP="00315FC5">
      <w:pPr>
        <w:pStyle w:val="BodyText-denser"/>
      </w:pPr>
      <w:r>
        <w:t>To run GUIrunner application, execute:</w:t>
      </w:r>
    </w:p>
    <w:p w:rsidR="00A57DDB" w:rsidRPr="00D4600A" w:rsidRDefault="00A57DDB" w:rsidP="00D06524">
      <w:pPr>
        <w:pStyle w:val="BodyText-denser"/>
        <w:numPr>
          <w:ilvl w:val="0"/>
          <w:numId w:val="25"/>
        </w:numPr>
        <w:rPr>
          <w:rFonts w:ascii="Courier New" w:hAnsi="Courier New" w:cs="Courier New"/>
        </w:rPr>
      </w:pPr>
      <w:r w:rsidRPr="00D4600A">
        <w:rPr>
          <w:rFonts w:ascii="Courier New" w:hAnsi="Courier New" w:cs="Courier New"/>
        </w:rPr>
        <w:t>cd GUI_RUNNER_DIRECTORY</w:t>
      </w:r>
    </w:p>
    <w:p w:rsidR="00A57DDB" w:rsidRPr="00D4600A" w:rsidRDefault="00A57DDB" w:rsidP="00D06524">
      <w:pPr>
        <w:pStyle w:val="BodyText-denser"/>
        <w:numPr>
          <w:ilvl w:val="0"/>
          <w:numId w:val="25"/>
        </w:numPr>
        <w:rPr>
          <w:rFonts w:ascii="Courier New" w:hAnsi="Courier New" w:cs="Courier New"/>
        </w:rPr>
      </w:pPr>
      <w:r w:rsidRPr="00D4600A">
        <w:rPr>
          <w:rFonts w:ascii="Courier New" w:hAnsi="Courier New" w:cs="Courier New"/>
        </w:rPr>
        <w:t>python GUIrunner.py INPUT_PARAMETERS</w:t>
      </w:r>
    </w:p>
    <w:p w:rsidR="0097164E" w:rsidRDefault="0097164E" w:rsidP="0097164E">
      <w:pPr>
        <w:pStyle w:val="Heading1"/>
      </w:pPr>
      <w:bookmarkStart w:id="20" w:name="_Toc387924579"/>
      <w:r>
        <w:lastRenderedPageBreak/>
        <w:t>Configuration</w:t>
      </w:r>
      <w:bookmarkEnd w:id="20"/>
    </w:p>
    <w:p w:rsidR="009C15DA" w:rsidRDefault="009C15DA" w:rsidP="009C15DA">
      <w:pPr>
        <w:pStyle w:val="BodyText"/>
      </w:pPr>
      <w:r>
        <w:t xml:space="preserve">Two different CSV files are used for configuring the ControlProgram. The former is referred to as the main device CSV configuration file. The latter is referred to as the group configuration file. </w:t>
      </w:r>
    </w:p>
    <w:p w:rsidR="00900C79" w:rsidRPr="009C15DA" w:rsidRDefault="00900C79" w:rsidP="009C15DA">
      <w:pPr>
        <w:pStyle w:val="BodyText"/>
      </w:pPr>
      <w:r>
        <w:t>The CSV configuration files for Solaris Synchrotron are included with the Facility Configuration software.</w:t>
      </w:r>
    </w:p>
    <w:p w:rsidR="009C15DA" w:rsidRDefault="009C15DA" w:rsidP="009C15DA">
      <w:pPr>
        <w:pStyle w:val="Heading2"/>
      </w:pPr>
      <w:r>
        <w:t>Device Configuration</w:t>
      </w:r>
    </w:p>
    <w:p w:rsidR="004F013F" w:rsidRDefault="00F31D4C" w:rsidP="004F013F">
      <w:pPr>
        <w:pStyle w:val="BodyText"/>
      </w:pPr>
      <w:r>
        <w:t>All devices which are forming the synchrotron machine are described in a</w:t>
      </w:r>
      <w:r w:rsidR="00143540">
        <w:t xml:space="preserve"> dedicated</w:t>
      </w:r>
      <w:r w:rsidR="00AD063F">
        <w:t xml:space="preserve"> device</w:t>
      </w:r>
      <w:r w:rsidR="00143540">
        <w:t xml:space="preserve"> CSV configuration file</w:t>
      </w:r>
      <w:r>
        <w:t xml:space="preserve">. This file is used as the master source </w:t>
      </w:r>
      <w:r w:rsidR="007C64AD">
        <w:t xml:space="preserve">for the FacilityConfiguration software </w:t>
      </w:r>
      <w:r>
        <w:t>to configure the control system database and</w:t>
      </w:r>
      <w:r w:rsidR="007C64AD">
        <w:t xml:space="preserve"> for</w:t>
      </w:r>
      <w:r>
        <w:t xml:space="preserve"> the </w:t>
      </w:r>
      <w:r w:rsidR="00653D19">
        <w:t>Solaris Synchrotron Control Program</w:t>
      </w:r>
      <w:r>
        <w:t>.</w:t>
      </w:r>
      <w:r w:rsidR="00E70584">
        <w:t xml:space="preserve"> It </w:t>
      </w:r>
      <w:r w:rsidR="003C7965">
        <w:t>is</w:t>
      </w:r>
      <w:r w:rsidR="00E70584">
        <w:t xml:space="preserve"> of the following format.</w:t>
      </w:r>
    </w:p>
    <w:p w:rsidR="00D84D6E" w:rsidRPr="004F013F" w:rsidRDefault="00D84D6E" w:rsidP="004F013F">
      <w:pPr>
        <w:pStyle w:val="BodyText"/>
      </w:pPr>
      <w:r>
        <w:t>For more information refer to the Solaris signal list documentation [2].</w:t>
      </w:r>
    </w:p>
    <w:tbl>
      <w:tblPr>
        <w:tblStyle w:val="TableTheme"/>
        <w:tblW w:w="0" w:type="auto"/>
        <w:tblInd w:w="23" w:type="dxa"/>
        <w:tblLook w:val="04A0" w:firstRow="1" w:lastRow="0" w:firstColumn="1" w:lastColumn="0" w:noHBand="0" w:noVBand="1"/>
      </w:tblPr>
      <w:tblGrid>
        <w:gridCol w:w="3415"/>
        <w:gridCol w:w="5262"/>
      </w:tblGrid>
      <w:tr w:rsidR="0097164E" w:rsidTr="004C53DC">
        <w:tc>
          <w:tcPr>
            <w:tcW w:w="8677" w:type="dxa"/>
            <w:gridSpan w:val="2"/>
            <w:shd w:val="clear" w:color="auto" w:fill="B8CCE4" w:themeFill="accent1" w:themeFillTint="66"/>
          </w:tcPr>
          <w:p w:rsidR="0097164E" w:rsidRPr="00765B19" w:rsidRDefault="0097164E" w:rsidP="0046480A">
            <w:pPr>
              <w:pStyle w:val="BodyText"/>
              <w:jc w:val="center"/>
              <w:rPr>
                <w:b/>
              </w:rPr>
            </w:pPr>
            <w:r w:rsidRPr="00765B19">
              <w:rPr>
                <w:b/>
              </w:rPr>
              <w:t>Configuration BNF Format</w:t>
            </w:r>
          </w:p>
        </w:tc>
      </w:tr>
      <w:tr w:rsidR="0097164E" w:rsidTr="0046480A">
        <w:tc>
          <w:tcPr>
            <w:tcW w:w="3415" w:type="dxa"/>
          </w:tcPr>
          <w:p w:rsidR="0097164E" w:rsidRDefault="00DE0265" w:rsidP="0046480A">
            <w:pPr>
              <w:pStyle w:val="BodyText-denser"/>
            </w:pPr>
            <w:r>
              <w:t>CSV configuration:</w:t>
            </w:r>
          </w:p>
        </w:tc>
        <w:tc>
          <w:tcPr>
            <w:tcW w:w="5262" w:type="dxa"/>
          </w:tcPr>
          <w:p w:rsidR="0097164E" w:rsidRDefault="0097164E" w:rsidP="0046480A">
            <w:pPr>
              <w:pStyle w:val="BodyText-denser"/>
            </w:pPr>
            <w:r>
              <w:t>1*(DEVICE_SPECIFICATION)</w:t>
            </w:r>
          </w:p>
        </w:tc>
      </w:tr>
      <w:tr w:rsidR="0097164E" w:rsidTr="0046480A">
        <w:tc>
          <w:tcPr>
            <w:tcW w:w="3415" w:type="dxa"/>
          </w:tcPr>
          <w:p w:rsidR="0097164E" w:rsidRDefault="0097164E" w:rsidP="0046480A">
            <w:pPr>
              <w:pStyle w:val="BodyText-denser"/>
            </w:pPr>
            <w:r>
              <w:t>DEVICE_SPECIFICATION</w:t>
            </w:r>
          </w:p>
        </w:tc>
        <w:tc>
          <w:tcPr>
            <w:tcW w:w="5262" w:type="dxa"/>
          </w:tcPr>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ELEMENT_NAME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TYPE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L</w:t>
            </w:r>
            <w:r w:rsidRPr="003440BB">
              <w:rPr>
                <w:rFonts w:ascii="Courier New" w:hAnsi="Courier New" w:cs="Courier New"/>
                <w:color w:val="000000"/>
                <w:szCs w:val="20"/>
              </w:rPr>
              <w:t>,</w:t>
            </w:r>
            <w:r>
              <w:rPr>
                <w:rFonts w:ascii="Courier New" w:hAnsi="Courier New" w:cs="Courier New"/>
                <w:color w:val="000000"/>
                <w:szCs w:val="20"/>
              </w:rPr>
              <w:t xml:space="preserve"> “,”, S, “,”, X, “,”, Y, “,”, Z, “,”, SECTION</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SUBSYSTEM</w:t>
            </w:r>
            <w:r w:rsidRPr="003440BB">
              <w:rPr>
                <w:rFonts w:ascii="Courier New" w:hAnsi="Courier New" w:cs="Courier New"/>
                <w:color w:val="000000"/>
                <w:szCs w:val="20"/>
              </w:rPr>
              <w:t>,</w:t>
            </w:r>
            <w:r>
              <w:rPr>
                <w:rFonts w:ascii="Courier New" w:hAnsi="Courier New" w:cs="Courier New"/>
                <w:color w:val="000000"/>
                <w:szCs w:val="20"/>
              </w:rPr>
              <w:t xml:space="preserve">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 xml:space="preserve">MANAGED_IN_CS,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DEVICE_SERVER_NAME</w:t>
            </w:r>
            <w:r w:rsidRPr="003440BB">
              <w:rPr>
                <w:rFonts w:ascii="Courier New" w:hAnsi="Courier New" w:cs="Courier New"/>
                <w:color w:val="000000"/>
                <w:szCs w:val="20"/>
              </w:rPr>
              <w:t>,</w:t>
            </w:r>
            <w:r>
              <w:rPr>
                <w:rFonts w:ascii="Courier New" w:hAnsi="Courier New" w:cs="Courier New"/>
                <w:color w:val="000000"/>
                <w:szCs w:val="20"/>
              </w:rPr>
              <w:t xml:space="preserve"> “,”, DEVICE_SERVER_INSTANCE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DEVICE_CLASS</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FULL_TANGO_DEVICE_NAME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DEVICE_ALIAS</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TRIGGERED_BY_TTL</w:t>
            </w:r>
            <w:r w:rsidRPr="003440BB">
              <w:rPr>
                <w:rFonts w:ascii="Courier New" w:hAnsi="Courier New" w:cs="Courier New"/>
                <w:color w:val="000000"/>
                <w:szCs w:val="20"/>
              </w:rPr>
              <w:t>,</w:t>
            </w:r>
            <w:r>
              <w:rPr>
                <w:rFonts w:ascii="Courier New" w:hAnsi="Courier New" w:cs="Courier New"/>
                <w:color w:val="000000"/>
                <w:szCs w:val="20"/>
              </w:rPr>
              <w:t xml:space="preserve"> “,”, </w:t>
            </w:r>
          </w:p>
          <w:p w:rsidR="0097164E"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CUSTOM_GUI</w:t>
            </w:r>
            <w:r w:rsidRPr="003440BB">
              <w:rPr>
                <w:rFonts w:ascii="Courier New" w:hAnsi="Courier New" w:cs="Courier New"/>
                <w:color w:val="000000"/>
                <w:szCs w:val="20"/>
              </w:rPr>
              <w:t>,</w:t>
            </w:r>
            <w:r>
              <w:rPr>
                <w:rFonts w:ascii="Courier New" w:hAnsi="Courier New" w:cs="Courier New"/>
                <w:color w:val="000000"/>
                <w:szCs w:val="20"/>
              </w:rPr>
              <w:t xml:space="preserve"> “,”, </w:t>
            </w:r>
          </w:p>
          <w:p w:rsidR="003E3BE2"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AGGREGATE_GUI</w:t>
            </w:r>
            <w:r w:rsidRPr="003440BB">
              <w:rPr>
                <w:rFonts w:ascii="Courier New" w:hAnsi="Courier New" w:cs="Courier New"/>
                <w:color w:val="000000"/>
                <w:szCs w:val="20"/>
              </w:rPr>
              <w:t>,</w:t>
            </w:r>
            <w:r>
              <w:rPr>
                <w:rFonts w:ascii="Courier New" w:hAnsi="Courier New" w:cs="Courier New"/>
                <w:color w:val="000000"/>
                <w:szCs w:val="20"/>
              </w:rPr>
              <w:t xml:space="preserve"> “,”,</w:t>
            </w:r>
          </w:p>
          <w:p w:rsidR="0097164E" w:rsidRDefault="003E3BE2" w:rsidP="0046480A">
            <w:pPr>
              <w:pStyle w:val="BodyText-denser"/>
              <w:jc w:val="left"/>
              <w:rPr>
                <w:rFonts w:ascii="Courier New" w:hAnsi="Courier New" w:cs="Courier New"/>
                <w:color w:val="000000"/>
                <w:szCs w:val="20"/>
              </w:rPr>
            </w:pPr>
            <w:r>
              <w:rPr>
                <w:rFonts w:ascii="Courier New" w:hAnsi="Courier New" w:cs="Courier New"/>
                <w:color w:val="000000"/>
                <w:szCs w:val="20"/>
              </w:rPr>
              <w:t>DESCRIPTION, “,”,</w:t>
            </w:r>
            <w:r w:rsidR="0097164E">
              <w:rPr>
                <w:rFonts w:ascii="Courier New" w:hAnsi="Courier New" w:cs="Courier New"/>
                <w:color w:val="000000"/>
                <w:szCs w:val="20"/>
              </w:rPr>
              <w:t xml:space="preserve"> </w:t>
            </w:r>
          </w:p>
          <w:p w:rsidR="0097164E" w:rsidRPr="00E47A06" w:rsidRDefault="0097164E" w:rsidP="0046480A">
            <w:pPr>
              <w:pStyle w:val="BodyText-denser"/>
              <w:jc w:val="left"/>
              <w:rPr>
                <w:rFonts w:ascii="Courier New" w:hAnsi="Courier New" w:cs="Courier New"/>
                <w:color w:val="000000"/>
                <w:szCs w:val="20"/>
              </w:rPr>
            </w:pPr>
            <w:r>
              <w:rPr>
                <w:rFonts w:ascii="Courier New" w:hAnsi="Courier New" w:cs="Courier New"/>
                <w:color w:val="000000"/>
                <w:szCs w:val="20"/>
              </w:rPr>
              <w:t>COMMENT;</w:t>
            </w:r>
          </w:p>
        </w:tc>
      </w:tr>
      <w:tr w:rsidR="0097164E" w:rsidTr="0046480A">
        <w:tc>
          <w:tcPr>
            <w:tcW w:w="3415" w:type="dxa"/>
          </w:tcPr>
          <w:p w:rsidR="0097164E" w:rsidRDefault="0097164E" w:rsidP="0046480A">
            <w:pPr>
              <w:pStyle w:val="BodyText-denser"/>
            </w:pPr>
            <w:r>
              <w:t>MANAGED_IN_CS</w:t>
            </w:r>
          </w:p>
        </w:tc>
        <w:tc>
          <w:tcPr>
            <w:tcW w:w="5262" w:type="dxa"/>
          </w:tcPr>
          <w:p w:rsidR="0097164E" w:rsidRDefault="0097164E" w:rsidP="0046480A">
            <w:pPr>
              <w:pStyle w:val="BodyText-denser"/>
            </w:pPr>
            <w:r>
              <w:t>Y | N;</w:t>
            </w:r>
          </w:p>
        </w:tc>
      </w:tr>
      <w:tr w:rsidR="0097164E" w:rsidTr="0046480A">
        <w:tc>
          <w:tcPr>
            <w:tcW w:w="3415" w:type="dxa"/>
          </w:tcPr>
          <w:p w:rsidR="0097164E" w:rsidRDefault="0097164E" w:rsidP="0046480A">
            <w:pPr>
              <w:pStyle w:val="BodyText-denser"/>
            </w:pPr>
            <w:r>
              <w:t>TRIGGERED_BY_TTL</w:t>
            </w:r>
          </w:p>
        </w:tc>
        <w:tc>
          <w:tcPr>
            <w:tcW w:w="5262" w:type="dxa"/>
          </w:tcPr>
          <w:p w:rsidR="0097164E" w:rsidRDefault="0097164E" w:rsidP="0046480A">
            <w:pPr>
              <w:pStyle w:val="BodyText-denser"/>
            </w:pPr>
            <w:r>
              <w:t>Y | N;</w:t>
            </w:r>
          </w:p>
        </w:tc>
      </w:tr>
      <w:tr w:rsidR="0097164E" w:rsidTr="0046480A">
        <w:tc>
          <w:tcPr>
            <w:tcW w:w="3415" w:type="dxa"/>
          </w:tcPr>
          <w:p w:rsidR="0097164E" w:rsidRDefault="0097164E" w:rsidP="0046480A">
            <w:pPr>
              <w:pStyle w:val="BodyText-denser"/>
            </w:pPr>
            <w:r>
              <w:t>CUSTOM_GUI</w:t>
            </w:r>
          </w:p>
        </w:tc>
        <w:tc>
          <w:tcPr>
            <w:tcW w:w="5262" w:type="dxa"/>
          </w:tcPr>
          <w:p w:rsidR="0097164E" w:rsidRDefault="008910F3" w:rsidP="008910F3">
            <w:pPr>
              <w:pStyle w:val="BodyText-denser"/>
            </w:pPr>
            <w:r>
              <w:t>0*1(</w:t>
            </w:r>
            <w:r w:rsidR="0097164E">
              <w:t>GUI_SCRIPT_NAME</w:t>
            </w:r>
            <w:r>
              <w:t>)</w:t>
            </w:r>
            <w:r w:rsidR="0097164E">
              <w:t>;</w:t>
            </w:r>
          </w:p>
        </w:tc>
      </w:tr>
      <w:tr w:rsidR="0097164E" w:rsidTr="0046480A">
        <w:tc>
          <w:tcPr>
            <w:tcW w:w="3415" w:type="dxa"/>
          </w:tcPr>
          <w:p w:rsidR="0097164E" w:rsidRDefault="0097164E" w:rsidP="0046480A">
            <w:pPr>
              <w:pStyle w:val="BodyText-denser"/>
            </w:pPr>
            <w:r>
              <w:t>AGGREGATE_GUI</w:t>
            </w:r>
          </w:p>
        </w:tc>
        <w:tc>
          <w:tcPr>
            <w:tcW w:w="5262" w:type="dxa"/>
          </w:tcPr>
          <w:p w:rsidR="0097164E" w:rsidRDefault="00D611E8" w:rsidP="0046480A">
            <w:pPr>
              <w:pStyle w:val="BodyText-denser"/>
            </w:pPr>
            <w:r>
              <w:t>0*1(</w:t>
            </w:r>
            <w:r w:rsidR="005A5DE6">
              <w:t>SUBSYSTEM</w:t>
            </w:r>
            <w:r w:rsidR="00AC538C">
              <w:t>_GROUP</w:t>
            </w:r>
            <w:r w:rsidR="0097164E">
              <w:t>, “-”, DEVICE_GROUP_ID</w:t>
            </w:r>
            <w:r>
              <w:t>)</w:t>
            </w:r>
            <w:r w:rsidR="0097164E">
              <w:t>;</w:t>
            </w:r>
          </w:p>
        </w:tc>
      </w:tr>
      <w:tr w:rsidR="0097164E" w:rsidTr="0046480A">
        <w:tc>
          <w:tcPr>
            <w:tcW w:w="3415" w:type="dxa"/>
          </w:tcPr>
          <w:p w:rsidR="0097164E" w:rsidRDefault="00AC538C" w:rsidP="0046480A">
            <w:pPr>
              <w:pStyle w:val="BodyText-denser"/>
            </w:pPr>
            <w:r>
              <w:t>SUBSYSTEM_GROUP</w:t>
            </w:r>
          </w:p>
        </w:tc>
        <w:tc>
          <w:tcPr>
            <w:tcW w:w="5262" w:type="dxa"/>
          </w:tcPr>
          <w:p w:rsidR="0097164E" w:rsidRDefault="00E57DA2" w:rsidP="0046480A">
            <w:pPr>
              <w:pStyle w:val="BodyText-denser"/>
              <w:keepNext/>
            </w:pPr>
            <w:r>
              <w:t>SUB</w:t>
            </w:r>
            <w:r w:rsidR="008635A5">
              <w:t>SYSTEM</w:t>
            </w:r>
            <w:r>
              <w:t>_NAME</w:t>
            </w:r>
            <w:r w:rsidR="0097164E">
              <w:t xml:space="preserve">,  </w:t>
            </w:r>
            <w:r>
              <w:t>SUBSYSTEM_</w:t>
            </w:r>
            <w:r w:rsidR="0097164E">
              <w:t>GROUP_ID;</w:t>
            </w:r>
          </w:p>
        </w:tc>
      </w:tr>
    </w:tbl>
    <w:p w:rsidR="0097164E" w:rsidRDefault="0097164E" w:rsidP="0097164E">
      <w:pPr>
        <w:pStyle w:val="Caption"/>
      </w:pPr>
      <w:bookmarkStart w:id="21" w:name="_Toc387924567"/>
      <w:r>
        <w:t xml:space="preserve">Table </w:t>
      </w:r>
      <w:r w:rsidR="00BE2685">
        <w:fldChar w:fldCharType="begin"/>
      </w:r>
      <w:r w:rsidR="00BE2685">
        <w:instrText xml:space="preserve"> SEQ Table \* ARABIC </w:instrText>
      </w:r>
      <w:r w:rsidR="00BE2685">
        <w:fldChar w:fldCharType="separate"/>
      </w:r>
      <w:r w:rsidR="00BE2685">
        <w:rPr>
          <w:noProof/>
        </w:rPr>
        <w:t>2</w:t>
      </w:r>
      <w:r w:rsidR="00BE2685">
        <w:fldChar w:fldCharType="end"/>
      </w:r>
      <w:r>
        <w:t>: Configuration Format</w:t>
      </w:r>
      <w:bookmarkEnd w:id="21"/>
    </w:p>
    <w:p w:rsidR="00A00190" w:rsidRPr="00A00190" w:rsidRDefault="00A00190" w:rsidP="00A00190">
      <w:pPr>
        <w:pStyle w:val="BodyText"/>
      </w:pPr>
    </w:p>
    <w:tbl>
      <w:tblPr>
        <w:tblStyle w:val="TableTheme"/>
        <w:tblW w:w="0" w:type="auto"/>
        <w:tblInd w:w="23" w:type="dxa"/>
        <w:tblLook w:val="04A0" w:firstRow="1" w:lastRow="0" w:firstColumn="1" w:lastColumn="0" w:noHBand="0" w:noVBand="1"/>
      </w:tblPr>
      <w:tblGrid>
        <w:gridCol w:w="3415"/>
        <w:gridCol w:w="5262"/>
      </w:tblGrid>
      <w:tr w:rsidR="00DF3F05" w:rsidTr="004C53DC">
        <w:tc>
          <w:tcPr>
            <w:tcW w:w="8677" w:type="dxa"/>
            <w:gridSpan w:val="2"/>
            <w:shd w:val="clear" w:color="auto" w:fill="B8CCE4" w:themeFill="accent1" w:themeFillTint="66"/>
          </w:tcPr>
          <w:p w:rsidR="00DF3F05" w:rsidRPr="00765B19" w:rsidRDefault="00DF3F05" w:rsidP="00DF3F05">
            <w:pPr>
              <w:pStyle w:val="BodyText"/>
              <w:jc w:val="center"/>
              <w:rPr>
                <w:b/>
              </w:rPr>
            </w:pPr>
            <w:r w:rsidRPr="00765B19">
              <w:rPr>
                <w:b/>
              </w:rPr>
              <w:lastRenderedPageBreak/>
              <w:t xml:space="preserve">Configuration </w:t>
            </w:r>
            <w:r>
              <w:rPr>
                <w:b/>
              </w:rPr>
              <w:t>Specifications</w:t>
            </w:r>
          </w:p>
        </w:tc>
      </w:tr>
      <w:tr w:rsidR="00DF3F05" w:rsidTr="004C53DC">
        <w:tc>
          <w:tcPr>
            <w:tcW w:w="3415" w:type="dxa"/>
            <w:shd w:val="clear" w:color="auto" w:fill="B8CCE4" w:themeFill="accent1" w:themeFillTint="66"/>
          </w:tcPr>
          <w:p w:rsidR="00DF3F05" w:rsidRDefault="00DF3F05" w:rsidP="00DF3F05">
            <w:pPr>
              <w:pStyle w:val="BodyText-denser"/>
              <w:jc w:val="center"/>
            </w:pPr>
            <w:r w:rsidRPr="00DF3F05">
              <w:rPr>
                <w:b/>
              </w:rPr>
              <w:t>Item</w:t>
            </w:r>
          </w:p>
        </w:tc>
        <w:tc>
          <w:tcPr>
            <w:tcW w:w="5262" w:type="dxa"/>
            <w:shd w:val="clear" w:color="auto" w:fill="B8CCE4" w:themeFill="accent1" w:themeFillTint="66"/>
          </w:tcPr>
          <w:p w:rsidR="00DF3F05" w:rsidRPr="00DF3F05" w:rsidRDefault="00DF3F05" w:rsidP="00DF3F05">
            <w:pPr>
              <w:pStyle w:val="BodyText-denser"/>
              <w:jc w:val="center"/>
              <w:rPr>
                <w:b/>
              </w:rPr>
            </w:pPr>
            <w:r w:rsidRPr="00DF3F05">
              <w:rPr>
                <w:b/>
              </w:rPr>
              <w:t>Description</w:t>
            </w:r>
          </w:p>
        </w:tc>
      </w:tr>
      <w:tr w:rsidR="00DF3F05" w:rsidTr="0046480A">
        <w:tc>
          <w:tcPr>
            <w:tcW w:w="3415" w:type="dxa"/>
          </w:tcPr>
          <w:p w:rsidR="00DF3F05" w:rsidRDefault="00E339AB" w:rsidP="0046480A">
            <w:pPr>
              <w:pStyle w:val="BodyText-denser"/>
            </w:pPr>
            <w:r>
              <w:t>TYPE</w:t>
            </w:r>
          </w:p>
        </w:tc>
        <w:tc>
          <w:tcPr>
            <w:tcW w:w="5262" w:type="dxa"/>
          </w:tcPr>
          <w:p w:rsidR="00DF3F05" w:rsidRDefault="007D10B4" w:rsidP="0046480A">
            <w:pPr>
              <w:pStyle w:val="BodyText-denser"/>
            </w:pPr>
            <w:r>
              <w:t>Type of the component</w:t>
            </w:r>
            <w:r w:rsidR="000A2FD4">
              <w:t>.</w:t>
            </w:r>
          </w:p>
        </w:tc>
      </w:tr>
      <w:tr w:rsidR="00DF3F05" w:rsidTr="0046480A">
        <w:tc>
          <w:tcPr>
            <w:tcW w:w="3415" w:type="dxa"/>
          </w:tcPr>
          <w:p w:rsidR="00DF3F05" w:rsidRDefault="00BC1BEA" w:rsidP="0046480A">
            <w:pPr>
              <w:pStyle w:val="BodyText-denser"/>
            </w:pPr>
            <w:r>
              <w:t>L</w:t>
            </w:r>
          </w:p>
        </w:tc>
        <w:tc>
          <w:tcPr>
            <w:tcW w:w="5262" w:type="dxa"/>
          </w:tcPr>
          <w:p w:rsidR="00DF3F05" w:rsidRDefault="00D13B9A" w:rsidP="0046480A">
            <w:pPr>
              <w:pStyle w:val="BodyText-denser"/>
            </w:pPr>
            <w:r>
              <w:t>Length of the component</w:t>
            </w:r>
            <w:r w:rsidR="000A2FD4">
              <w:t>.</w:t>
            </w:r>
          </w:p>
        </w:tc>
      </w:tr>
      <w:tr w:rsidR="00DF3F05" w:rsidTr="0046480A">
        <w:tc>
          <w:tcPr>
            <w:tcW w:w="3415" w:type="dxa"/>
          </w:tcPr>
          <w:p w:rsidR="00DF3F05" w:rsidRDefault="00BC1BEA" w:rsidP="0046480A">
            <w:pPr>
              <w:pStyle w:val="BodyText-denser"/>
            </w:pPr>
            <w:r>
              <w:t>S</w:t>
            </w:r>
          </w:p>
        </w:tc>
        <w:tc>
          <w:tcPr>
            <w:tcW w:w="5262" w:type="dxa"/>
          </w:tcPr>
          <w:p w:rsidR="00DF3F05" w:rsidRDefault="00D13B9A" w:rsidP="0046480A">
            <w:pPr>
              <w:pStyle w:val="BodyText-denser"/>
            </w:pPr>
            <w:r>
              <w:t>Width of the component</w:t>
            </w:r>
            <w:r w:rsidR="000A2FD4">
              <w:t>.</w:t>
            </w:r>
          </w:p>
        </w:tc>
      </w:tr>
      <w:tr w:rsidR="00DF3F05" w:rsidTr="0046480A">
        <w:tc>
          <w:tcPr>
            <w:tcW w:w="3415" w:type="dxa"/>
          </w:tcPr>
          <w:p w:rsidR="00DF3F05" w:rsidRDefault="00BC1BEA" w:rsidP="0046480A">
            <w:pPr>
              <w:pStyle w:val="BodyText-denser"/>
            </w:pPr>
            <w:r>
              <w:t>X</w:t>
            </w:r>
          </w:p>
        </w:tc>
        <w:tc>
          <w:tcPr>
            <w:tcW w:w="5262" w:type="dxa"/>
          </w:tcPr>
          <w:p w:rsidR="00DF3F05" w:rsidRDefault="00D13B9A" w:rsidP="0046480A">
            <w:pPr>
              <w:pStyle w:val="BodyText-denser"/>
            </w:pPr>
            <w:r>
              <w:t>Distance from the gun in X axis</w:t>
            </w:r>
            <w:r w:rsidR="000A2FD4">
              <w:t>.</w:t>
            </w:r>
          </w:p>
        </w:tc>
      </w:tr>
      <w:tr w:rsidR="00DF3F05" w:rsidTr="0046480A">
        <w:tc>
          <w:tcPr>
            <w:tcW w:w="3415" w:type="dxa"/>
          </w:tcPr>
          <w:p w:rsidR="00DF3F05" w:rsidRDefault="00BC1BEA" w:rsidP="0046480A">
            <w:pPr>
              <w:pStyle w:val="BodyText-denser"/>
            </w:pPr>
            <w:r>
              <w:t>Y</w:t>
            </w:r>
          </w:p>
        </w:tc>
        <w:tc>
          <w:tcPr>
            <w:tcW w:w="5262" w:type="dxa"/>
          </w:tcPr>
          <w:p w:rsidR="00DF3F05" w:rsidRDefault="00D13B9A" w:rsidP="0046480A">
            <w:pPr>
              <w:pStyle w:val="BodyText-denser"/>
              <w:keepNext/>
            </w:pPr>
            <w:r>
              <w:t>Distance from the gun in Y axis</w:t>
            </w:r>
            <w:r w:rsidR="000A2FD4">
              <w:t>.</w:t>
            </w:r>
          </w:p>
        </w:tc>
      </w:tr>
      <w:tr w:rsidR="00BC1BEA" w:rsidTr="0046480A">
        <w:tc>
          <w:tcPr>
            <w:tcW w:w="3415" w:type="dxa"/>
          </w:tcPr>
          <w:p w:rsidR="00BC1BEA" w:rsidRDefault="00BC1BEA" w:rsidP="0046480A">
            <w:pPr>
              <w:pStyle w:val="BodyText-denser"/>
            </w:pPr>
            <w:r>
              <w:t>Z</w:t>
            </w:r>
          </w:p>
        </w:tc>
        <w:tc>
          <w:tcPr>
            <w:tcW w:w="5262" w:type="dxa"/>
          </w:tcPr>
          <w:p w:rsidR="00BC1BEA" w:rsidRDefault="00D13B9A" w:rsidP="0046480A">
            <w:pPr>
              <w:pStyle w:val="BodyText-denser"/>
              <w:keepNext/>
            </w:pPr>
            <w:r>
              <w:t>Distance from the gun in Z axis</w:t>
            </w:r>
            <w:r w:rsidR="000A2FD4">
              <w:t>.</w:t>
            </w:r>
          </w:p>
        </w:tc>
      </w:tr>
      <w:tr w:rsidR="00BC1BEA" w:rsidTr="0046480A">
        <w:tc>
          <w:tcPr>
            <w:tcW w:w="3415" w:type="dxa"/>
          </w:tcPr>
          <w:p w:rsidR="00BC1BEA" w:rsidRDefault="00E339AB" w:rsidP="0046480A">
            <w:pPr>
              <w:pStyle w:val="BodyText-denser"/>
            </w:pPr>
            <w:r>
              <w:t>SECTION</w:t>
            </w:r>
          </w:p>
        </w:tc>
        <w:tc>
          <w:tcPr>
            <w:tcW w:w="5262" w:type="dxa"/>
          </w:tcPr>
          <w:p w:rsidR="00BC1BEA" w:rsidRDefault="00E339AB" w:rsidP="00FA4B53">
            <w:pPr>
              <w:pStyle w:val="BodyText-denser"/>
            </w:pPr>
            <w:r>
              <w:t>System code + location code where the element is placed (I-K00, R1-SGA, …)</w:t>
            </w:r>
            <w:r w:rsidR="000A2FD4">
              <w:t>.</w:t>
            </w:r>
          </w:p>
        </w:tc>
      </w:tr>
      <w:tr w:rsidR="00BC1BEA" w:rsidTr="0046480A">
        <w:tc>
          <w:tcPr>
            <w:tcW w:w="3415" w:type="dxa"/>
          </w:tcPr>
          <w:p w:rsidR="00BC1BEA" w:rsidRDefault="00FA4B53" w:rsidP="0046480A">
            <w:pPr>
              <w:pStyle w:val="BodyText-denser"/>
            </w:pPr>
            <w:r>
              <w:t>SUBSYSTEM</w:t>
            </w:r>
          </w:p>
        </w:tc>
        <w:tc>
          <w:tcPr>
            <w:tcW w:w="5262" w:type="dxa"/>
          </w:tcPr>
          <w:p w:rsidR="00BC1BEA" w:rsidRPr="00FA4B53" w:rsidRDefault="0093538C" w:rsidP="0093538C">
            <w:pPr>
              <w:pStyle w:val="BodyText-denser"/>
              <w:rPr>
                <w:b/>
              </w:rPr>
            </w:pPr>
            <w:r>
              <w:t>Code of the s</w:t>
            </w:r>
            <w:r w:rsidR="00FA4B53">
              <w:t>ubsystem</w:t>
            </w:r>
            <w:r w:rsidR="00943681">
              <w:t xml:space="preserve"> that</w:t>
            </w:r>
            <w:r w:rsidR="00FA4B53">
              <w:t xml:space="preserve"> the </w:t>
            </w:r>
            <w:r w:rsidR="00943681">
              <w:t>device</w:t>
            </w:r>
            <w:r w:rsidR="00FA4B53">
              <w:t xml:space="preserve"> belongs to</w:t>
            </w:r>
            <w:r>
              <w:t xml:space="preserve"> </w:t>
            </w:r>
            <w:r w:rsidR="00FA4B53">
              <w:t>(MAG, VAC, …)</w:t>
            </w:r>
            <w:r w:rsidR="000A2FD4">
              <w:t>.</w:t>
            </w:r>
          </w:p>
        </w:tc>
      </w:tr>
      <w:tr w:rsidR="00BC1BEA" w:rsidTr="0046480A">
        <w:tc>
          <w:tcPr>
            <w:tcW w:w="3415" w:type="dxa"/>
          </w:tcPr>
          <w:p w:rsidR="00BC1BEA" w:rsidRDefault="00985A92" w:rsidP="0046480A">
            <w:pPr>
              <w:pStyle w:val="BodyText-denser"/>
            </w:pPr>
            <w:r>
              <w:t>MANAGED_IN_CS</w:t>
            </w:r>
          </w:p>
        </w:tc>
        <w:tc>
          <w:tcPr>
            <w:tcW w:w="5262" w:type="dxa"/>
          </w:tcPr>
          <w:p w:rsidR="00BC1BEA" w:rsidRDefault="00527CF9" w:rsidP="00F12418">
            <w:pPr>
              <w:pStyle w:val="BodyText-denser"/>
              <w:keepNext/>
            </w:pPr>
            <w:r>
              <w:t>Must be set to “Y”, if the d</w:t>
            </w:r>
            <w:r w:rsidR="00AA4FF7">
              <w:t>evice is controlled by a TANGO d</w:t>
            </w:r>
            <w:r w:rsidR="00985A92">
              <w:t xml:space="preserve">evice </w:t>
            </w:r>
            <w:r w:rsidR="00AA4FF7">
              <w:t>s</w:t>
            </w:r>
            <w:r w:rsidR="0055301D">
              <w:t>erver</w:t>
            </w:r>
            <w:r w:rsidR="00E66B04">
              <w:t>;</w:t>
            </w:r>
            <w:r w:rsidR="00AA4FF7">
              <w:t xml:space="preserve"> </w:t>
            </w:r>
            <w:r>
              <w:t>“N” otherwise.</w:t>
            </w:r>
          </w:p>
        </w:tc>
      </w:tr>
      <w:tr w:rsidR="00BC1BEA" w:rsidTr="0046480A">
        <w:tc>
          <w:tcPr>
            <w:tcW w:w="3415" w:type="dxa"/>
          </w:tcPr>
          <w:p w:rsidR="00BC1BEA" w:rsidRDefault="00C16990" w:rsidP="0046480A">
            <w:pPr>
              <w:pStyle w:val="BodyText-denser"/>
            </w:pPr>
            <w:r>
              <w:t>DEVICE_SERVER_NAME</w:t>
            </w:r>
          </w:p>
        </w:tc>
        <w:tc>
          <w:tcPr>
            <w:tcW w:w="5262" w:type="dxa"/>
          </w:tcPr>
          <w:p w:rsidR="00BC1BEA" w:rsidRDefault="00C16990" w:rsidP="0046480A">
            <w:pPr>
              <w:pStyle w:val="BodyText-denser"/>
              <w:keepNext/>
            </w:pPr>
            <w:r>
              <w:t>Name of the TANGO device server (executable) controlling this device</w:t>
            </w:r>
            <w:r w:rsidR="000A2FD4">
              <w:t>.</w:t>
            </w:r>
          </w:p>
        </w:tc>
      </w:tr>
      <w:tr w:rsidR="00E016FC" w:rsidTr="0046480A">
        <w:tc>
          <w:tcPr>
            <w:tcW w:w="3415" w:type="dxa"/>
          </w:tcPr>
          <w:p w:rsidR="00E016FC" w:rsidRDefault="003F0E47" w:rsidP="0046480A">
            <w:pPr>
              <w:pStyle w:val="BodyText-denser"/>
            </w:pPr>
            <w:r>
              <w:t>DEVICE_SERVER_INSTANCE</w:t>
            </w:r>
          </w:p>
        </w:tc>
        <w:tc>
          <w:tcPr>
            <w:tcW w:w="5262" w:type="dxa"/>
          </w:tcPr>
          <w:p w:rsidR="00E016FC" w:rsidRDefault="003F0E47" w:rsidP="0046480A">
            <w:pPr>
              <w:pStyle w:val="BodyText-denser"/>
              <w:keepNext/>
            </w:pPr>
            <w:r>
              <w:t>Device server instance name controlling this device</w:t>
            </w:r>
            <w:r w:rsidR="00C26E41">
              <w:t>.</w:t>
            </w:r>
          </w:p>
        </w:tc>
      </w:tr>
      <w:tr w:rsidR="00E016FC" w:rsidTr="0046480A">
        <w:tc>
          <w:tcPr>
            <w:tcW w:w="3415" w:type="dxa"/>
          </w:tcPr>
          <w:p w:rsidR="00E016FC" w:rsidRDefault="008F7EC8" w:rsidP="0046480A">
            <w:pPr>
              <w:pStyle w:val="BodyText-denser"/>
            </w:pPr>
            <w:r>
              <w:t>DEVICE_CLASS</w:t>
            </w:r>
          </w:p>
        </w:tc>
        <w:tc>
          <w:tcPr>
            <w:tcW w:w="5262" w:type="dxa"/>
          </w:tcPr>
          <w:p w:rsidR="00E016FC" w:rsidRDefault="008F7EC8" w:rsidP="0046480A">
            <w:pPr>
              <w:pStyle w:val="BodyText-denser"/>
              <w:keepNext/>
            </w:pPr>
            <w:r>
              <w:t>Name of the TANGO class used to control this type of device</w:t>
            </w:r>
            <w:r w:rsidR="0024072F">
              <w:t>s</w:t>
            </w:r>
            <w:r w:rsidR="000A2FD4">
              <w:t>.</w:t>
            </w:r>
          </w:p>
        </w:tc>
      </w:tr>
      <w:tr w:rsidR="00E016FC" w:rsidTr="0046480A">
        <w:tc>
          <w:tcPr>
            <w:tcW w:w="3415" w:type="dxa"/>
          </w:tcPr>
          <w:p w:rsidR="00E016FC" w:rsidRDefault="00533E1E" w:rsidP="0046480A">
            <w:pPr>
              <w:pStyle w:val="BodyText-denser"/>
            </w:pPr>
            <w:r>
              <w:t>FULL_TANGO_DEVICE_NAME</w:t>
            </w:r>
          </w:p>
        </w:tc>
        <w:tc>
          <w:tcPr>
            <w:tcW w:w="5262" w:type="dxa"/>
          </w:tcPr>
          <w:p w:rsidR="00E016FC" w:rsidRDefault="00533E1E" w:rsidP="0046480A">
            <w:pPr>
              <w:pStyle w:val="BodyText-denser"/>
              <w:keepNext/>
            </w:pPr>
            <w:r>
              <w:t>Full TANGO device name for this device instance</w:t>
            </w:r>
            <w:r w:rsidR="000A2FD4">
              <w:t>.</w:t>
            </w:r>
          </w:p>
        </w:tc>
      </w:tr>
      <w:tr w:rsidR="00E016FC" w:rsidTr="0046480A">
        <w:tc>
          <w:tcPr>
            <w:tcW w:w="3415" w:type="dxa"/>
          </w:tcPr>
          <w:p w:rsidR="00E016FC" w:rsidRDefault="004813EC" w:rsidP="0046480A">
            <w:pPr>
              <w:pStyle w:val="BodyText-denser"/>
            </w:pPr>
            <w:r>
              <w:t>DEVICE_ALIAS</w:t>
            </w:r>
          </w:p>
        </w:tc>
        <w:tc>
          <w:tcPr>
            <w:tcW w:w="5262" w:type="dxa"/>
          </w:tcPr>
          <w:p w:rsidR="00E016FC" w:rsidRDefault="004813EC" w:rsidP="0046480A">
            <w:pPr>
              <w:pStyle w:val="BodyText-denser"/>
              <w:keepNext/>
            </w:pPr>
            <w:r>
              <w:t>Desired alias for a</w:t>
            </w:r>
            <w:r w:rsidR="00BE27F5">
              <w:t xml:space="preserve"> tango device</w:t>
            </w:r>
            <w:r w:rsidR="000A2FD4">
              <w:t>.</w:t>
            </w:r>
            <w:r w:rsidR="00BE27F5">
              <w:t xml:space="preserve"> If this field is set, it will be used as a display name for the device. If it is not set, a FULL_TANGO_DEVICE_NAME will be used as a display name instead.</w:t>
            </w:r>
          </w:p>
        </w:tc>
      </w:tr>
      <w:tr w:rsidR="00E016FC" w:rsidTr="0046480A">
        <w:tc>
          <w:tcPr>
            <w:tcW w:w="3415" w:type="dxa"/>
          </w:tcPr>
          <w:p w:rsidR="00E016FC" w:rsidRDefault="00601B9E" w:rsidP="0046480A">
            <w:pPr>
              <w:pStyle w:val="BodyText-denser"/>
            </w:pPr>
            <w:r>
              <w:t>TRIGGERED_BY_TTL</w:t>
            </w:r>
          </w:p>
        </w:tc>
        <w:tc>
          <w:tcPr>
            <w:tcW w:w="5262" w:type="dxa"/>
          </w:tcPr>
          <w:p w:rsidR="00E016FC" w:rsidRDefault="005C34AA" w:rsidP="0046480A">
            <w:pPr>
              <w:pStyle w:val="BodyText-denser"/>
              <w:keepNext/>
            </w:pPr>
            <w:r>
              <w:t>Must be set to “Y”, if the d</w:t>
            </w:r>
            <w:r w:rsidR="00601B9E">
              <w:t>evice has dependency on the timing system</w:t>
            </w:r>
            <w:r>
              <w:t xml:space="preserve">, or “N” </w:t>
            </w:r>
            <w:r w:rsidR="0036435A">
              <w:t>otherwise</w:t>
            </w:r>
            <w:r>
              <w:t>.</w:t>
            </w:r>
          </w:p>
        </w:tc>
      </w:tr>
      <w:tr w:rsidR="00E016FC" w:rsidTr="0046480A">
        <w:tc>
          <w:tcPr>
            <w:tcW w:w="3415" w:type="dxa"/>
          </w:tcPr>
          <w:p w:rsidR="00E016FC" w:rsidRDefault="00601B9E" w:rsidP="0046480A">
            <w:pPr>
              <w:pStyle w:val="BodyText-denser"/>
            </w:pPr>
            <w:r>
              <w:t>CUSTOM_GUI</w:t>
            </w:r>
          </w:p>
        </w:tc>
        <w:tc>
          <w:tcPr>
            <w:tcW w:w="5262" w:type="dxa"/>
          </w:tcPr>
          <w:p w:rsidR="00E016FC" w:rsidRDefault="00BF04E1" w:rsidP="0046480A">
            <w:pPr>
              <w:pStyle w:val="BodyText-denser"/>
              <w:keepNext/>
            </w:pPr>
            <w:r>
              <w:t xml:space="preserve">If this field is set, </w:t>
            </w:r>
            <w:r w:rsidR="00601B9E">
              <w:t xml:space="preserve">Custom GUI will be launched instead of </w:t>
            </w:r>
            <w:r w:rsidR="005038C7">
              <w:t>TaurusDevicePanel</w:t>
            </w:r>
            <w:r w:rsidR="008B70C9">
              <w:t xml:space="preserve"> as Standard Device Panel</w:t>
            </w:r>
            <w:r w:rsidR="00601B9E">
              <w:t>. This field needs to have the name of the file to run without the .py extension.</w:t>
            </w:r>
          </w:p>
        </w:tc>
      </w:tr>
      <w:tr w:rsidR="00E016FC" w:rsidTr="0046480A">
        <w:tc>
          <w:tcPr>
            <w:tcW w:w="3415" w:type="dxa"/>
          </w:tcPr>
          <w:p w:rsidR="00E016FC" w:rsidRDefault="00754A09" w:rsidP="0046480A">
            <w:pPr>
              <w:pStyle w:val="BodyText-denser"/>
            </w:pPr>
            <w:r>
              <w:t>AGGREGATE_GUI</w:t>
            </w:r>
          </w:p>
        </w:tc>
        <w:tc>
          <w:tcPr>
            <w:tcW w:w="5262" w:type="dxa"/>
          </w:tcPr>
          <w:p w:rsidR="00E016FC" w:rsidRDefault="004C69E4" w:rsidP="00924C9F">
            <w:pPr>
              <w:pStyle w:val="BodyText-denser"/>
              <w:keepNext/>
            </w:pPr>
            <w:r>
              <w:t>This field must be set, if the d</w:t>
            </w:r>
            <w:r w:rsidR="00754A09">
              <w:t xml:space="preserve">evice is a part of aggregated GUI display. This field has a special format describing </w:t>
            </w:r>
            <w:r w:rsidR="00924C9F">
              <w:t>the</w:t>
            </w:r>
            <w:r w:rsidR="00754A09">
              <w:t xml:space="preserve"> aggregate GUI </w:t>
            </w:r>
            <w:r w:rsidR="00924C9F">
              <w:t xml:space="preserve">that </w:t>
            </w:r>
            <w:r w:rsidR="00754A09">
              <w:t>the device belongs to</w:t>
            </w:r>
            <w:r w:rsidR="00924C9F">
              <w:t xml:space="preserve"> and the component it represents</w:t>
            </w:r>
            <w:r w:rsidR="00754A09">
              <w:t>.</w:t>
            </w:r>
          </w:p>
        </w:tc>
      </w:tr>
      <w:tr w:rsidR="008F546C" w:rsidTr="0046480A">
        <w:tc>
          <w:tcPr>
            <w:tcW w:w="3415" w:type="dxa"/>
          </w:tcPr>
          <w:p w:rsidR="008F546C" w:rsidRDefault="00FE4B43" w:rsidP="0046480A">
            <w:pPr>
              <w:pStyle w:val="BodyText-denser"/>
            </w:pPr>
            <w:r>
              <w:t>SUBSYSTEM</w:t>
            </w:r>
            <w:r w:rsidR="00F5580E">
              <w:t>_GROUP</w:t>
            </w:r>
          </w:p>
        </w:tc>
        <w:tc>
          <w:tcPr>
            <w:tcW w:w="5262" w:type="dxa"/>
          </w:tcPr>
          <w:p w:rsidR="008F546C" w:rsidRDefault="00035019" w:rsidP="00035019">
            <w:pPr>
              <w:pStyle w:val="BodyText-denser"/>
            </w:pPr>
            <w:r>
              <w:t>N</w:t>
            </w:r>
            <w:r w:rsidR="00A6041B">
              <w:t xml:space="preserve">ame of the </w:t>
            </w:r>
            <w:r>
              <w:t>subsystem</w:t>
            </w:r>
            <w:r w:rsidR="00F5580E">
              <w:t xml:space="preserve"> group</w:t>
            </w:r>
            <w:r w:rsidR="00A6041B">
              <w:t>.</w:t>
            </w:r>
          </w:p>
        </w:tc>
      </w:tr>
      <w:tr w:rsidR="008F546C" w:rsidTr="0046480A">
        <w:tc>
          <w:tcPr>
            <w:tcW w:w="3415" w:type="dxa"/>
          </w:tcPr>
          <w:p w:rsidR="008F546C" w:rsidRDefault="00FE718B" w:rsidP="0046480A">
            <w:pPr>
              <w:pStyle w:val="BodyText-denser"/>
            </w:pPr>
            <w:r>
              <w:t>SUBSYSTEM_NAME</w:t>
            </w:r>
          </w:p>
        </w:tc>
        <w:tc>
          <w:tcPr>
            <w:tcW w:w="5262" w:type="dxa"/>
          </w:tcPr>
          <w:p w:rsidR="008F546C" w:rsidRDefault="008F546C" w:rsidP="00FE718B">
            <w:pPr>
              <w:pStyle w:val="BodyText-denser"/>
            </w:pPr>
            <w:r>
              <w:t xml:space="preserve">Name of the </w:t>
            </w:r>
            <w:r w:rsidR="00FE718B">
              <w:t>subsystem</w:t>
            </w:r>
            <w:r w:rsidR="001C108A">
              <w:t>. A</w:t>
            </w:r>
            <w:r>
              <w:t xml:space="preserve"> string without numbers</w:t>
            </w:r>
            <w:r w:rsidR="006C7DCA">
              <w:t>. An executabl</w:t>
            </w:r>
            <w:r w:rsidR="00ED11BF">
              <w:t>e with</w:t>
            </w:r>
            <w:r w:rsidR="006C7DCA">
              <w:t xml:space="preserve"> this name will be launched</w:t>
            </w:r>
            <w:r w:rsidR="00D44F51">
              <w:t xml:space="preserve"> as</w:t>
            </w:r>
            <w:r w:rsidR="00DA03B7">
              <w:t xml:space="preserve"> Device</w:t>
            </w:r>
            <w:r w:rsidR="00D44F51">
              <w:t xml:space="preserve"> Group Panel</w:t>
            </w:r>
            <w:r w:rsidR="006C7DCA">
              <w:t>.</w:t>
            </w:r>
          </w:p>
        </w:tc>
      </w:tr>
      <w:tr w:rsidR="008F546C" w:rsidTr="0046480A">
        <w:tc>
          <w:tcPr>
            <w:tcW w:w="3415" w:type="dxa"/>
          </w:tcPr>
          <w:p w:rsidR="008F546C" w:rsidRDefault="00785E96" w:rsidP="0046480A">
            <w:pPr>
              <w:pStyle w:val="BodyText-denser"/>
            </w:pPr>
            <w:r>
              <w:t>SUBSYSTEM_GROUP_ID</w:t>
            </w:r>
          </w:p>
        </w:tc>
        <w:tc>
          <w:tcPr>
            <w:tcW w:w="5262" w:type="dxa"/>
          </w:tcPr>
          <w:p w:rsidR="008F546C" w:rsidRDefault="008F546C" w:rsidP="0046480A">
            <w:pPr>
              <w:pStyle w:val="BodyText-denser"/>
            </w:pPr>
            <w:r>
              <w:t>Id of the group, integer number</w:t>
            </w:r>
            <w:r w:rsidR="007438ED">
              <w:t>.</w:t>
            </w:r>
          </w:p>
        </w:tc>
      </w:tr>
      <w:tr w:rsidR="008F546C" w:rsidTr="0046480A">
        <w:tc>
          <w:tcPr>
            <w:tcW w:w="3415" w:type="dxa"/>
          </w:tcPr>
          <w:p w:rsidR="008F546C" w:rsidRDefault="008F546C" w:rsidP="0046480A">
            <w:pPr>
              <w:pStyle w:val="BodyText-denser"/>
            </w:pPr>
            <w:r>
              <w:t>DEVICE_GROUP_ID</w:t>
            </w:r>
          </w:p>
        </w:tc>
        <w:tc>
          <w:tcPr>
            <w:tcW w:w="5262" w:type="dxa"/>
          </w:tcPr>
          <w:p w:rsidR="008F546C" w:rsidRDefault="008F546C" w:rsidP="0046480A">
            <w:pPr>
              <w:pStyle w:val="BodyText-denser"/>
              <w:keepNext/>
            </w:pPr>
            <w:r>
              <w:t>Id of the device within the group</w:t>
            </w:r>
            <w:r w:rsidR="00505518">
              <w:t>.</w:t>
            </w:r>
          </w:p>
        </w:tc>
      </w:tr>
      <w:tr w:rsidR="00863CF0" w:rsidTr="0046480A">
        <w:tc>
          <w:tcPr>
            <w:tcW w:w="3415" w:type="dxa"/>
          </w:tcPr>
          <w:p w:rsidR="00863CF0" w:rsidRDefault="00863CF0" w:rsidP="0046480A">
            <w:pPr>
              <w:pStyle w:val="BodyText-denser"/>
            </w:pPr>
            <w:r>
              <w:t>DESCRIPTION</w:t>
            </w:r>
          </w:p>
        </w:tc>
        <w:tc>
          <w:tcPr>
            <w:tcW w:w="5262" w:type="dxa"/>
          </w:tcPr>
          <w:p w:rsidR="00863CF0" w:rsidRDefault="00863CF0" w:rsidP="00553810">
            <w:pPr>
              <w:pStyle w:val="BodyText-denser"/>
              <w:keepNext/>
            </w:pPr>
            <w:r>
              <w:t>Short description of the device.</w:t>
            </w:r>
          </w:p>
        </w:tc>
      </w:tr>
      <w:tr w:rsidR="008F546C" w:rsidTr="0046480A">
        <w:tc>
          <w:tcPr>
            <w:tcW w:w="3415" w:type="dxa"/>
          </w:tcPr>
          <w:p w:rsidR="008F546C" w:rsidRDefault="008F546C" w:rsidP="0046480A">
            <w:pPr>
              <w:pStyle w:val="BodyText-denser"/>
            </w:pPr>
            <w:r>
              <w:t>COMMENT</w:t>
            </w:r>
          </w:p>
        </w:tc>
        <w:tc>
          <w:tcPr>
            <w:tcW w:w="5262" w:type="dxa"/>
          </w:tcPr>
          <w:p w:rsidR="008F546C" w:rsidRDefault="008F546C" w:rsidP="00553810">
            <w:pPr>
              <w:pStyle w:val="BodyText-denser"/>
              <w:keepNext/>
            </w:pPr>
            <w:r>
              <w:t>Comment.</w:t>
            </w:r>
          </w:p>
        </w:tc>
      </w:tr>
    </w:tbl>
    <w:p w:rsidR="0097164E" w:rsidRDefault="00553810" w:rsidP="00553810">
      <w:pPr>
        <w:pStyle w:val="Caption"/>
      </w:pPr>
      <w:bookmarkStart w:id="22" w:name="_Toc387924568"/>
      <w:r>
        <w:t xml:space="preserve">Table </w:t>
      </w:r>
      <w:r w:rsidR="00BE2685">
        <w:fldChar w:fldCharType="begin"/>
      </w:r>
      <w:r w:rsidR="00BE2685">
        <w:instrText xml:space="preserve"> SEQ Table \* ARABIC </w:instrText>
      </w:r>
      <w:r w:rsidR="00BE2685">
        <w:fldChar w:fldCharType="separate"/>
      </w:r>
      <w:r w:rsidR="00BE2685">
        <w:rPr>
          <w:noProof/>
        </w:rPr>
        <w:t>3</w:t>
      </w:r>
      <w:r w:rsidR="00BE2685">
        <w:fldChar w:fldCharType="end"/>
      </w:r>
      <w:r>
        <w:t>: Configuration Specifications</w:t>
      </w:r>
      <w:bookmarkEnd w:id="22"/>
    </w:p>
    <w:p w:rsidR="007A4BC8" w:rsidRDefault="007A4BC8" w:rsidP="00AD2BAF">
      <w:pPr>
        <w:pStyle w:val="Heading3"/>
      </w:pPr>
      <w:r>
        <w:lastRenderedPageBreak/>
        <w:t>TRIGGERED_BY_TTL explanation</w:t>
      </w:r>
    </w:p>
    <w:p w:rsidR="007A4BC8" w:rsidRPr="007A4BC8" w:rsidRDefault="00E27D8C" w:rsidP="007A4BC8">
      <w:pPr>
        <w:pStyle w:val="BodyText"/>
      </w:pPr>
      <w:r>
        <w:t>If the device is triggered by EVR’s TTL port</w:t>
      </w:r>
      <w:r w:rsidR="003E7A9F">
        <w:t>,</w:t>
      </w:r>
      <w:r>
        <w:t xml:space="preserve"> this field is set to Y. There is no need to put any additional information about which receiver or port is used since the import script will find it in EVR’s properties file and write this information to TANGO database automatically for each device instance that uses timing.</w:t>
      </w:r>
    </w:p>
    <w:p w:rsidR="00995356" w:rsidRDefault="00995356" w:rsidP="00AD2BAF">
      <w:pPr>
        <w:pStyle w:val="Heading3"/>
      </w:pPr>
      <w:r>
        <w:t>CUSTOM_GUI explanation</w:t>
      </w:r>
    </w:p>
    <w:p w:rsidR="007A44C7" w:rsidRDefault="00BA6605" w:rsidP="00995356">
      <w:pPr>
        <w:pStyle w:val="BodyText"/>
      </w:pPr>
      <w:r>
        <w:t>In case the particular device instance has a custom GUI</w:t>
      </w:r>
      <w:r w:rsidR="0016792D">
        <w:t>,</w:t>
      </w:r>
      <w:r>
        <w:t xml:space="preserve"> this field has to be set with the name of the</w:t>
      </w:r>
      <w:r w:rsidR="008E688D">
        <w:t xml:space="preserve"> python script file</w:t>
      </w:r>
      <w:r w:rsidR="0016792D">
        <w:t>,</w:t>
      </w:r>
      <w:r>
        <w:t xml:space="preserve"> without the .py extension. Leave this field empty if </w:t>
      </w:r>
      <w:r w:rsidR="009F5B77">
        <w:t xml:space="preserve">the </w:t>
      </w:r>
      <w:r w:rsidR="002E21EF">
        <w:t xml:space="preserve">TaurusDevicePanel </w:t>
      </w:r>
      <w:r w:rsidR="009660B1">
        <w:t>should be used</w:t>
      </w:r>
      <w:r>
        <w:t>.</w:t>
      </w:r>
      <w:r w:rsidR="007A44C7">
        <w:t xml:space="preserve"> When opening a device panel for the particular device, if the CUSTOM_GUI field is filled, the script will executed. The Tango device name will be passed as an input parameter to the script.</w:t>
      </w:r>
    </w:p>
    <w:p w:rsidR="007A44C7" w:rsidRPr="00444B56" w:rsidRDefault="00FF7118" w:rsidP="00FF7118">
      <w:pPr>
        <w:pStyle w:val="SourceCode"/>
        <w:jc w:val="center"/>
        <w:rPr>
          <w:b/>
        </w:rPr>
      </w:pPr>
      <w:r w:rsidRPr="00444B56">
        <w:rPr>
          <w:b/>
        </w:rPr>
        <w:t>Example</w:t>
      </w:r>
    </w:p>
    <w:p w:rsidR="00995356" w:rsidRDefault="007A44C7" w:rsidP="00995356">
      <w:pPr>
        <w:pStyle w:val="BodyText"/>
      </w:pPr>
      <w:r>
        <w:t xml:space="preserve">Suppose we have a device called “dom1/fam1/device1”, and the CUSTOM_GUI field is set to </w:t>
      </w:r>
      <w:r w:rsidRPr="007A44C7">
        <w:rPr>
          <w:b/>
        </w:rPr>
        <w:t>SOME_SCRIPT</w:t>
      </w:r>
      <w:r>
        <w:t>.</w:t>
      </w:r>
      <w:r w:rsidR="009660B1">
        <w:t xml:space="preserve"> </w:t>
      </w:r>
      <w:r>
        <w:t xml:space="preserve">When opening a </w:t>
      </w:r>
      <w:r w:rsidR="005B1F2B">
        <w:t xml:space="preserve">standard </w:t>
      </w:r>
      <w:r>
        <w:t>device panel, the following will be executed:</w:t>
      </w:r>
    </w:p>
    <w:p w:rsidR="007A44C7" w:rsidRDefault="0028004F" w:rsidP="00D06524">
      <w:pPr>
        <w:pStyle w:val="BodyText"/>
        <w:numPr>
          <w:ilvl w:val="0"/>
          <w:numId w:val="22"/>
        </w:numPr>
        <w:rPr>
          <w:rFonts w:ascii="Courier New" w:hAnsi="Courier New" w:cs="Courier New"/>
        </w:rPr>
      </w:pPr>
      <w:r w:rsidRPr="002E72B1">
        <w:rPr>
          <w:rFonts w:ascii="Courier New" w:hAnsi="Courier New" w:cs="Courier New"/>
        </w:rPr>
        <w:t>python</w:t>
      </w:r>
      <w:r w:rsidR="007A44C7" w:rsidRPr="002E72B1">
        <w:rPr>
          <w:rFonts w:ascii="Courier New" w:hAnsi="Courier New" w:cs="Courier New"/>
        </w:rPr>
        <w:t xml:space="preserve"> SOME_SCRIPT.py</w:t>
      </w:r>
      <w:r w:rsidR="007A44C7" w:rsidRPr="002E72B1">
        <w:rPr>
          <w:rFonts w:ascii="Courier New" w:hAnsi="Courier New" w:cs="Courier New"/>
        </w:rPr>
        <w:tab/>
        <w:t>dom1/fam1/device1</w:t>
      </w:r>
    </w:p>
    <w:p w:rsidR="00F01B23" w:rsidRPr="002E72B1" w:rsidRDefault="00F01B23" w:rsidP="00F01B23">
      <w:pPr>
        <w:pStyle w:val="SourceCode"/>
      </w:pPr>
    </w:p>
    <w:p w:rsidR="00D84D6E" w:rsidRDefault="000A4327" w:rsidP="00AD2BAF">
      <w:pPr>
        <w:pStyle w:val="Heading3"/>
      </w:pPr>
      <w:bookmarkStart w:id="23" w:name="_Toc387831144"/>
      <w:bookmarkStart w:id="24" w:name="_Toc387924580"/>
      <w:r>
        <w:t>AGGREGATE_</w:t>
      </w:r>
      <w:r w:rsidR="00995356">
        <w:t>GUI</w:t>
      </w:r>
      <w:r w:rsidR="00D84D6E">
        <w:t xml:space="preserve"> explanation</w:t>
      </w:r>
      <w:bookmarkEnd w:id="23"/>
    </w:p>
    <w:p w:rsidR="00D84D6E" w:rsidRDefault="00D84D6E" w:rsidP="00D84D6E">
      <w:pPr>
        <w:pStyle w:val="BodyText"/>
      </w:pPr>
      <w:r>
        <w:t>This field allows linking of several device instances to a subsystem</w:t>
      </w:r>
      <w:r w:rsidR="004B7770">
        <w:t xml:space="preserve"> group</w:t>
      </w:r>
      <w:r>
        <w:t xml:space="preserve"> overview GUI. Two pieces of information need to be set:</w:t>
      </w:r>
    </w:p>
    <w:p w:rsidR="00D84D6E" w:rsidRDefault="00D84D6E" w:rsidP="00D06524">
      <w:pPr>
        <w:pStyle w:val="BodyText-denser"/>
        <w:numPr>
          <w:ilvl w:val="0"/>
          <w:numId w:val="22"/>
        </w:numPr>
      </w:pPr>
      <w:r>
        <w:t>Which subsystem GUI</w:t>
      </w:r>
      <w:r w:rsidR="00D14216">
        <w:t xml:space="preserve"> the device instance belongs to</w:t>
      </w:r>
    </w:p>
    <w:p w:rsidR="00D84D6E" w:rsidRDefault="00D84D6E" w:rsidP="00D06524">
      <w:pPr>
        <w:pStyle w:val="BodyText-denser"/>
        <w:numPr>
          <w:ilvl w:val="0"/>
          <w:numId w:val="22"/>
        </w:numPr>
      </w:pPr>
      <w:r>
        <w:t>Which part</w:t>
      </w:r>
      <w:r w:rsidR="00D14216">
        <w:t xml:space="preserve"> of GUI is the device linked to</w:t>
      </w:r>
    </w:p>
    <w:p w:rsidR="00D84D6E" w:rsidRDefault="00D84D6E" w:rsidP="00D84D6E">
      <w:pPr>
        <w:pStyle w:val="BodyText"/>
      </w:pPr>
      <w:r>
        <w:t>This is done using the following format:</w:t>
      </w:r>
    </w:p>
    <w:p w:rsidR="00D84D6E" w:rsidRDefault="003606CA" w:rsidP="00D06524">
      <w:pPr>
        <w:pStyle w:val="BodyText"/>
        <w:numPr>
          <w:ilvl w:val="0"/>
          <w:numId w:val="23"/>
        </w:numPr>
        <w:rPr>
          <w:b/>
        </w:rPr>
      </w:pPr>
      <w:r>
        <w:rPr>
          <w:b/>
        </w:rPr>
        <w:t>SUBSYSTEM_GROUP</w:t>
      </w:r>
      <w:r w:rsidR="00D84D6E">
        <w:rPr>
          <w:b/>
        </w:rPr>
        <w:t xml:space="preserve"> </w:t>
      </w:r>
      <w:r>
        <w:rPr>
          <w:b/>
        </w:rPr>
        <w:t>–</w:t>
      </w:r>
      <w:r w:rsidR="00D84D6E">
        <w:rPr>
          <w:b/>
        </w:rPr>
        <w:t xml:space="preserve"> </w:t>
      </w:r>
      <w:r>
        <w:rPr>
          <w:b/>
        </w:rPr>
        <w:t>DEVICE_GROUP_ID</w:t>
      </w:r>
    </w:p>
    <w:p w:rsidR="00D84D6E" w:rsidRDefault="001C3A4D" w:rsidP="00D84D6E">
      <w:pPr>
        <w:pStyle w:val="BodyText"/>
      </w:pPr>
      <w:r>
        <w:rPr>
          <w:b/>
        </w:rPr>
        <w:t>SUBSYSTEM_GROUP</w:t>
      </w:r>
      <w:r w:rsidR="00D84D6E">
        <w:rPr>
          <w:b/>
        </w:rPr>
        <w:t xml:space="preserve"> </w:t>
      </w:r>
      <w:r w:rsidR="00D84D6E">
        <w:t>is the name of the aggregate GUI and subsystem it represents. Si</w:t>
      </w:r>
      <w:r w:rsidR="00937CC0">
        <w:t>nce some will have more groups</w:t>
      </w:r>
      <w:r w:rsidR="007A765E">
        <w:t>,</w:t>
      </w:r>
      <w:r w:rsidR="00D84D6E">
        <w:t xml:space="preserve"> the name </w:t>
      </w:r>
      <w:r w:rsidR="00937CC0">
        <w:t>must</w:t>
      </w:r>
      <w:r w:rsidR="00D84D6E">
        <w:t xml:space="preserve"> have an enumerator at the end.</w:t>
      </w:r>
    </w:p>
    <w:p w:rsidR="000138EC" w:rsidRDefault="00EB6ADB" w:rsidP="00D84D6E">
      <w:pPr>
        <w:pStyle w:val="BodyText"/>
      </w:pPr>
      <w:r>
        <w:rPr>
          <w:b/>
        </w:rPr>
        <w:t>DEVICE_GROUP_ID</w:t>
      </w:r>
      <w:r>
        <w:t xml:space="preserve"> </w:t>
      </w:r>
      <w:r w:rsidR="00D84D6E">
        <w:t>is used to determine wh</w:t>
      </w:r>
      <w:r w:rsidR="008F6245">
        <w:t>ich placeholders for models of T</w:t>
      </w:r>
      <w:r w:rsidR="00D84D6E">
        <w:t xml:space="preserve">aurus widgets to replace with specific device instance proxy in the subsystem </w:t>
      </w:r>
      <w:r w:rsidR="00C73F60">
        <w:t xml:space="preserve">group </w:t>
      </w:r>
      <w:r w:rsidR="00D84D6E">
        <w:t>GUI.</w:t>
      </w:r>
    </w:p>
    <w:p w:rsidR="00D84D6E" w:rsidRPr="00444B56" w:rsidRDefault="00FF7118" w:rsidP="00FF7118">
      <w:pPr>
        <w:pStyle w:val="SourceCode"/>
        <w:jc w:val="center"/>
        <w:rPr>
          <w:b/>
        </w:rPr>
      </w:pPr>
      <w:r w:rsidRPr="00444B56">
        <w:rPr>
          <w:b/>
        </w:rPr>
        <w:t>Example</w:t>
      </w:r>
    </w:p>
    <w:p w:rsidR="00D84D6E" w:rsidRDefault="000A32CB" w:rsidP="00D84D6E">
      <w:pPr>
        <w:pStyle w:val="BodyText"/>
      </w:pPr>
      <w:r>
        <w:t>Suppose</w:t>
      </w:r>
      <w:r w:rsidR="007C7453">
        <w:t xml:space="preserve"> that we split the L</w:t>
      </w:r>
      <w:r w:rsidR="00B514CB">
        <w:t>inac in 2 MAG subsystem groups</w:t>
      </w:r>
      <w:r w:rsidR="00D84D6E">
        <w:t>. First part is named MAG1 and second MAG2. Each MAG subsystem</w:t>
      </w:r>
      <w:r w:rsidR="00102F7C">
        <w:t xml:space="preserve"> group</w:t>
      </w:r>
      <w:r w:rsidR="00D84D6E">
        <w:t xml:space="preserve"> has 3 power supplies.</w:t>
      </w:r>
    </w:p>
    <w:p w:rsidR="00D84D6E" w:rsidRDefault="00D84D6E" w:rsidP="00D84D6E">
      <w:pPr>
        <w:pStyle w:val="BodyText-denser"/>
        <w:rPr>
          <w:b/>
        </w:rPr>
      </w:pPr>
      <w:r>
        <w:t xml:space="preserve">First power supply of the MAG1 </w:t>
      </w:r>
      <w:r w:rsidR="001460B0">
        <w:t>group</w:t>
      </w:r>
      <w:r>
        <w:t xml:space="preserve"> will have the Aggregate GUI set to: </w:t>
      </w:r>
      <w:r>
        <w:rPr>
          <w:b/>
        </w:rPr>
        <w:t>MAG1-PS1</w:t>
      </w:r>
    </w:p>
    <w:p w:rsidR="00D84D6E" w:rsidRDefault="00D84D6E" w:rsidP="00D84D6E">
      <w:pPr>
        <w:pStyle w:val="BodyText-denser"/>
        <w:rPr>
          <w:b/>
        </w:rPr>
      </w:pPr>
      <w:r>
        <w:t xml:space="preserve">Second power supply of MAG1 </w:t>
      </w:r>
      <w:r w:rsidR="001460B0">
        <w:t xml:space="preserve">group </w:t>
      </w:r>
      <w:r>
        <w:t xml:space="preserve">will have the Aggregate GUI set to: </w:t>
      </w:r>
      <w:r>
        <w:rPr>
          <w:b/>
        </w:rPr>
        <w:t>MAG1-PS2</w:t>
      </w:r>
    </w:p>
    <w:p w:rsidR="00D84D6E" w:rsidRDefault="00D84D6E" w:rsidP="00D84D6E">
      <w:pPr>
        <w:pStyle w:val="BodyText-denser"/>
        <w:rPr>
          <w:b/>
        </w:rPr>
      </w:pPr>
      <w:r>
        <w:t xml:space="preserve">Third power supply of the MAG1 </w:t>
      </w:r>
      <w:r w:rsidR="001460B0">
        <w:t xml:space="preserve">group </w:t>
      </w:r>
      <w:r>
        <w:t xml:space="preserve">will have the Aggregate GUI set to: </w:t>
      </w:r>
      <w:r>
        <w:rPr>
          <w:b/>
        </w:rPr>
        <w:t>MAG1-PS3</w:t>
      </w:r>
    </w:p>
    <w:p w:rsidR="00D84D6E" w:rsidRDefault="00D84D6E" w:rsidP="00D84D6E">
      <w:pPr>
        <w:pStyle w:val="BodyText-denser"/>
      </w:pPr>
      <w:r>
        <w:t xml:space="preserve">First power supply of the MAG2 </w:t>
      </w:r>
      <w:r w:rsidR="001460B0">
        <w:t xml:space="preserve">group </w:t>
      </w:r>
      <w:r>
        <w:t xml:space="preserve">will have the Aggregate GUI set to: </w:t>
      </w:r>
      <w:r>
        <w:rPr>
          <w:b/>
        </w:rPr>
        <w:t>MAG2-PS1</w:t>
      </w:r>
    </w:p>
    <w:p w:rsidR="00D84D6E" w:rsidRDefault="00D84D6E" w:rsidP="00D84D6E">
      <w:pPr>
        <w:pStyle w:val="BodyText-denser"/>
        <w:rPr>
          <w:b/>
        </w:rPr>
      </w:pPr>
      <w:r>
        <w:lastRenderedPageBreak/>
        <w:t xml:space="preserve">Second power supply of MAG2 </w:t>
      </w:r>
      <w:r w:rsidR="001460B0">
        <w:t xml:space="preserve">group </w:t>
      </w:r>
      <w:r>
        <w:t xml:space="preserve">will have the Aggregate GUI set to: </w:t>
      </w:r>
      <w:r>
        <w:rPr>
          <w:b/>
        </w:rPr>
        <w:t>MAG2-PS2</w:t>
      </w:r>
    </w:p>
    <w:p w:rsidR="00D84D6E" w:rsidRDefault="00D84D6E" w:rsidP="00D84D6E">
      <w:pPr>
        <w:pStyle w:val="BodyText-denser"/>
      </w:pPr>
      <w:r>
        <w:t xml:space="preserve">Third power supply of the MAG2 </w:t>
      </w:r>
      <w:r w:rsidR="001460B0">
        <w:t xml:space="preserve">group </w:t>
      </w:r>
      <w:r>
        <w:t xml:space="preserve">will have the Aggregate GUI set to: </w:t>
      </w:r>
      <w:r>
        <w:rPr>
          <w:b/>
        </w:rPr>
        <w:t>MAG2-PS3</w:t>
      </w:r>
    </w:p>
    <w:p w:rsidR="00D84D6E" w:rsidRDefault="00D84D6E" w:rsidP="00D84D6E">
      <w:pPr>
        <w:pStyle w:val="BodyText-denser"/>
      </w:pPr>
    </w:p>
    <w:p w:rsidR="00D84D6E" w:rsidRDefault="00D84D6E" w:rsidP="00D84D6E">
      <w:pPr>
        <w:pStyle w:val="BodyText-denser"/>
      </w:pPr>
      <w:r>
        <w:t xml:space="preserve">Filename of the GUI in this case will be named: MAG.py </w:t>
      </w:r>
    </w:p>
    <w:p w:rsidR="00C93A44" w:rsidRDefault="00C93A44" w:rsidP="00D84D6E">
      <w:pPr>
        <w:pStyle w:val="BodyText-denser"/>
      </w:pPr>
      <w:r>
        <w:t>The script must implement a global function called “getGuiWidget” that returns a QDialog</w:t>
      </w:r>
      <w:r w:rsidR="008C423B">
        <w:t xml:space="preserve"> (please refer to the QT and PyQt4 documentation for information on QDialog)</w:t>
      </w:r>
      <w:r>
        <w:t>.</w:t>
      </w:r>
    </w:p>
    <w:p w:rsidR="00D14216" w:rsidRDefault="00C93A44" w:rsidP="00D84D6E">
      <w:pPr>
        <w:pStyle w:val="BodyText-denser"/>
      </w:pPr>
      <w:r>
        <w:t>The function</w:t>
      </w:r>
      <w:r w:rsidR="00A96C49">
        <w:t xml:space="preserve"> will accept </w:t>
      </w:r>
      <w:r w:rsidR="0039225C">
        <w:t>following</w:t>
      </w:r>
      <w:r w:rsidR="00D84D6E">
        <w:t xml:space="preserve"> arguments: </w:t>
      </w:r>
    </w:p>
    <w:p w:rsidR="00D14216" w:rsidRDefault="00D84D6E" w:rsidP="00D06524">
      <w:pPr>
        <w:pStyle w:val="BodyText-denser"/>
        <w:numPr>
          <w:ilvl w:val="0"/>
          <w:numId w:val="23"/>
        </w:numPr>
      </w:pPr>
      <w:r>
        <w:t>--LAB</w:t>
      </w:r>
      <w:r w:rsidR="005336D8">
        <w:t>,</w:t>
      </w:r>
      <w:r w:rsidR="00A96C49">
        <w:t xml:space="preserve"> LABEL</w:t>
      </w:r>
      <w:r>
        <w:t xml:space="preserve"> </w:t>
      </w:r>
    </w:p>
    <w:p w:rsidR="00D14216" w:rsidRDefault="00D84D6E" w:rsidP="00D06524">
      <w:pPr>
        <w:pStyle w:val="BodyText-denser"/>
        <w:numPr>
          <w:ilvl w:val="0"/>
          <w:numId w:val="23"/>
        </w:numPr>
      </w:pPr>
      <w:r>
        <w:t>--PS1</w:t>
      </w:r>
      <w:r w:rsidR="001D50CB">
        <w:t>,</w:t>
      </w:r>
      <w:r w:rsidR="00A96C49">
        <w:t xml:space="preserve"> DEVICE_NAME1</w:t>
      </w:r>
      <w:r w:rsidR="001D50CB">
        <w:t>,</w:t>
      </w:r>
      <w:r>
        <w:t xml:space="preserve"> </w:t>
      </w:r>
      <w:r w:rsidR="001D50CB">
        <w:t>DESCRIPTION1</w:t>
      </w:r>
    </w:p>
    <w:p w:rsidR="00D14216" w:rsidRDefault="00D84D6E" w:rsidP="00D06524">
      <w:pPr>
        <w:pStyle w:val="BodyText-denser"/>
        <w:numPr>
          <w:ilvl w:val="0"/>
          <w:numId w:val="23"/>
        </w:numPr>
      </w:pPr>
      <w:r>
        <w:t>--PS2</w:t>
      </w:r>
      <w:r w:rsidR="008445A2">
        <w:t>,</w:t>
      </w:r>
      <w:r w:rsidR="00A96C49">
        <w:t xml:space="preserve"> DEVICE_NAME2</w:t>
      </w:r>
      <w:r w:rsidR="001D50CB">
        <w:t>,</w:t>
      </w:r>
      <w:r w:rsidR="00D14216">
        <w:t xml:space="preserve"> </w:t>
      </w:r>
      <w:r w:rsidR="001D50CB">
        <w:t>DESCRIPTION2</w:t>
      </w:r>
    </w:p>
    <w:p w:rsidR="00D14216" w:rsidRDefault="00D14216" w:rsidP="00D06524">
      <w:pPr>
        <w:pStyle w:val="BodyText-denser"/>
        <w:numPr>
          <w:ilvl w:val="0"/>
          <w:numId w:val="23"/>
        </w:numPr>
      </w:pPr>
      <w:r>
        <w:t>--</w:t>
      </w:r>
      <w:r w:rsidR="00D84D6E">
        <w:t>PS3</w:t>
      </w:r>
      <w:r w:rsidR="008445A2">
        <w:t>,</w:t>
      </w:r>
      <w:r w:rsidR="00A96C49">
        <w:t xml:space="preserve"> DEVICE_NAME3</w:t>
      </w:r>
      <w:r w:rsidR="001D50CB">
        <w:t>,</w:t>
      </w:r>
      <w:r w:rsidR="006E4331">
        <w:t xml:space="preserve"> </w:t>
      </w:r>
      <w:r w:rsidR="001D50CB">
        <w:t>DESCRIPTION3</w:t>
      </w:r>
    </w:p>
    <w:p w:rsidR="00D84D6E" w:rsidRDefault="00D14216" w:rsidP="00D84D6E">
      <w:pPr>
        <w:pStyle w:val="BodyText-denser"/>
      </w:pPr>
      <w:r>
        <w:t>W</w:t>
      </w:r>
      <w:r w:rsidR="006E4331">
        <w:t xml:space="preserve">here </w:t>
      </w:r>
      <w:r w:rsidR="00D84D6E">
        <w:t>LAB</w:t>
      </w:r>
      <w:r w:rsidR="006E4331">
        <w:t>EL</w:t>
      </w:r>
      <w:r w:rsidR="00D84D6E">
        <w:t xml:space="preserve"> is the label of the subsystem</w:t>
      </w:r>
      <w:r w:rsidR="00BE13C8">
        <w:t xml:space="preserve"> group</w:t>
      </w:r>
      <w:r w:rsidR="00D84D6E">
        <w:t xml:space="preserve"> (MAG1 or MAG2 in this example)</w:t>
      </w:r>
    </w:p>
    <w:p w:rsidR="007714FF" w:rsidRDefault="007714FF" w:rsidP="00D84D6E">
      <w:pPr>
        <w:pStyle w:val="BodyText-denser"/>
      </w:pPr>
      <w:r>
        <w:t xml:space="preserve">The “getGuiWidget” function will accept these arguments in a form of </w:t>
      </w:r>
      <w:r w:rsidR="00496A58">
        <w:t xml:space="preserve">an </w:t>
      </w:r>
      <w:r>
        <w:t>array.</w:t>
      </w:r>
    </w:p>
    <w:p w:rsidR="00F01B23" w:rsidRDefault="00F01B23" w:rsidP="00F01B23">
      <w:pPr>
        <w:pStyle w:val="SourceCode"/>
      </w:pPr>
    </w:p>
    <w:p w:rsidR="0020329A" w:rsidRDefault="0020329A" w:rsidP="00AD2BAF">
      <w:pPr>
        <w:pStyle w:val="Heading3"/>
      </w:pPr>
      <w:bookmarkStart w:id="25" w:name="_Toc387831145"/>
      <w:r>
        <w:t xml:space="preserve">Aggregated </w:t>
      </w:r>
      <w:bookmarkEnd w:id="25"/>
      <w:r w:rsidR="001E6A7A">
        <w:t>groups</w:t>
      </w:r>
    </w:p>
    <w:p w:rsidR="0020329A" w:rsidRDefault="0020329A" w:rsidP="0020329A">
      <w:pPr>
        <w:pStyle w:val="BodyText"/>
      </w:pPr>
      <w:r>
        <w:t>A li</w:t>
      </w:r>
      <w:r w:rsidR="002F1536">
        <w:t>st of currently known subsystem groups</w:t>
      </w:r>
      <w:r>
        <w:t xml:space="preserve"> is provided in order to facilitate the CSV file construction.</w:t>
      </w:r>
    </w:p>
    <w:tbl>
      <w:tblPr>
        <w:tblStyle w:val="TableGrid"/>
        <w:tblW w:w="0" w:type="auto"/>
        <w:tblBorders>
          <w:left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03"/>
        <w:gridCol w:w="5103"/>
        <w:gridCol w:w="2071"/>
      </w:tblGrid>
      <w:tr w:rsidR="0020329A" w:rsidTr="00B75A4F">
        <w:trPr>
          <w:cnfStyle w:val="100000000000" w:firstRow="1" w:lastRow="0" w:firstColumn="0" w:lastColumn="0" w:oddVBand="0" w:evenVBand="0" w:oddHBand="0" w:evenHBand="0" w:firstRowFirstColumn="0" w:firstRowLastColumn="0" w:lastRowFirstColumn="0" w:lastRowLastColumn="0"/>
          <w:trHeight w:val="802"/>
        </w:trPr>
        <w:tc>
          <w:tcPr>
            <w:tcW w:w="150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lastRenderedPageBreak/>
              <w:t>Aggregated codes</w:t>
            </w:r>
          </w:p>
        </w:tc>
        <w:tc>
          <w:tcPr>
            <w:tcW w:w="510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Device codes</w:t>
            </w:r>
          </w:p>
        </w:tc>
        <w:tc>
          <w:tcPr>
            <w:tcW w:w="207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8CCE4" w:themeFill="accent1" w:themeFillTint="66"/>
          </w:tcPr>
          <w:p w:rsidR="0020329A" w:rsidRDefault="0020329A" w:rsidP="0065443B">
            <w:pPr>
              <w:pStyle w:val="BodyText"/>
              <w:jc w:val="center"/>
            </w:pPr>
            <w:r>
              <w:t>Description</w:t>
            </w:r>
          </w:p>
        </w:tc>
      </w:tr>
      <w:tr w:rsidR="0020329A" w:rsidTr="00B75A4F">
        <w:tblPrEx>
          <w:tblCellMar>
            <w:top w:w="57" w:type="dxa"/>
            <w:bottom w:w="57" w:type="dxa"/>
          </w:tblCellMar>
        </w:tblPrEx>
        <w:tc>
          <w:tcPr>
            <w:tcW w:w="1503" w:type="dxa"/>
          </w:tcPr>
          <w:p w:rsidR="0020329A" w:rsidRDefault="0020329A" w:rsidP="00724299">
            <w:pPr>
              <w:pStyle w:val="BodyText-denser"/>
            </w:pPr>
            <w:r>
              <w:t>MAG#</w:t>
            </w:r>
          </w:p>
        </w:tc>
        <w:tc>
          <w:tcPr>
            <w:tcW w:w="5103" w:type="dxa"/>
          </w:tcPr>
          <w:p w:rsidR="0020329A" w:rsidRDefault="0020329A" w:rsidP="00724299">
            <w:pPr>
              <w:pStyle w:val="BodyText-denser"/>
            </w:pPr>
            <w:r>
              <w:t>PS# – Power Supply DS</w:t>
            </w:r>
          </w:p>
          <w:p w:rsidR="0020329A" w:rsidRDefault="0020329A" w:rsidP="00724299">
            <w:pPr>
              <w:pStyle w:val="BodyText-denser"/>
            </w:pPr>
            <w:r>
              <w:t>THERM# - Thermocouple DS</w:t>
            </w:r>
          </w:p>
          <w:p w:rsidR="0020329A" w:rsidRDefault="0020329A" w:rsidP="00724299">
            <w:pPr>
              <w:pStyle w:val="BodyText-denser"/>
            </w:pPr>
            <w:r>
              <w:t>MG# - Magnet DS</w:t>
            </w:r>
          </w:p>
          <w:p w:rsidR="0020329A" w:rsidRDefault="0020329A" w:rsidP="00724299">
            <w:pPr>
              <w:pStyle w:val="BodyText-denser"/>
            </w:pPr>
          </w:p>
        </w:tc>
        <w:tc>
          <w:tcPr>
            <w:tcW w:w="2071" w:type="dxa"/>
          </w:tcPr>
          <w:p w:rsidR="00FC2242" w:rsidRDefault="0020329A" w:rsidP="00FC2242">
            <w:pPr>
              <w:pStyle w:val="BodyText-denser"/>
            </w:pPr>
            <w:r>
              <w:t>Magnet subsystems. # can be replaced by a number</w:t>
            </w:r>
            <w:r w:rsidR="00FC2242">
              <w:t>.</w:t>
            </w:r>
          </w:p>
          <w:p w:rsidR="0020329A" w:rsidRDefault="0020329A" w:rsidP="00724299">
            <w:pPr>
              <w:pStyle w:val="BodyText-denser"/>
            </w:pPr>
          </w:p>
        </w:tc>
      </w:tr>
      <w:tr w:rsidR="0020329A" w:rsidTr="00B75A4F">
        <w:tblPrEx>
          <w:tblCellMar>
            <w:top w:w="57" w:type="dxa"/>
            <w:bottom w:w="57" w:type="dxa"/>
          </w:tblCellMar>
        </w:tblPrEx>
        <w:tc>
          <w:tcPr>
            <w:tcW w:w="1503" w:type="dxa"/>
          </w:tcPr>
          <w:p w:rsidR="0020329A" w:rsidRDefault="0020329A" w:rsidP="00724299">
            <w:pPr>
              <w:pStyle w:val="BodyText-denser"/>
            </w:pPr>
            <w:r>
              <w:t>MAGG</w:t>
            </w:r>
          </w:p>
        </w:tc>
        <w:tc>
          <w:tcPr>
            <w:tcW w:w="5103" w:type="dxa"/>
          </w:tcPr>
          <w:p w:rsidR="0020329A" w:rsidRDefault="0020329A" w:rsidP="00724299">
            <w:pPr>
              <w:pStyle w:val="BodyText-denser"/>
            </w:pPr>
            <w:r>
              <w:t>PS# – Power Supply DS</w:t>
            </w:r>
          </w:p>
          <w:p w:rsidR="0020329A" w:rsidRDefault="0020329A" w:rsidP="00724299">
            <w:pPr>
              <w:pStyle w:val="BodyText-denser"/>
            </w:pPr>
            <w:r>
              <w:t>THERM# - Thermocouple DS</w:t>
            </w:r>
          </w:p>
          <w:p w:rsidR="0020329A" w:rsidRDefault="0020329A" w:rsidP="00724299">
            <w:pPr>
              <w:pStyle w:val="BodyText-denser"/>
            </w:pPr>
            <w:r>
              <w:t>MG# - Magnet DS</w:t>
            </w:r>
          </w:p>
        </w:tc>
        <w:tc>
          <w:tcPr>
            <w:tcW w:w="2071" w:type="dxa"/>
          </w:tcPr>
          <w:p w:rsidR="0020329A" w:rsidRDefault="0020329A" w:rsidP="00724299">
            <w:pPr>
              <w:pStyle w:val="BodyText-denser"/>
            </w:pPr>
            <w:r>
              <w:t>Magnet subsystem at the gun.</w:t>
            </w:r>
            <w:r w:rsidR="00FC2242">
              <w:t xml:space="preserve"> # can be replaced by a number.</w:t>
            </w:r>
          </w:p>
        </w:tc>
      </w:tr>
      <w:tr w:rsidR="0020329A" w:rsidTr="00B75A4F">
        <w:tblPrEx>
          <w:tblCellMar>
            <w:top w:w="57" w:type="dxa"/>
            <w:bottom w:w="57" w:type="dxa"/>
          </w:tblCellMar>
        </w:tblPrEx>
        <w:tc>
          <w:tcPr>
            <w:tcW w:w="1503" w:type="dxa"/>
          </w:tcPr>
          <w:p w:rsidR="0020329A" w:rsidRDefault="0020329A" w:rsidP="00724299">
            <w:pPr>
              <w:pStyle w:val="BodyText-denser"/>
            </w:pPr>
            <w:r>
              <w:t>VAC#</w:t>
            </w:r>
          </w:p>
        </w:tc>
        <w:tc>
          <w:tcPr>
            <w:tcW w:w="5103" w:type="dxa"/>
          </w:tcPr>
          <w:p w:rsidR="0020329A" w:rsidRDefault="00541199" w:rsidP="00724299">
            <w:pPr>
              <w:pStyle w:val="BodyText-denser"/>
            </w:pPr>
            <w:r>
              <w:t>VGM</w:t>
            </w:r>
            <w:r w:rsidR="005D2913">
              <w:t>_L</w:t>
            </w:r>
            <w:r w:rsidR="0020329A">
              <w:t xml:space="preserve"> - </w:t>
            </w:r>
            <w:r w:rsidR="005D2913">
              <w:t>Left v</w:t>
            </w:r>
            <w:r w:rsidR="0020329A">
              <w:t>alve</w:t>
            </w:r>
            <w:r w:rsidR="005D2913">
              <w:t xml:space="preserve"> – valve at the start of the section</w:t>
            </w:r>
          </w:p>
          <w:p w:rsidR="005D2913" w:rsidRDefault="005D2913" w:rsidP="00724299">
            <w:pPr>
              <w:pStyle w:val="BodyText-denser"/>
            </w:pPr>
            <w:r>
              <w:t>VGM_R</w:t>
            </w:r>
            <w:r w:rsidR="003541CD">
              <w:t xml:space="preserve"> - </w:t>
            </w:r>
            <w:r>
              <w:t>Right valve – valve at the end of the section</w:t>
            </w:r>
          </w:p>
          <w:p w:rsidR="0020329A" w:rsidRDefault="00541199" w:rsidP="00724299">
            <w:pPr>
              <w:pStyle w:val="BodyText-denser"/>
            </w:pPr>
            <w:r>
              <w:t>IPC</w:t>
            </w:r>
            <w:r w:rsidR="0020329A">
              <w:t xml:space="preserve"># </w:t>
            </w:r>
            <w:r w:rsidR="005825E9">
              <w:t>-</w:t>
            </w:r>
            <w:r w:rsidR="0020329A">
              <w:t xml:space="preserve"> Ion Pump</w:t>
            </w:r>
          </w:p>
          <w:p w:rsidR="0020329A" w:rsidRDefault="005825E9" w:rsidP="00724299">
            <w:pPr>
              <w:pStyle w:val="BodyText-denser"/>
            </w:pPr>
            <w:r>
              <w:t>VG</w:t>
            </w:r>
            <w:r w:rsidR="00704B22">
              <w:t>C#</w:t>
            </w:r>
            <w:r>
              <w:t xml:space="preserve"> -</w:t>
            </w:r>
            <w:r w:rsidR="0020329A">
              <w:t xml:space="preserve"> Vacuum Guage</w:t>
            </w:r>
          </w:p>
          <w:p w:rsidR="0020329A" w:rsidRDefault="00491F1A" w:rsidP="00724299">
            <w:pPr>
              <w:pStyle w:val="BodyText-denser"/>
            </w:pPr>
            <w:r>
              <w:t>PLC</w:t>
            </w:r>
            <w:r w:rsidR="004539A3">
              <w:t xml:space="preserve"> - PLC</w:t>
            </w:r>
          </w:p>
        </w:tc>
        <w:tc>
          <w:tcPr>
            <w:tcW w:w="2071" w:type="dxa"/>
          </w:tcPr>
          <w:p w:rsidR="00FC2242" w:rsidRDefault="00FC2242" w:rsidP="00FC2242">
            <w:pPr>
              <w:pStyle w:val="BodyText-denser"/>
            </w:pPr>
            <w:r>
              <w:t>Vacuum</w:t>
            </w:r>
            <w:r w:rsidR="0020329A">
              <w:t xml:space="preserve"> subsystem.</w:t>
            </w:r>
            <w:r>
              <w:t xml:space="preserve"> # can be replaced by a number.</w:t>
            </w:r>
          </w:p>
          <w:p w:rsidR="0020329A" w:rsidRDefault="0020329A" w:rsidP="00724299">
            <w:pPr>
              <w:pStyle w:val="BodyText-denser"/>
            </w:pPr>
          </w:p>
        </w:tc>
      </w:tr>
      <w:tr w:rsidR="003541CD" w:rsidTr="00B75A4F">
        <w:tblPrEx>
          <w:tblCellMar>
            <w:top w:w="57" w:type="dxa"/>
            <w:bottom w:w="57" w:type="dxa"/>
          </w:tblCellMar>
        </w:tblPrEx>
        <w:tc>
          <w:tcPr>
            <w:tcW w:w="1503" w:type="dxa"/>
          </w:tcPr>
          <w:p w:rsidR="003541CD" w:rsidRDefault="003541CD" w:rsidP="00724299">
            <w:pPr>
              <w:pStyle w:val="BodyText-denser"/>
            </w:pPr>
            <w:r>
              <w:t>RF#</w:t>
            </w:r>
          </w:p>
        </w:tc>
        <w:tc>
          <w:tcPr>
            <w:tcW w:w="5103" w:type="dxa"/>
          </w:tcPr>
          <w:p w:rsidR="003541CD" w:rsidRDefault="00491F1A" w:rsidP="00724299">
            <w:pPr>
              <w:pStyle w:val="BodyText-denser"/>
            </w:pPr>
            <w:r>
              <w:t>PLCB - PLC holding boolean values</w:t>
            </w:r>
          </w:p>
          <w:p w:rsidR="00491F1A" w:rsidRDefault="00491F1A" w:rsidP="00724299">
            <w:pPr>
              <w:pStyle w:val="BodyText-denser"/>
            </w:pPr>
            <w:r>
              <w:t>PLCR - PLC holding real values</w:t>
            </w:r>
          </w:p>
          <w:p w:rsidR="00491F1A" w:rsidRDefault="00491F1A" w:rsidP="00724299">
            <w:pPr>
              <w:pStyle w:val="BodyText-denser"/>
            </w:pPr>
            <w:r>
              <w:t>MOD# - Modulator</w:t>
            </w:r>
          </w:p>
          <w:p w:rsidR="00491F1A" w:rsidRDefault="00491F1A" w:rsidP="00724299">
            <w:pPr>
              <w:pStyle w:val="BodyText-denser"/>
            </w:pPr>
            <w:r>
              <w:t>SCP# - Scope</w:t>
            </w:r>
          </w:p>
          <w:p w:rsidR="00491F1A" w:rsidRDefault="00A36C12" w:rsidP="00724299">
            <w:pPr>
              <w:pStyle w:val="BodyText-denser"/>
            </w:pPr>
            <w:r>
              <w:t>SG# - Signal generator</w:t>
            </w:r>
          </w:p>
        </w:tc>
        <w:tc>
          <w:tcPr>
            <w:tcW w:w="2071" w:type="dxa"/>
          </w:tcPr>
          <w:p w:rsidR="003541CD" w:rsidRDefault="00996D83" w:rsidP="00996D83">
            <w:pPr>
              <w:pStyle w:val="BodyText-denser"/>
            </w:pPr>
            <w:r>
              <w:t xml:space="preserve">RF subsystem. </w:t>
            </w:r>
            <w:r w:rsidR="00FC2242">
              <w:t># can be replaced by a number.</w:t>
            </w:r>
          </w:p>
        </w:tc>
      </w:tr>
      <w:tr w:rsidR="001E6A7A" w:rsidTr="00B75A4F">
        <w:tblPrEx>
          <w:tblCellMar>
            <w:top w:w="57" w:type="dxa"/>
            <w:bottom w:w="57" w:type="dxa"/>
          </w:tblCellMar>
        </w:tblPrEx>
        <w:tc>
          <w:tcPr>
            <w:tcW w:w="1503" w:type="dxa"/>
          </w:tcPr>
          <w:p w:rsidR="001E6A7A" w:rsidRDefault="001E6A7A" w:rsidP="00724299">
            <w:pPr>
              <w:pStyle w:val="BodyText-denser"/>
            </w:pPr>
            <w:r>
              <w:t>DIA_CAM</w:t>
            </w:r>
          </w:p>
        </w:tc>
        <w:tc>
          <w:tcPr>
            <w:tcW w:w="5103" w:type="dxa"/>
          </w:tcPr>
          <w:p w:rsidR="001E6A7A" w:rsidRDefault="001949FF" w:rsidP="00724299">
            <w:pPr>
              <w:pStyle w:val="BodyText-denser"/>
            </w:pPr>
            <w:r>
              <w:t xml:space="preserve">CCAM - Camera </w:t>
            </w:r>
          </w:p>
          <w:p w:rsidR="001949FF" w:rsidRDefault="001949FF" w:rsidP="00724299">
            <w:pPr>
              <w:pStyle w:val="BodyText-denser"/>
            </w:pPr>
            <w:r>
              <w:t>SCRN – Yag screen</w:t>
            </w:r>
          </w:p>
        </w:tc>
        <w:tc>
          <w:tcPr>
            <w:tcW w:w="2071" w:type="dxa"/>
          </w:tcPr>
          <w:p w:rsidR="001E6A7A" w:rsidRDefault="00651BF8" w:rsidP="00996D83">
            <w:pPr>
              <w:pStyle w:val="BodyText-denser"/>
            </w:pPr>
            <w:r>
              <w:t>Diagnostic camera group. It aggregates only one camera and a corresponding yagscreen.</w:t>
            </w:r>
          </w:p>
        </w:tc>
      </w:tr>
    </w:tbl>
    <w:p w:rsidR="0020329A" w:rsidRDefault="0020329A" w:rsidP="00C84126">
      <w:pPr>
        <w:pStyle w:val="Caption"/>
      </w:pPr>
      <w:bookmarkStart w:id="26" w:name="_Toc383777937"/>
      <w:r>
        <w:t xml:space="preserve">Table </w:t>
      </w:r>
      <w:r>
        <w:fldChar w:fldCharType="begin"/>
      </w:r>
      <w:r>
        <w:instrText xml:space="preserve"> SEQ Table \* ARABIC </w:instrText>
      </w:r>
      <w:r>
        <w:fldChar w:fldCharType="separate"/>
      </w:r>
      <w:r w:rsidR="00CB4158">
        <w:rPr>
          <w:noProof/>
        </w:rPr>
        <w:t>4</w:t>
      </w:r>
      <w:r>
        <w:fldChar w:fldCharType="end"/>
      </w:r>
      <w:r>
        <w:t>: Aggregated subsystem and device codes</w:t>
      </w:r>
      <w:bookmarkEnd w:id="26"/>
    </w:p>
    <w:p w:rsidR="002D41EA" w:rsidRDefault="002D41EA">
      <w:pPr>
        <w:rPr>
          <w:b/>
          <w:color w:val="993300"/>
          <w:sz w:val="28"/>
          <w:szCs w:val="28"/>
        </w:rPr>
      </w:pPr>
      <w:r>
        <w:br w:type="page"/>
      </w:r>
    </w:p>
    <w:p w:rsidR="006D2446" w:rsidRDefault="006D2446" w:rsidP="006D2446">
      <w:pPr>
        <w:pStyle w:val="Heading2"/>
      </w:pPr>
      <w:r>
        <w:lastRenderedPageBreak/>
        <w:t>Group configuration</w:t>
      </w:r>
    </w:p>
    <w:p w:rsidR="006D2446" w:rsidRDefault="006D2446" w:rsidP="006D2446">
      <w:pPr>
        <w:pStyle w:val="BodyText"/>
      </w:pPr>
      <w:r>
        <w:t>Device Group Panels are custom made panels, built on a ControlProgram Group template. They provide access to a group of devices. The content of each Device Group Panel is dynamically generated, according to the input. Another feature that is supported within the scope of the Device Group Panels is a support for chaining the panels. For every instance of the Device Group Panel, one can define a set of preceding and succeeding instances of the Device Group Panels. Upon this information, buttons are generated on the left and right side of the respective Device Group Panel, which provide easy access to the specified instances of panels. Moreover, certain Device Group Panels require</w:t>
      </w:r>
      <w:r w:rsidR="0072778A">
        <w:t xml:space="preserve"> additional </w:t>
      </w:r>
      <w:r w:rsidR="00687691">
        <w:t>specific</w:t>
      </w:r>
      <w:r>
        <w:t xml:space="preserve"> configuration that exceeds the scope of the main device CSV file.</w:t>
      </w:r>
    </w:p>
    <w:p w:rsidR="006D2446" w:rsidRDefault="006D2446" w:rsidP="006D2446">
      <w:pPr>
        <w:pStyle w:val="BodyText"/>
      </w:pPr>
      <w:r>
        <w:t xml:space="preserve">In retrospect, for each instance of the Device Group Panel, an additional configuration is foreseen that includes the set of preceding and succeeding instances in the chain and an additional parameter for specific configuration. </w:t>
      </w:r>
      <w:r w:rsidR="00687691">
        <w:t>This configuration is kept in a group CSV configuration file, described below.</w:t>
      </w:r>
    </w:p>
    <w:p w:rsidR="00F36752" w:rsidRDefault="00F36752" w:rsidP="006D2446">
      <w:pPr>
        <w:pStyle w:val="BodyText"/>
      </w:pPr>
      <w:r>
        <w:t>TODO</w:t>
      </w:r>
      <w:bookmarkStart w:id="27" w:name="_GoBack"/>
      <w:bookmarkEnd w:id="27"/>
    </w:p>
    <w:p w:rsidR="006D2446" w:rsidRPr="006D2446" w:rsidRDefault="006D2446" w:rsidP="006D2446">
      <w:pPr>
        <w:pStyle w:val="BodyText"/>
      </w:pPr>
    </w:p>
    <w:p w:rsidR="00006229" w:rsidRDefault="004428E1" w:rsidP="00006229">
      <w:pPr>
        <w:pStyle w:val="Heading1"/>
      </w:pPr>
      <w:r>
        <w:lastRenderedPageBreak/>
        <w:t>Operation</w:t>
      </w:r>
      <w:bookmarkEnd w:id="24"/>
    </w:p>
    <w:p w:rsidR="00314BD6" w:rsidRDefault="00314BD6" w:rsidP="00314BD6">
      <w:pPr>
        <w:pStyle w:val="BodyText"/>
      </w:pPr>
      <w:r>
        <w:t>The Solaris Synchrotron Control Program reads all required configuration from the given CSV file.</w:t>
      </w:r>
      <w:r w:rsidR="00827BE2">
        <w:t xml:space="preserve"> The same CSV file is used for populating the Tango database. The Fac</w:t>
      </w:r>
      <w:r w:rsidR="008E2697">
        <w:t>ilityConfiguration application i</w:t>
      </w:r>
      <w:r w:rsidR="00827BE2">
        <w:t xml:space="preserve">s used for such purposes. </w:t>
      </w:r>
      <w:r w:rsidR="00405CA2">
        <w:t>The Solaris Synchrotron Control Program exposes the devices from the configuration in a form of a device tree and a device group tr</w:t>
      </w:r>
      <w:r w:rsidR="00295C30">
        <w:t>ee, along with the functionality for easy access and control of the regarded</w:t>
      </w:r>
      <w:r w:rsidR="007B06D0">
        <w:t xml:space="preserve"> Tango</w:t>
      </w:r>
      <w:r w:rsidR="00295C30">
        <w:t xml:space="preserve"> devices.</w:t>
      </w:r>
      <w:r w:rsidR="00405CA2">
        <w:t xml:space="preserve"> </w:t>
      </w:r>
      <w:r>
        <w:t xml:space="preserve"> </w:t>
      </w:r>
      <w:r w:rsidR="00515C6C">
        <w:t>The program also displays the status of every device. This is accomplished by subscribing to a change in state of every device. Additionally, a dedicated thr</w:t>
      </w:r>
      <w:r w:rsidR="007D6EBD">
        <w:t>ead is implemented to update a state</w:t>
      </w:r>
      <w:r w:rsidR="00515C6C">
        <w:t xml:space="preserve"> of</w:t>
      </w:r>
      <w:r w:rsidR="007D6EBD">
        <w:t xml:space="preserve"> every</w:t>
      </w:r>
      <w:r w:rsidR="00515C6C">
        <w:t xml:space="preserve"> device that </w:t>
      </w:r>
      <w:r w:rsidR="002D6437">
        <w:t>was</w:t>
      </w:r>
      <w:r w:rsidR="00515C6C">
        <w:t xml:space="preserve"> not updated for a significant amount of time. The</w:t>
      </w:r>
      <w:r w:rsidR="005C51FF">
        <w:t xml:space="preserve"> state of the</w:t>
      </w:r>
      <w:r w:rsidR="00515C6C">
        <w:t xml:space="preserve"> device will</w:t>
      </w:r>
      <w:r w:rsidR="00247FCD">
        <w:t xml:space="preserve"> be properly updated, even if the device</w:t>
      </w:r>
      <w:r w:rsidR="00515C6C">
        <w:t>, at any point,</w:t>
      </w:r>
      <w:r w:rsidR="00247FCD">
        <w:t xml:space="preserve"> is</w:t>
      </w:r>
      <w:r w:rsidR="00515C6C">
        <w:t xml:space="preserve"> not accessible.</w:t>
      </w:r>
      <w:r w:rsidR="00247FCD">
        <w:t xml:space="preserve"> However, if a device is not specified in the Tango database at the initialization phase of the Solaris Synchrotron Control Program, but </w:t>
      </w:r>
      <w:r w:rsidR="00287696">
        <w:t>placed i</w:t>
      </w:r>
      <w:r w:rsidR="00247FCD">
        <w:t>n the database later, its state will not be properly updated. The Solaris Synchrotron Control Program would have to be restarted. Such a</w:t>
      </w:r>
      <w:r w:rsidR="003E1B5E">
        <w:t xml:space="preserve"> use</w:t>
      </w:r>
      <w:r w:rsidR="00247FCD">
        <w:t xml:space="preserve"> case is not foreseen. </w:t>
      </w:r>
    </w:p>
    <w:p w:rsidR="00006229" w:rsidRDefault="00FB0544" w:rsidP="00FB0544">
      <w:pPr>
        <w:pStyle w:val="Heading2"/>
      </w:pPr>
      <w:bookmarkStart w:id="28" w:name="_Toc387924581"/>
      <w:r>
        <w:t>Device Tree</w:t>
      </w:r>
      <w:bookmarkEnd w:id="28"/>
    </w:p>
    <w:p w:rsidR="00A3685A" w:rsidRDefault="00956555" w:rsidP="00473379">
      <w:pPr>
        <w:pStyle w:val="BodyText"/>
      </w:pPr>
      <w:r>
        <w:t>The device tree is the main element of the Solaris Synchrotron Control Program. It exposes</w:t>
      </w:r>
      <w:r w:rsidR="001D20FE">
        <w:t xml:space="preserve"> Tango devices to the user. The tree</w:t>
      </w:r>
      <w:r w:rsidR="00E035E9" w:rsidRPr="00E035E9">
        <w:t xml:space="preserve"> </w:t>
      </w:r>
      <w:r w:rsidR="00E035E9">
        <w:t>is created according to the configuration in the CSV file</w:t>
      </w:r>
      <w:r w:rsidR="00CE3130">
        <w:t>. It consists of three levels, namely “Section”, “Subsystem” and “D</w:t>
      </w:r>
      <w:r w:rsidR="00A3685A">
        <w:t>evice”, in the respected order.</w:t>
      </w:r>
    </w:p>
    <w:p w:rsidR="00956555" w:rsidRDefault="00CE3130" w:rsidP="00473379">
      <w:pPr>
        <w:pStyle w:val="BodyText"/>
      </w:pPr>
      <w:r>
        <w:t>The order of the elements in the tree coincides with the order of the device specifications in the configuration file.</w:t>
      </w:r>
      <w:r w:rsidR="00D8621C">
        <w:t xml:space="preserve"> Devices within each Subsystem are ordered according to the order in the CSV file. The device that is specified before another d</w:t>
      </w:r>
      <w:r w:rsidR="003D67BD">
        <w:t xml:space="preserve">evice of the same </w:t>
      </w:r>
      <w:r w:rsidR="00121EE9">
        <w:t>subsystem</w:t>
      </w:r>
      <w:r w:rsidR="00D8621C">
        <w:t xml:space="preserve"> is in the tree positioned prior to it.</w:t>
      </w:r>
      <w:r w:rsidR="00807E05">
        <w:t xml:space="preserve"> Subsystems within each section are ordered according to the position of their devices in the configuration file. The subsystem</w:t>
      </w:r>
      <w:r w:rsidR="002C1CEF">
        <w:t>,</w:t>
      </w:r>
      <w:r w:rsidR="00807E05">
        <w:t xml:space="preserve"> whose device is in the configuration </w:t>
      </w:r>
      <w:r w:rsidR="00AD32FC">
        <w:t>file specified</w:t>
      </w:r>
      <w:r w:rsidR="00807E05">
        <w:t xml:space="preserve"> before any device of another subsystem, is in the device tree positioned prior to it.</w:t>
      </w:r>
      <w:r w:rsidR="00BE7F00">
        <w:t xml:space="preserve"> Sections are also ordered according to the position of their devices in the configuration file. The section, whose device in any of its subsystems, is in the configuration file specified before any device of another </w:t>
      </w:r>
      <w:r w:rsidR="001A4742">
        <w:t>section</w:t>
      </w:r>
      <w:r w:rsidR="00BE7F00">
        <w:t>, is in the device tree positioned prior to it.</w:t>
      </w:r>
    </w:p>
    <w:p w:rsidR="0070187B" w:rsidRDefault="0070187B" w:rsidP="00473379">
      <w:pPr>
        <w:pStyle w:val="BodyText"/>
      </w:pPr>
      <w:r>
        <w:t>The displayed names of the tree elements coincide with the names specified in the configuration. Additionally, if for a certain device an alias is provided in the configuration, it would be used to present a device</w:t>
      </w:r>
      <w:r w:rsidR="00E4562B">
        <w:t>,</w:t>
      </w:r>
      <w:r>
        <w:t xml:space="preserve"> rather </w:t>
      </w:r>
      <w:r w:rsidR="0078749A">
        <w:t>than</w:t>
      </w:r>
      <w:r>
        <w:t xml:space="preserve"> a full Tango</w:t>
      </w:r>
      <w:r w:rsidR="00CB00A6">
        <w:t xml:space="preserve"> name</w:t>
      </w:r>
      <w:r>
        <w:t>.</w:t>
      </w:r>
    </w:p>
    <w:p w:rsidR="001B18FF" w:rsidRDefault="001B18FF" w:rsidP="00473379">
      <w:pPr>
        <w:pStyle w:val="BodyText"/>
      </w:pPr>
      <w:r>
        <w:t>The state of every device is represented by a color field, left of every device in the device tree. Additionally, a color legend is provided at the bottom of the application.</w:t>
      </w:r>
    </w:p>
    <w:p w:rsidR="00335B9C" w:rsidRDefault="00335B9C" w:rsidP="00473379">
      <w:pPr>
        <w:pStyle w:val="BodyText"/>
      </w:pPr>
      <w:r>
        <w:t>In the second column, a short description for every device is displayed. If the description in the configuration file for a certain device is n</w:t>
      </w:r>
      <w:r w:rsidR="004C686F">
        <w:t>ot provided, the</w:t>
      </w:r>
      <w:r>
        <w:t xml:space="preserve"> field would be left blank.</w:t>
      </w:r>
    </w:p>
    <w:p w:rsidR="00AE0276" w:rsidRDefault="003131BB" w:rsidP="00473379">
      <w:pPr>
        <w:pStyle w:val="BodyText"/>
      </w:pPr>
      <w:r>
        <w:t>Basic tools are provided for view</w:t>
      </w:r>
      <w:r w:rsidR="00235AD3">
        <w:t>ing the tree, namely</w:t>
      </w:r>
      <w:r>
        <w:t xml:space="preserve"> </w:t>
      </w:r>
      <w:r w:rsidR="00235AD3">
        <w:t>e</w:t>
      </w:r>
      <w:r>
        <w:t>xpanding, collapsing and</w:t>
      </w:r>
      <w:r w:rsidR="00235AD3">
        <w:t xml:space="preserve"> the selection of all devices</w:t>
      </w:r>
      <w:r>
        <w:t xml:space="preserve">. </w:t>
      </w:r>
      <w:r w:rsidR="00892D1A">
        <w:t>The selection of all devices is here meant as selecting all devices currently visible in the tree.</w:t>
      </w:r>
    </w:p>
    <w:p w:rsidR="00FB0544" w:rsidRDefault="00FB0544" w:rsidP="00FB0544">
      <w:pPr>
        <w:pStyle w:val="Heading3"/>
      </w:pPr>
      <w:bookmarkStart w:id="29" w:name="_Toc387924582"/>
      <w:r>
        <w:lastRenderedPageBreak/>
        <w:t>Device Filtering</w:t>
      </w:r>
      <w:bookmarkEnd w:id="29"/>
    </w:p>
    <w:p w:rsidR="00FB0544" w:rsidRPr="00FB0544" w:rsidRDefault="007C1631" w:rsidP="00FB0544">
      <w:pPr>
        <w:pStyle w:val="BodyText"/>
      </w:pPr>
      <w:r>
        <w:t>The device tree can be filtered using the included widget. The device tree can be filtered by section, subsystem or by a device class. All different filtering keywords are provided. Additionally a user can manually input a filter keyword. Note that it suffices that the keyword of a filter is only included in the device specifications and does not need to match entirely. A device will</w:t>
      </w:r>
      <w:r w:rsidR="00EF72C7">
        <w:t xml:space="preserve"> be positioned in the tree, if</w:t>
      </w:r>
      <w:r>
        <w:t xml:space="preserve"> part</w:t>
      </w:r>
      <w:r w:rsidR="00EF72C7">
        <w:t>s</w:t>
      </w:r>
      <w:r>
        <w:t xml:space="preserve"> of the section, subsystem and the class names match the filters.</w:t>
      </w:r>
    </w:p>
    <w:p w:rsidR="00FB0544" w:rsidRDefault="00393421" w:rsidP="00FB0544">
      <w:pPr>
        <w:pStyle w:val="Heading3"/>
      </w:pPr>
      <w:bookmarkStart w:id="30" w:name="_Toc387924583"/>
      <w:r>
        <w:t>Standard Device Panel</w:t>
      </w:r>
      <w:bookmarkEnd w:id="30"/>
    </w:p>
    <w:p w:rsidR="00DC26DE" w:rsidRDefault="001A727C" w:rsidP="00FB0544">
      <w:pPr>
        <w:pStyle w:val="BodyText"/>
      </w:pPr>
      <w:r>
        <w:t xml:space="preserve">The Standard Device Panel is a dedicated device GUI, intended for a full control of a certain device. A custom GUI </w:t>
      </w:r>
      <w:r w:rsidR="00836D98">
        <w:t xml:space="preserve">python </w:t>
      </w:r>
      <w:r>
        <w:t xml:space="preserve">script can be provided for it. In this case, in the configuration file where the </w:t>
      </w:r>
      <w:r w:rsidR="00A653E5">
        <w:t>device is specified, in the C</w:t>
      </w:r>
      <w:r w:rsidR="00641206">
        <w:t>USTOM_</w:t>
      </w:r>
      <w:r w:rsidR="00A653E5">
        <w:t>GUI</w:t>
      </w:r>
      <w:r>
        <w:t xml:space="preserve"> column, the </w:t>
      </w:r>
      <w:r w:rsidR="00836D98">
        <w:t>name of the script must be provided</w:t>
      </w:r>
      <w:r>
        <w:t>.</w:t>
      </w:r>
      <w:r w:rsidR="00836D98">
        <w:t xml:space="preserve"> </w:t>
      </w:r>
      <w:r w:rsidR="006F05F7">
        <w:t>By the name of the script</w:t>
      </w:r>
      <w:r w:rsidR="00836D98">
        <w:t xml:space="preserve"> her</w:t>
      </w:r>
      <w:r w:rsidR="006F05F7">
        <w:t>e we refer to</w:t>
      </w:r>
      <w:r w:rsidR="00836D98">
        <w:t xml:space="preserve"> the name of the script without the python file extension.</w:t>
      </w:r>
      <w:r>
        <w:t xml:space="preserve"> The script must be located</w:t>
      </w:r>
      <w:r w:rsidR="00A15099">
        <w:t xml:space="preserve"> in the GUI folder, whose path was used as an input parameter for the application.</w:t>
      </w:r>
      <w:r>
        <w:t xml:space="preserve"> If such a GUI does not exist</w:t>
      </w:r>
      <w:r w:rsidR="00140531">
        <w:t>, the corresponding column in the configuration file must be left blank. In this case</w:t>
      </w:r>
      <w:r w:rsidR="006426AD">
        <w:t xml:space="preserve"> a default GUI</w:t>
      </w:r>
      <w:r>
        <w:t xml:space="preserve"> </w:t>
      </w:r>
      <w:r w:rsidR="006426AD">
        <w:t>(</w:t>
      </w:r>
      <w:r>
        <w:t>TaurusDevicePanel</w:t>
      </w:r>
      <w:r w:rsidR="006426AD">
        <w:t>)</w:t>
      </w:r>
      <w:r>
        <w:t xml:space="preserve"> will be used instead.</w:t>
      </w:r>
      <w:r w:rsidR="00E82D9C">
        <w:t xml:space="preserve"> In both cases, a device name is used as an input parameter for running a device GUI</w:t>
      </w:r>
      <w:r w:rsidR="008E028C">
        <w:t xml:space="preserve"> script</w:t>
      </w:r>
      <w:r w:rsidR="00E82D9C">
        <w:t>.</w:t>
      </w:r>
    </w:p>
    <w:p w:rsidR="00FB0544" w:rsidRDefault="00B26AC6" w:rsidP="00FB0544">
      <w:pPr>
        <w:pStyle w:val="BodyText"/>
      </w:pPr>
      <w:r>
        <w:t>To open a Standard Device Panel, click on a device in the Device View and click “</w:t>
      </w:r>
      <w:r w:rsidR="00CD7149">
        <w:t xml:space="preserve">Open </w:t>
      </w:r>
      <w:r>
        <w:t>Standard Device Panel” button. If multiple devices are selected, Standard Device Panels for</w:t>
      </w:r>
      <w:r w:rsidR="006C7CBA">
        <w:t xml:space="preserve"> all selected devices will open, but prompting the user if the number of selected devices exceeds t</w:t>
      </w:r>
      <w:r w:rsidR="008A0301">
        <w:t>h</w:t>
      </w:r>
      <w:r w:rsidR="006C7CBA">
        <w:t>ree.</w:t>
      </w:r>
    </w:p>
    <w:p w:rsidR="00ED1349" w:rsidRDefault="00BB243B" w:rsidP="00ED1349">
      <w:pPr>
        <w:pStyle w:val="Heading4"/>
      </w:pPr>
      <w:r>
        <w:t xml:space="preserve">Script </w:t>
      </w:r>
      <w:r w:rsidR="00ED1349">
        <w:t>Input Parameters</w:t>
      </w:r>
    </w:p>
    <w:p w:rsidR="00A15F42" w:rsidRPr="00A15F42" w:rsidRDefault="00A15F42" w:rsidP="00A15F42">
      <w:pPr>
        <w:pStyle w:val="BodyText"/>
      </w:pPr>
      <w:r>
        <w:t xml:space="preserve">When opening the Standard device panel, a python script is executed, provided </w:t>
      </w:r>
      <w:r w:rsidR="00216BF5">
        <w:t>with</w:t>
      </w:r>
      <w:r>
        <w:t xml:space="preserve"> the following input parameters.</w:t>
      </w:r>
    </w:p>
    <w:tbl>
      <w:tblPr>
        <w:tblStyle w:val="TableTheme"/>
        <w:tblW w:w="0" w:type="auto"/>
        <w:tblLook w:val="04A0" w:firstRow="1" w:lastRow="0" w:firstColumn="1" w:lastColumn="0" w:noHBand="0" w:noVBand="1"/>
      </w:tblPr>
      <w:tblGrid>
        <w:gridCol w:w="4361"/>
        <w:gridCol w:w="4362"/>
      </w:tblGrid>
      <w:tr w:rsidR="00A04720" w:rsidTr="004C53DC">
        <w:tc>
          <w:tcPr>
            <w:tcW w:w="8723" w:type="dxa"/>
            <w:gridSpan w:val="2"/>
            <w:shd w:val="clear" w:color="auto" w:fill="B8CCE4" w:themeFill="accent1" w:themeFillTint="66"/>
          </w:tcPr>
          <w:p w:rsidR="00A04720" w:rsidRDefault="00A04720" w:rsidP="00ED1349">
            <w:pPr>
              <w:pStyle w:val="BodyText"/>
              <w:jc w:val="center"/>
              <w:rPr>
                <w:b/>
              </w:rPr>
            </w:pPr>
            <w:r>
              <w:rPr>
                <w:b/>
              </w:rPr>
              <w:t>Standard Device Panel Script Input Parameters</w:t>
            </w:r>
          </w:p>
        </w:tc>
      </w:tr>
      <w:tr w:rsidR="00ED1349" w:rsidTr="004C53DC">
        <w:tc>
          <w:tcPr>
            <w:tcW w:w="8723" w:type="dxa"/>
            <w:gridSpan w:val="2"/>
            <w:shd w:val="clear" w:color="auto" w:fill="B8CCE4" w:themeFill="accent1" w:themeFillTint="66"/>
          </w:tcPr>
          <w:p w:rsidR="00ED1349" w:rsidRPr="00A04720" w:rsidRDefault="00947167" w:rsidP="00A04720">
            <w:pPr>
              <w:pStyle w:val="BodyText-denser"/>
              <w:jc w:val="center"/>
              <w:rPr>
                <w:b/>
              </w:rPr>
            </w:pPr>
            <w:r w:rsidRPr="00A04720">
              <w:rPr>
                <w:b/>
              </w:rPr>
              <w:t>Default</w:t>
            </w:r>
            <w:r w:rsidR="00ED1349" w:rsidRPr="00A04720">
              <w:rPr>
                <w:b/>
              </w:rPr>
              <w:t xml:space="preserve"> GUI script</w:t>
            </w:r>
          </w:p>
        </w:tc>
      </w:tr>
      <w:tr w:rsidR="00ED1349" w:rsidTr="00ED1349">
        <w:tc>
          <w:tcPr>
            <w:tcW w:w="4361" w:type="dxa"/>
          </w:tcPr>
          <w:p w:rsidR="00ED1349" w:rsidRDefault="00ED1349" w:rsidP="00ED1349">
            <w:pPr>
              <w:pStyle w:val="BodyText-denser"/>
            </w:pPr>
            <w:r>
              <w:t>TaurusDevicePanel.py</w:t>
            </w:r>
          </w:p>
        </w:tc>
        <w:tc>
          <w:tcPr>
            <w:tcW w:w="4362" w:type="dxa"/>
          </w:tcPr>
          <w:p w:rsidR="00ED1349" w:rsidRDefault="00511337" w:rsidP="00ED1349">
            <w:pPr>
              <w:pStyle w:val="BodyText-denser"/>
            </w:pPr>
            <w:r>
              <w:t>FULL_TANGO_DEVICE_NAME</w:t>
            </w:r>
          </w:p>
        </w:tc>
      </w:tr>
      <w:tr w:rsidR="00ED1349" w:rsidTr="004C53DC">
        <w:tc>
          <w:tcPr>
            <w:tcW w:w="8723" w:type="dxa"/>
            <w:gridSpan w:val="2"/>
            <w:shd w:val="clear" w:color="auto" w:fill="B8CCE4" w:themeFill="accent1" w:themeFillTint="66"/>
          </w:tcPr>
          <w:p w:rsidR="00ED1349" w:rsidRPr="00A04720" w:rsidRDefault="00947167" w:rsidP="00A04720">
            <w:pPr>
              <w:pStyle w:val="BodyText-denser"/>
              <w:jc w:val="center"/>
              <w:rPr>
                <w:b/>
              </w:rPr>
            </w:pPr>
            <w:r w:rsidRPr="00A04720">
              <w:rPr>
                <w:b/>
              </w:rPr>
              <w:t>Custom</w:t>
            </w:r>
            <w:r w:rsidR="00ED1349" w:rsidRPr="00A04720">
              <w:rPr>
                <w:b/>
              </w:rPr>
              <w:t xml:space="preserve"> GUI script</w:t>
            </w:r>
          </w:p>
        </w:tc>
      </w:tr>
      <w:tr w:rsidR="00ED1349" w:rsidTr="00ED1349">
        <w:tc>
          <w:tcPr>
            <w:tcW w:w="4361" w:type="dxa"/>
          </w:tcPr>
          <w:p w:rsidR="00ED1349" w:rsidRDefault="00ED1349" w:rsidP="00ED1349">
            <w:pPr>
              <w:pStyle w:val="BodyText-denser"/>
            </w:pPr>
            <w:r>
              <w:t>CUSTOM_GUI.py</w:t>
            </w:r>
          </w:p>
        </w:tc>
        <w:tc>
          <w:tcPr>
            <w:tcW w:w="4362" w:type="dxa"/>
          </w:tcPr>
          <w:p w:rsidR="00ED1349" w:rsidRDefault="00511337" w:rsidP="00450956">
            <w:pPr>
              <w:pStyle w:val="BodyText-denser"/>
              <w:keepNext/>
            </w:pPr>
            <w:r>
              <w:t>FULL_TANGO_DEVICE_NAME</w:t>
            </w:r>
          </w:p>
        </w:tc>
      </w:tr>
    </w:tbl>
    <w:p w:rsidR="00ED1349" w:rsidRPr="00ED1349" w:rsidRDefault="00450956" w:rsidP="00450956">
      <w:pPr>
        <w:pStyle w:val="Caption"/>
      </w:pPr>
      <w:bookmarkStart w:id="31" w:name="_Toc387924569"/>
      <w:r>
        <w:t xml:space="preserve">Table </w:t>
      </w:r>
      <w:r w:rsidR="00BE2685">
        <w:fldChar w:fldCharType="begin"/>
      </w:r>
      <w:r w:rsidR="00BE2685">
        <w:instrText xml:space="preserve"> SEQ Table \* ARABIC </w:instrText>
      </w:r>
      <w:r w:rsidR="00BE2685">
        <w:fldChar w:fldCharType="separate"/>
      </w:r>
      <w:r w:rsidR="00BE2685">
        <w:rPr>
          <w:noProof/>
        </w:rPr>
        <w:t>4</w:t>
      </w:r>
      <w:r w:rsidR="00BE2685">
        <w:fldChar w:fldCharType="end"/>
      </w:r>
      <w:r>
        <w:t xml:space="preserve">: Standard Device Panel Script Input </w:t>
      </w:r>
      <w:r w:rsidR="00CF67A1">
        <w:t>Parameters</w:t>
      </w:r>
      <w:bookmarkEnd w:id="31"/>
    </w:p>
    <w:p w:rsidR="00FB0544" w:rsidRDefault="00393421" w:rsidP="00FB0544">
      <w:pPr>
        <w:pStyle w:val="Heading3"/>
      </w:pPr>
      <w:bookmarkStart w:id="32" w:name="_Toc387924584"/>
      <w:r>
        <w:t>Custom Panel</w:t>
      </w:r>
      <w:bookmarkEnd w:id="32"/>
    </w:p>
    <w:p w:rsidR="00FB0544" w:rsidRDefault="00350F6B" w:rsidP="00FB0544">
      <w:pPr>
        <w:pStyle w:val="BodyText"/>
      </w:pPr>
      <w:r>
        <w:t>Custom Panel is a GUI that exposes selected attributes of selected devices. It is automatically generated according to the user’s selection.</w:t>
      </w:r>
    </w:p>
    <w:p w:rsidR="00FB0544" w:rsidRDefault="00886FD8" w:rsidP="00FB0544">
      <w:pPr>
        <w:pStyle w:val="BodyText"/>
      </w:pPr>
      <w:r>
        <w:t>To open a Custom Panel, select a desired number of devices and click “Custom Panel” button. A dialog will pop up, prompting the user to select attributes of selected devices to display.</w:t>
      </w:r>
      <w:r w:rsidR="00F10ECF">
        <w:t xml:space="preserve"> Select attributes and click “Open Custom Panel” button.</w:t>
      </w:r>
      <w:r>
        <w:t xml:space="preserve"> </w:t>
      </w:r>
      <w:r w:rsidR="00F62937">
        <w:t>You can also double click a particular device in order for its panel to open.</w:t>
      </w:r>
    </w:p>
    <w:p w:rsidR="00243E4F" w:rsidRDefault="00243E4F" w:rsidP="00243E4F">
      <w:pPr>
        <w:pStyle w:val="Heading2"/>
      </w:pPr>
      <w:r>
        <w:lastRenderedPageBreak/>
        <w:t>Device List</w:t>
      </w:r>
    </w:p>
    <w:p w:rsidR="00243E4F" w:rsidRPr="00243E4F" w:rsidRDefault="001E21CD" w:rsidP="00243E4F">
      <w:pPr>
        <w:pStyle w:val="BodyText"/>
      </w:pPr>
      <w:r>
        <w:t xml:space="preserve">Device list is an alternative option to the device tree. It exposes the same devices. The difference here is that the devices are not combined by subsystem or section, but listed </w:t>
      </w:r>
      <w:r w:rsidR="00DA137F">
        <w:t xml:space="preserve">individually </w:t>
      </w:r>
      <w:r>
        <w:t>instead.</w:t>
      </w:r>
      <w:r w:rsidR="00B03976">
        <w:t xml:space="preserve"> All the functionality is identical to the device group tree, apart from the order of the devices. The devices are ordered according to the order of the device specifications in the configuration file. Device, specified before another device</w:t>
      </w:r>
      <w:r w:rsidR="00914159">
        <w:t>,</w:t>
      </w:r>
      <w:r w:rsidR="00B03976">
        <w:t xml:space="preserve"> is positioned prior to it in the device list. </w:t>
      </w:r>
      <w:r w:rsidR="002F16B8">
        <w:t>This view is intended to give the user a list of devices in the actual order as they are positioned in the Solaris synchrotron.</w:t>
      </w:r>
      <w:r w:rsidR="00015101">
        <w:t xml:space="preserve"> The state of every device is represented with a color field on the left side of every device, similar as it is in the device tree.</w:t>
      </w:r>
    </w:p>
    <w:p w:rsidR="00FB0544" w:rsidRDefault="00FB0544" w:rsidP="00FB0544">
      <w:pPr>
        <w:pStyle w:val="Heading2"/>
      </w:pPr>
      <w:bookmarkStart w:id="33" w:name="_Toc387924585"/>
      <w:r>
        <w:t>Device Group Tree</w:t>
      </w:r>
      <w:bookmarkEnd w:id="33"/>
    </w:p>
    <w:p w:rsidR="00CB0EBE" w:rsidRDefault="00130B23" w:rsidP="00393421">
      <w:pPr>
        <w:pStyle w:val="BodyText"/>
      </w:pPr>
      <w:r>
        <w:t xml:space="preserve">Device Group Tree is </w:t>
      </w:r>
      <w:r w:rsidR="009F3EEA">
        <w:t>an</w:t>
      </w:r>
      <w:r>
        <w:t xml:space="preserve"> additional view that the Solaris Synchrotron Control Program provides. It exposes device groups. The tree only has one level.</w:t>
      </w:r>
      <w:r w:rsidR="00EC5B1D">
        <w:t xml:space="preserve"> The elements of the tree are in alphabetical order, independent </w:t>
      </w:r>
      <w:r w:rsidR="00CE6CAB">
        <w:t>from</w:t>
      </w:r>
      <w:r w:rsidR="00EC5B1D">
        <w:t xml:space="preserve"> the order in the configuration file.</w:t>
      </w:r>
    </w:p>
    <w:p w:rsidR="00393421" w:rsidRDefault="00130B23" w:rsidP="00393421">
      <w:pPr>
        <w:pStyle w:val="BodyText"/>
      </w:pPr>
      <w:r>
        <w:t>Device groups are groups of devices, where for every group a dedicated Device Group GUI ought to exist, exposing all devices of the group within one panel.</w:t>
      </w:r>
      <w:r w:rsidR="00FA2509">
        <w:t xml:space="preserve"> The device groups are </w:t>
      </w:r>
      <w:r w:rsidR="00E71BCA">
        <w:t xml:space="preserve">within the application </w:t>
      </w:r>
      <w:r w:rsidR="003533A0">
        <w:t>constructed according to</w:t>
      </w:r>
      <w:r w:rsidR="002E266D">
        <w:t xml:space="preserve"> the configuration.</w:t>
      </w:r>
      <w:r w:rsidR="00762C87">
        <w:t xml:space="preserve"> </w:t>
      </w:r>
      <w:r w:rsidR="00750BC6">
        <w:t>If a device</w:t>
      </w:r>
      <w:r w:rsidR="00781102">
        <w:t xml:space="preserve"> belongs to a certain group, the group</w:t>
      </w:r>
      <w:r w:rsidR="001A46C7">
        <w:t xml:space="preserve"> should be specified under</w:t>
      </w:r>
      <w:r w:rsidR="00762C87">
        <w:t xml:space="preserve"> the </w:t>
      </w:r>
      <w:r w:rsidR="001A46C7">
        <w:t xml:space="preserve">AGGREGATE_GUI </w:t>
      </w:r>
      <w:r w:rsidR="00762C87">
        <w:t>column</w:t>
      </w:r>
      <w:r w:rsidR="00E06598">
        <w:t xml:space="preserve"> of the device specification in the configuration file</w:t>
      </w:r>
      <w:r w:rsidR="00762C87">
        <w:t>.</w:t>
      </w:r>
      <w:r w:rsidR="007A7779">
        <w:t xml:space="preserve"> Refer to the configuration section for details.</w:t>
      </w:r>
    </w:p>
    <w:p w:rsidR="00393421" w:rsidRDefault="00593AD5" w:rsidP="00393421">
      <w:pPr>
        <w:pStyle w:val="Heading3"/>
      </w:pPr>
      <w:bookmarkStart w:id="34" w:name="_Toc387924586"/>
      <w:r>
        <w:t>Device Group Panel</w:t>
      </w:r>
      <w:bookmarkEnd w:id="34"/>
    </w:p>
    <w:p w:rsidR="003F26F5" w:rsidRDefault="003F26F5" w:rsidP="00F13E00">
      <w:pPr>
        <w:pStyle w:val="BodyText"/>
      </w:pPr>
      <w:r>
        <w:t>The Device Group Panel is a GUI that exposes multiple devices within one GUI</w:t>
      </w:r>
      <w:r w:rsidR="00597A14">
        <w:t xml:space="preserve">. All of </w:t>
      </w:r>
      <w:r w:rsidR="001F7FA8">
        <w:t>Device Group</w:t>
      </w:r>
      <w:r w:rsidR="00597A14">
        <w:t xml:space="preserve"> GUI script</w:t>
      </w:r>
      <w:r w:rsidR="00DC403A">
        <w:t>s</w:t>
      </w:r>
      <w:r w:rsidR="00597A14">
        <w:t xml:space="preserve"> are</w:t>
      </w:r>
      <w:r>
        <w:t xml:space="preserve"> custom made. </w:t>
      </w:r>
    </w:p>
    <w:p w:rsidR="00F13127" w:rsidRDefault="00CB0EBE" w:rsidP="005A4CA1">
      <w:pPr>
        <w:pStyle w:val="BodyText"/>
      </w:pPr>
      <w:r>
        <w:t xml:space="preserve">The GUI python script for every group must be located in the GUI folder. The name of the </w:t>
      </w:r>
      <w:r w:rsidR="008C4F4E">
        <w:t xml:space="preserve">script must match the </w:t>
      </w:r>
      <w:r w:rsidR="005F3FAE">
        <w:t>SUBSYSTEM_NAME</w:t>
      </w:r>
      <w:r>
        <w:t>.</w:t>
      </w:r>
      <w:r w:rsidR="00E87811">
        <w:t xml:space="preserve"> The script must include a</w:t>
      </w:r>
      <w:r w:rsidR="001A0FCF">
        <w:t xml:space="preserve"> global</w:t>
      </w:r>
      <w:r w:rsidR="00E87811">
        <w:t xml:space="preserve"> function called “getGuiWidget”. The function must return the QDialog object. When opening the Device Group Panel,</w:t>
      </w:r>
      <w:r w:rsidR="00D57A57">
        <w:t xml:space="preserve"> the “getGuiWidget” function will be called, where the input parameters for the GUI will be passed to this function in an array</w:t>
      </w:r>
      <w:r w:rsidR="00ED12D1">
        <w:t xml:space="preserve"> form</w:t>
      </w:r>
      <w:r w:rsidR="00D57A57">
        <w:t>.</w:t>
      </w:r>
      <w:r w:rsidR="00E87811">
        <w:t xml:space="preserve"> </w:t>
      </w:r>
      <w:r w:rsidR="009E5727">
        <w:t>The retrieved</w:t>
      </w:r>
      <w:r w:rsidR="00E87811">
        <w:t xml:space="preserve"> dialog will</w:t>
      </w:r>
      <w:r w:rsidR="009E5727">
        <w:t xml:space="preserve"> then</w:t>
      </w:r>
      <w:r w:rsidR="00E87811">
        <w:t xml:space="preserve"> be shown.</w:t>
      </w:r>
      <w:r>
        <w:t xml:space="preserve"> </w:t>
      </w:r>
    </w:p>
    <w:p w:rsidR="00F64773" w:rsidRDefault="00CB0EBE" w:rsidP="005A4CA1">
      <w:pPr>
        <w:pStyle w:val="BodyText"/>
      </w:pPr>
      <w:r>
        <w:t>Multiple groups can use the same device group GUI scrip</w:t>
      </w:r>
      <w:r w:rsidR="008C4F4E">
        <w:t xml:space="preserve">t, that is when their </w:t>
      </w:r>
      <w:r w:rsidR="00164A84">
        <w:t>SUBSYSTEM_NAME</w:t>
      </w:r>
      <w:r>
        <w:t xml:space="preserve"> matches, but the </w:t>
      </w:r>
      <w:r w:rsidR="003C63B8">
        <w:t>SUBSYSTEM_</w:t>
      </w:r>
      <w:r>
        <w:t xml:space="preserve">GROUP_ID differs. </w:t>
      </w:r>
    </w:p>
    <w:p w:rsidR="00CB0EBE" w:rsidRDefault="00B8768D" w:rsidP="00F13E00">
      <w:pPr>
        <w:pStyle w:val="BodyText"/>
      </w:pPr>
      <w:r>
        <w:t>To open a Device Group Panel, click on a device group in the Device Group View and click “Open Device Group Panel” button. If multiple devices are selected, Device Group Panels for all selected device groups will open, but prompting the user if the number of selected groups exceeds three.</w:t>
      </w:r>
      <w:r w:rsidR="006B5CCF">
        <w:t xml:space="preserve"> You can also double click a particular device group in order for its panel to open.</w:t>
      </w:r>
    </w:p>
    <w:p w:rsidR="005A4CA1" w:rsidRDefault="005A4CA1" w:rsidP="005A4CA1">
      <w:pPr>
        <w:pStyle w:val="Heading4"/>
      </w:pPr>
      <w:r>
        <w:t>Input Parameters</w:t>
      </w:r>
    </w:p>
    <w:p w:rsidR="005A4CA1" w:rsidRDefault="005A4CA1" w:rsidP="005A4CA1">
      <w:pPr>
        <w:pStyle w:val="BodyText"/>
      </w:pPr>
      <w:r>
        <w:t>Input arg</w:t>
      </w:r>
      <w:r w:rsidR="00B00339">
        <w:t>uments for a device group, which are passed to the function called “getGuiWidget”,</w:t>
      </w:r>
      <w:r>
        <w:t xml:space="preserve"> are structured using the following format:</w:t>
      </w:r>
    </w:p>
    <w:p w:rsidR="00852D0A" w:rsidRDefault="00852D0A" w:rsidP="005A4CA1">
      <w:pPr>
        <w:pStyle w:val="BodyText"/>
      </w:pPr>
    </w:p>
    <w:p w:rsidR="00650E53" w:rsidRDefault="00650E53" w:rsidP="005A4CA1">
      <w:pPr>
        <w:pStyle w:val="BodyText"/>
      </w:pPr>
    </w:p>
    <w:p w:rsidR="00650E53" w:rsidRDefault="00650E53" w:rsidP="005A4CA1">
      <w:pPr>
        <w:pStyle w:val="BodyText"/>
      </w:pPr>
    </w:p>
    <w:p w:rsidR="00650E53" w:rsidRDefault="00650E53" w:rsidP="005A4CA1">
      <w:pPr>
        <w:pStyle w:val="BodyText"/>
      </w:pPr>
    </w:p>
    <w:tbl>
      <w:tblPr>
        <w:tblStyle w:val="TableTheme"/>
        <w:tblW w:w="0" w:type="auto"/>
        <w:tblLook w:val="04A0" w:firstRow="1" w:lastRow="0" w:firstColumn="1" w:lastColumn="0" w:noHBand="0" w:noVBand="1"/>
      </w:tblPr>
      <w:tblGrid>
        <w:gridCol w:w="2546"/>
        <w:gridCol w:w="3088"/>
        <w:gridCol w:w="3089"/>
      </w:tblGrid>
      <w:tr w:rsidR="005A4CA1" w:rsidTr="004C53DC">
        <w:tc>
          <w:tcPr>
            <w:tcW w:w="8723" w:type="dxa"/>
            <w:gridSpan w:val="3"/>
            <w:shd w:val="clear" w:color="auto" w:fill="B8CCE4" w:themeFill="accent1" w:themeFillTint="66"/>
          </w:tcPr>
          <w:p w:rsidR="005A4CA1" w:rsidRPr="00DD75D3" w:rsidRDefault="00477464" w:rsidP="0046480A">
            <w:pPr>
              <w:pStyle w:val="BodyText"/>
              <w:jc w:val="center"/>
              <w:rPr>
                <w:b/>
              </w:rPr>
            </w:pPr>
            <w:r>
              <w:rPr>
                <w:b/>
              </w:rPr>
              <w:t>Device Group</w:t>
            </w:r>
            <w:r w:rsidR="005A4CA1" w:rsidRPr="00DD75D3">
              <w:rPr>
                <w:b/>
              </w:rPr>
              <w:t xml:space="preserve"> Input Parameters</w:t>
            </w:r>
          </w:p>
        </w:tc>
      </w:tr>
      <w:tr w:rsidR="005A4CA1" w:rsidTr="0046480A">
        <w:tc>
          <w:tcPr>
            <w:tcW w:w="2546" w:type="dxa"/>
          </w:tcPr>
          <w:p w:rsidR="005A4CA1" w:rsidRDefault="005A4CA1" w:rsidP="0046480A">
            <w:pPr>
              <w:pStyle w:val="BodyText-denser"/>
            </w:pPr>
            <w:r>
              <w:t>For every device that belongs to a group, add:</w:t>
            </w:r>
          </w:p>
        </w:tc>
        <w:tc>
          <w:tcPr>
            <w:tcW w:w="6177" w:type="dxa"/>
            <w:gridSpan w:val="2"/>
          </w:tcPr>
          <w:p w:rsidR="005A4CA1" w:rsidRDefault="005C3168" w:rsidP="0046480A">
            <w:pPr>
              <w:pStyle w:val="BodyText-denser"/>
            </w:pPr>
            <w:r>
              <w:t>--</w:t>
            </w:r>
            <w:r w:rsidR="005A4CA1">
              <w:t>DEVICE_GROUP_ID, DEVICE_NAME</w:t>
            </w:r>
            <w:r>
              <w:t>, DEVICE_DESCRIPTION</w:t>
            </w:r>
          </w:p>
        </w:tc>
      </w:tr>
      <w:tr w:rsidR="005A4CA1" w:rsidTr="004C53DC">
        <w:tc>
          <w:tcPr>
            <w:tcW w:w="8723" w:type="dxa"/>
            <w:gridSpan w:val="3"/>
            <w:shd w:val="clear" w:color="auto" w:fill="B8CCE4" w:themeFill="accent1" w:themeFillTint="66"/>
          </w:tcPr>
          <w:p w:rsidR="005A4CA1" w:rsidRPr="00800465" w:rsidRDefault="005A4CA1" w:rsidP="0046480A">
            <w:pPr>
              <w:pStyle w:val="BodyText"/>
              <w:jc w:val="center"/>
              <w:rPr>
                <w:b/>
              </w:rPr>
            </w:pPr>
            <w:r w:rsidRPr="00800465">
              <w:rPr>
                <w:b/>
              </w:rPr>
              <w:t>Example</w:t>
            </w:r>
          </w:p>
        </w:tc>
      </w:tr>
      <w:tr w:rsidR="005A4CA1" w:rsidTr="004C53DC">
        <w:tc>
          <w:tcPr>
            <w:tcW w:w="8723" w:type="dxa"/>
            <w:gridSpan w:val="3"/>
            <w:shd w:val="clear" w:color="auto" w:fill="B8CCE4" w:themeFill="accent1" w:themeFillTint="66"/>
          </w:tcPr>
          <w:p w:rsidR="005A4CA1" w:rsidRPr="00A615BF" w:rsidRDefault="005A4CA1" w:rsidP="0046480A">
            <w:pPr>
              <w:pStyle w:val="BodyText-denser"/>
              <w:jc w:val="center"/>
              <w:rPr>
                <w:b/>
              </w:rPr>
            </w:pPr>
            <w:r w:rsidRPr="00A615BF">
              <w:rPr>
                <w:b/>
              </w:rPr>
              <w:t>Configuration</w:t>
            </w:r>
          </w:p>
        </w:tc>
      </w:tr>
      <w:tr w:rsidR="00615FAF" w:rsidTr="00BB0CFA">
        <w:tc>
          <w:tcPr>
            <w:tcW w:w="2546" w:type="dxa"/>
          </w:tcPr>
          <w:p w:rsidR="00615FAF" w:rsidRPr="0097267D" w:rsidRDefault="00615FAF" w:rsidP="0046480A">
            <w:pPr>
              <w:pStyle w:val="BodyText-denser"/>
              <w:jc w:val="center"/>
              <w:rPr>
                <w:b/>
              </w:rPr>
            </w:pPr>
            <w:r w:rsidRPr="0097267D">
              <w:rPr>
                <w:b/>
              </w:rPr>
              <w:t>Device</w:t>
            </w:r>
          </w:p>
        </w:tc>
        <w:tc>
          <w:tcPr>
            <w:tcW w:w="3088" w:type="dxa"/>
          </w:tcPr>
          <w:p w:rsidR="00615FAF" w:rsidRPr="0097267D" w:rsidRDefault="00615FAF" w:rsidP="0046480A">
            <w:pPr>
              <w:pStyle w:val="BodyText-denser"/>
              <w:jc w:val="center"/>
              <w:rPr>
                <w:b/>
              </w:rPr>
            </w:pPr>
            <w:r w:rsidRPr="0097267D">
              <w:rPr>
                <w:b/>
              </w:rPr>
              <w:t>AGGREGATE_GUI</w:t>
            </w:r>
          </w:p>
        </w:tc>
        <w:tc>
          <w:tcPr>
            <w:tcW w:w="3089" w:type="dxa"/>
          </w:tcPr>
          <w:p w:rsidR="00615FAF" w:rsidRPr="0097267D" w:rsidRDefault="00615FAF" w:rsidP="0046480A">
            <w:pPr>
              <w:pStyle w:val="BodyText-denser"/>
              <w:jc w:val="center"/>
              <w:rPr>
                <w:b/>
              </w:rPr>
            </w:pPr>
            <w:r>
              <w:rPr>
                <w:b/>
              </w:rPr>
              <w:t>DESCRIPTION</w:t>
            </w:r>
          </w:p>
        </w:tc>
      </w:tr>
      <w:tr w:rsidR="00615FAF" w:rsidTr="00BB0CFA">
        <w:tc>
          <w:tcPr>
            <w:tcW w:w="2546" w:type="dxa"/>
          </w:tcPr>
          <w:p w:rsidR="00615FAF" w:rsidRDefault="00615FAF" w:rsidP="0046480A">
            <w:pPr>
              <w:pStyle w:val="BodyText-denser"/>
            </w:pPr>
            <w:r>
              <w:t>dom1/fam1/device1</w:t>
            </w:r>
          </w:p>
        </w:tc>
        <w:tc>
          <w:tcPr>
            <w:tcW w:w="3088" w:type="dxa"/>
          </w:tcPr>
          <w:p w:rsidR="00615FAF" w:rsidRDefault="00615FAF" w:rsidP="0046480A">
            <w:pPr>
              <w:pStyle w:val="BodyText-denser"/>
            </w:pPr>
            <w:r>
              <w:t>MAG1-PS1</w:t>
            </w:r>
          </w:p>
        </w:tc>
        <w:tc>
          <w:tcPr>
            <w:tcW w:w="3089" w:type="dxa"/>
          </w:tcPr>
          <w:p w:rsidR="00615FAF" w:rsidRDefault="00615FAF" w:rsidP="0046480A">
            <w:pPr>
              <w:pStyle w:val="BodyText-denser"/>
            </w:pPr>
            <w:r>
              <w:t>PowerSupply1</w:t>
            </w:r>
          </w:p>
        </w:tc>
      </w:tr>
      <w:tr w:rsidR="00615FAF" w:rsidTr="00BB0CFA">
        <w:tc>
          <w:tcPr>
            <w:tcW w:w="2546" w:type="dxa"/>
          </w:tcPr>
          <w:p w:rsidR="00615FAF" w:rsidRDefault="00615FAF" w:rsidP="0046480A">
            <w:pPr>
              <w:pStyle w:val="BodyText-denser"/>
            </w:pPr>
            <w:r>
              <w:t>dom1/fam1/device2</w:t>
            </w:r>
          </w:p>
        </w:tc>
        <w:tc>
          <w:tcPr>
            <w:tcW w:w="3088" w:type="dxa"/>
          </w:tcPr>
          <w:p w:rsidR="00615FAF" w:rsidRDefault="00615FAF" w:rsidP="0046480A">
            <w:pPr>
              <w:pStyle w:val="BodyText-denser"/>
            </w:pPr>
            <w:r>
              <w:t>MAG1-PS2</w:t>
            </w:r>
          </w:p>
        </w:tc>
        <w:tc>
          <w:tcPr>
            <w:tcW w:w="3089" w:type="dxa"/>
          </w:tcPr>
          <w:p w:rsidR="00615FAF" w:rsidRDefault="00615FAF" w:rsidP="0046480A">
            <w:pPr>
              <w:pStyle w:val="BodyText-denser"/>
            </w:pPr>
            <w:r>
              <w:t>PowerSupply2</w:t>
            </w:r>
          </w:p>
        </w:tc>
      </w:tr>
      <w:tr w:rsidR="005A4CA1" w:rsidTr="004C53DC">
        <w:tc>
          <w:tcPr>
            <w:tcW w:w="8723" w:type="dxa"/>
            <w:gridSpan w:val="3"/>
            <w:shd w:val="clear" w:color="auto" w:fill="B8CCE4" w:themeFill="accent1" w:themeFillTint="66"/>
          </w:tcPr>
          <w:p w:rsidR="005A4CA1" w:rsidRPr="00A615BF" w:rsidRDefault="005A4CA1" w:rsidP="0046480A">
            <w:pPr>
              <w:pStyle w:val="BodyText-denser"/>
              <w:jc w:val="center"/>
              <w:rPr>
                <w:b/>
              </w:rPr>
            </w:pPr>
            <w:r w:rsidRPr="00A615BF">
              <w:rPr>
                <w:b/>
              </w:rPr>
              <w:t>Group Parameters</w:t>
            </w:r>
          </w:p>
        </w:tc>
      </w:tr>
      <w:tr w:rsidR="005A4CA1" w:rsidTr="0046480A">
        <w:tc>
          <w:tcPr>
            <w:tcW w:w="2546" w:type="dxa"/>
          </w:tcPr>
          <w:p w:rsidR="005A4CA1" w:rsidRDefault="00F51CBE" w:rsidP="00590401">
            <w:pPr>
              <w:pStyle w:val="BodyText-denser"/>
            </w:pPr>
            <w:r>
              <w:t>Group name</w:t>
            </w:r>
          </w:p>
        </w:tc>
        <w:tc>
          <w:tcPr>
            <w:tcW w:w="6177" w:type="dxa"/>
            <w:gridSpan w:val="2"/>
          </w:tcPr>
          <w:p w:rsidR="005A4CA1" w:rsidRDefault="005A4CA1" w:rsidP="0046480A">
            <w:pPr>
              <w:pStyle w:val="BodyText-denser"/>
            </w:pPr>
            <w:r>
              <w:t>MAG1</w:t>
            </w:r>
          </w:p>
        </w:tc>
      </w:tr>
      <w:tr w:rsidR="005A4CA1" w:rsidTr="0046480A">
        <w:tc>
          <w:tcPr>
            <w:tcW w:w="2546" w:type="dxa"/>
          </w:tcPr>
          <w:p w:rsidR="005A4CA1" w:rsidRDefault="005A4CA1" w:rsidP="0046480A">
            <w:pPr>
              <w:pStyle w:val="BodyText-denser"/>
            </w:pPr>
            <w:r>
              <w:t>Script name</w:t>
            </w:r>
          </w:p>
        </w:tc>
        <w:tc>
          <w:tcPr>
            <w:tcW w:w="6177" w:type="dxa"/>
            <w:gridSpan w:val="2"/>
          </w:tcPr>
          <w:p w:rsidR="005A4CA1" w:rsidRDefault="005A4CA1" w:rsidP="0046480A">
            <w:pPr>
              <w:pStyle w:val="BodyText-denser"/>
            </w:pPr>
            <w:r>
              <w:t>MAG.py</w:t>
            </w:r>
          </w:p>
        </w:tc>
      </w:tr>
      <w:tr w:rsidR="005A4CA1" w:rsidTr="0046480A">
        <w:tc>
          <w:tcPr>
            <w:tcW w:w="2546" w:type="dxa"/>
          </w:tcPr>
          <w:p w:rsidR="005A4CA1" w:rsidRDefault="005A4CA1" w:rsidP="0046480A">
            <w:pPr>
              <w:pStyle w:val="BodyText-denser"/>
            </w:pPr>
            <w:r>
              <w:t>Input parameters</w:t>
            </w:r>
          </w:p>
        </w:tc>
        <w:tc>
          <w:tcPr>
            <w:tcW w:w="6177" w:type="dxa"/>
            <w:gridSpan w:val="2"/>
          </w:tcPr>
          <w:p w:rsidR="005A4CA1" w:rsidRDefault="002808D0" w:rsidP="0046480A">
            <w:pPr>
              <w:pStyle w:val="BodyText-denser"/>
              <w:keepNext/>
            </w:pPr>
            <w:r>
              <w:t>--LAB</w:t>
            </w:r>
            <w:r w:rsidR="00860477">
              <w:t>,</w:t>
            </w:r>
            <w:r>
              <w:t xml:space="preserve"> MAG1</w:t>
            </w:r>
            <w:r w:rsidR="00860477">
              <w:t>,</w:t>
            </w:r>
            <w:r>
              <w:t xml:space="preserve"> </w:t>
            </w:r>
            <w:r w:rsidR="00655A64">
              <w:t>--PS1</w:t>
            </w:r>
            <w:r w:rsidR="00860477">
              <w:t>,</w:t>
            </w:r>
            <w:r w:rsidR="00655A64">
              <w:t xml:space="preserve"> dom1/fam1/device1</w:t>
            </w:r>
            <w:r w:rsidR="00860477">
              <w:t>,</w:t>
            </w:r>
            <w:r w:rsidR="00615FAF">
              <w:t xml:space="preserve"> PowerSupply1,</w:t>
            </w:r>
            <w:r w:rsidR="00655A64">
              <w:t xml:space="preserve"> --</w:t>
            </w:r>
            <w:r w:rsidR="005A4CA1">
              <w:t>PS2</w:t>
            </w:r>
            <w:r w:rsidR="00860477">
              <w:t>,</w:t>
            </w:r>
            <w:r w:rsidR="005A4CA1">
              <w:t xml:space="preserve"> dom1/fam1/device2</w:t>
            </w:r>
            <w:r w:rsidR="00615FAF">
              <w:t>, PowerSupply2</w:t>
            </w:r>
          </w:p>
        </w:tc>
      </w:tr>
    </w:tbl>
    <w:p w:rsidR="005A4CA1" w:rsidRDefault="005A4CA1" w:rsidP="005A4CA1">
      <w:pPr>
        <w:pStyle w:val="Caption"/>
      </w:pPr>
      <w:bookmarkStart w:id="35" w:name="_Toc387924570"/>
      <w:r>
        <w:t xml:space="preserve">Table </w:t>
      </w:r>
      <w:r w:rsidR="00BE2685">
        <w:fldChar w:fldCharType="begin"/>
      </w:r>
      <w:r w:rsidR="00BE2685">
        <w:instrText xml:space="preserve"> SEQ Table \* ARABIC </w:instrText>
      </w:r>
      <w:r w:rsidR="00BE2685">
        <w:fldChar w:fldCharType="separate"/>
      </w:r>
      <w:r w:rsidR="00BE2685">
        <w:rPr>
          <w:noProof/>
        </w:rPr>
        <w:t>5</w:t>
      </w:r>
      <w:r w:rsidR="00BE2685">
        <w:fldChar w:fldCharType="end"/>
      </w:r>
      <w:r w:rsidR="00367118">
        <w:t>: Device Group</w:t>
      </w:r>
      <w:r>
        <w:t xml:space="preserve"> Input Parameters</w:t>
      </w:r>
      <w:bookmarkEnd w:id="35"/>
    </w:p>
    <w:p w:rsidR="005A4CA1" w:rsidRDefault="0032571A" w:rsidP="0032571A">
      <w:pPr>
        <w:pStyle w:val="Heading2"/>
      </w:pPr>
      <w:r>
        <w:t>Profile management</w:t>
      </w:r>
    </w:p>
    <w:p w:rsidR="005A1170" w:rsidRDefault="0032571A" w:rsidP="0032571A">
      <w:pPr>
        <w:pStyle w:val="BodyText"/>
      </w:pPr>
      <w:r>
        <w:t>Solaris Synchrotron Control Program su</w:t>
      </w:r>
      <w:r w:rsidR="00C16F0A">
        <w:t>pports the basic functionality</w:t>
      </w:r>
      <w:r>
        <w:t xml:space="preserve"> for</w:t>
      </w:r>
      <w:r w:rsidR="00612A98">
        <w:t xml:space="preserve"> saving and loading a profile. With</w:t>
      </w:r>
      <w:r>
        <w:t xml:space="preserve"> profile, we refer to a set of opened GUI, </w:t>
      </w:r>
      <w:r w:rsidR="00185D86">
        <w:t>consisting of</w:t>
      </w:r>
      <w:r>
        <w:t xml:space="preserve"> Standard Device Panel</w:t>
      </w:r>
      <w:r w:rsidR="00185D86">
        <w:t>s,</w:t>
      </w:r>
      <w:r>
        <w:t xml:space="preserve"> Custom Panel</w:t>
      </w:r>
      <w:r w:rsidR="00185D86">
        <w:t>s</w:t>
      </w:r>
      <w:r w:rsidR="001B5A0B">
        <w:t xml:space="preserve"> and</w:t>
      </w:r>
      <w:r>
        <w:t xml:space="preserve"> Device Group Panel</w:t>
      </w:r>
      <w:r w:rsidR="00185D86">
        <w:t>s</w:t>
      </w:r>
      <w:r>
        <w:t>.</w:t>
      </w:r>
      <w:r w:rsidR="005A1170">
        <w:t xml:space="preserve"> When monitoring a commonly used set of panels within the Solaris Synchrotron Control Program, it is useful to save a profile, to spare time when trying to open the same set of panels.</w:t>
      </w:r>
    </w:p>
    <w:p w:rsidR="0032571A" w:rsidRPr="0032571A" w:rsidRDefault="005A1170" w:rsidP="0032571A">
      <w:pPr>
        <w:pStyle w:val="BodyText"/>
      </w:pPr>
      <w:r>
        <w:t>To save a profile, click “file”</w:t>
      </w:r>
      <w:r w:rsidR="001F44FA">
        <w:t xml:space="preserve"> in the top window toolbar</w:t>
      </w:r>
      <w:r>
        <w:t xml:space="preserve"> and select “save profile”. To open a profile, select “load profile”.</w:t>
      </w:r>
    </w:p>
    <w:sectPr w:rsidR="0032571A" w:rsidRPr="0032571A" w:rsidSect="0051453C">
      <w:headerReference w:type="even" r:id="rId16"/>
      <w:headerReference w:type="default" r:id="rId17"/>
      <w:footerReference w:type="even" r:id="rId18"/>
      <w:footerReference w:type="default" r:id="rId19"/>
      <w:headerReference w:type="first" r:id="rId20"/>
      <w:footerReference w:type="first" r:id="rId21"/>
      <w:pgSz w:w="11909" w:h="16834" w:code="9"/>
      <w:pgMar w:top="1276" w:right="1701" w:bottom="1134" w:left="1701" w:header="850" w:footer="567"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AC6" w:rsidRDefault="00380AC6" w:rsidP="00BC3224">
      <w:r>
        <w:separator/>
      </w:r>
    </w:p>
  </w:endnote>
  <w:endnote w:type="continuationSeparator" w:id="0">
    <w:p w:rsidR="00380AC6" w:rsidRDefault="00380AC6"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ucida Grande">
    <w:altName w:val="Courier New"/>
    <w:charset w:val="00"/>
    <w:family w:val="auto"/>
    <w:pitch w:val="variable"/>
    <w:sig w:usb0="03000000"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FA" w:rsidRPr="00E034C8" w:rsidRDefault="00BB0CFA" w:rsidP="00276C44">
    <w:pPr>
      <w:pStyle w:val="Footer"/>
    </w:pPr>
    <w:r w:rsidRPr="00A34DE6">
      <w:rPr>
        <w:noProof/>
        <w:lang w:val="sl-SI" w:eastAsia="sl-SI"/>
      </w:rPr>
      <w:drawing>
        <wp:inline distT="0" distB="0" distL="0" distR="0" wp14:anchorId="5E084119" wp14:editId="7DB65550">
          <wp:extent cx="5380342" cy="124127"/>
          <wp:effectExtent l="19050" t="0" r="0" b="0"/>
          <wp:docPr id="23"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80342" cy="124127"/>
                  </a:xfrm>
                  <a:prstGeom prst="rect">
                    <a:avLst/>
                  </a:prstGeom>
                  <a:noFill/>
                  <a:ln w="9525">
                    <a:noFill/>
                    <a:miter lim="800000"/>
                    <a:headEnd/>
                    <a:tailEnd/>
                  </a:ln>
                </pic:spPr>
              </pic:pic>
            </a:graphicData>
          </a:graphic>
        </wp:inline>
      </w:drawing>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"="Y" "</w:instrText>
    </w:r>
    <w:r>
      <w:fldChar w:fldCharType="begin"/>
    </w:r>
    <w:r>
      <w:instrText xml:space="preserve"> DOCPROPERTY LocalizedConfidentiality </w:instrText>
    </w:r>
    <w:r>
      <w:fldChar w:fldCharType="separate"/>
    </w:r>
    <w:r>
      <w:instrText>Confidential</w:instrText>
    </w:r>
    <w:r>
      <w:fldChar w:fldCharType="end"/>
    </w:r>
    <w:r w:rsidRPr="00E034C8">
      <w:instrText xml:space="preserve">" "© </w:instrText>
    </w:r>
    <w:r>
      <w:fldChar w:fldCharType="begin"/>
    </w:r>
    <w:r>
      <w:instrText xml:space="preserve"> SAVEDATE  \@ "yyyy" </w:instrText>
    </w:r>
    <w:r>
      <w:fldChar w:fldCharType="separate"/>
    </w:r>
    <w:r w:rsidR="00405024">
      <w:rPr>
        <w:noProof/>
      </w:rPr>
      <w:instrText>2015</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xml:space="preserve">" </w:instrText>
    </w:r>
    <w:r w:rsidRPr="00E034C8">
      <w:fldChar w:fldCharType="separate"/>
    </w:r>
    <w:r w:rsidR="00405024" w:rsidRPr="00E034C8">
      <w:rPr>
        <w:noProof/>
      </w:rPr>
      <w:t xml:space="preserve">© </w:t>
    </w:r>
    <w:r w:rsidR="00405024">
      <w:rPr>
        <w:noProof/>
      </w:rPr>
      <w:t>2015</w:t>
    </w:r>
    <w:r w:rsidR="00405024" w:rsidRPr="00E034C8">
      <w:rPr>
        <w:noProof/>
      </w:rPr>
      <w:t xml:space="preserve"> </w:t>
    </w:r>
    <w:r w:rsidR="00405024">
      <w:rPr>
        <w:noProof/>
      </w:rPr>
      <w:t>Cosylab</w:t>
    </w:r>
    <w:r w:rsidRPr="00E034C8">
      <w:fldChar w:fldCharType="end"/>
    </w:r>
    <w:r w:rsidRPr="00E034C8">
      <w:tab/>
      <w:t xml:space="preserve">– </w:t>
    </w:r>
    <w:r>
      <w:fldChar w:fldCharType="begin"/>
    </w:r>
    <w:r>
      <w:instrText xml:space="preserve"> PAGE </w:instrText>
    </w:r>
    <w:r>
      <w:fldChar w:fldCharType="separate"/>
    </w:r>
    <w:r w:rsidR="00F36752">
      <w:rPr>
        <w:noProof/>
      </w:rPr>
      <w:t>14</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F36752">
      <w:rPr>
        <w:noProof/>
      </w:rPr>
      <w:t>18</w:t>
    </w:r>
    <w:r w:rsidRPr="00E034C8">
      <w:fldChar w:fldCharType="end"/>
    </w:r>
    <w:r w:rsidRPr="00E034C8">
      <w:t xml:space="preserve"> –</w:t>
    </w:r>
    <w:r w:rsidRPr="00E034C8">
      <w:tab/>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w:instrText>
    </w:r>
    <w:r>
      <w:fldChar w:fldCharType="begin"/>
    </w:r>
    <w:r>
      <w:instrText xml:space="preserve"> DOCPROPERTY LocalizedConfidentiality </w:instrText>
    </w:r>
    <w:r>
      <w:fldChar w:fldCharType="separate"/>
    </w:r>
    <w:r>
      <w:instrText>Public</w:instrText>
    </w:r>
    <w:r>
      <w:fldChar w:fldCharType="end"/>
    </w:r>
    <w:r w:rsidRPr="00E034C8">
      <w:instrText xml:space="preserve">" </w:instrText>
    </w:r>
    <w:r w:rsidRPr="00E034C8">
      <w:fldChar w:fldCharType="separate"/>
    </w:r>
    <w:r>
      <w:rPr>
        <w:noProof/>
      </w:rPr>
      <w:t>Public</w:t>
    </w:r>
    <w:r w:rsidRPr="00E034C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FA" w:rsidRPr="00E034C8" w:rsidRDefault="00BB0CFA" w:rsidP="00276C44">
    <w:pPr>
      <w:pStyle w:val="Footer"/>
    </w:pPr>
    <w:r w:rsidRPr="00E034C8">
      <w:rPr>
        <w:noProof/>
        <w:lang w:val="sl-SI" w:eastAsia="sl-SI"/>
      </w:rPr>
      <w:drawing>
        <wp:inline distT="0" distB="0" distL="0" distR="0" wp14:anchorId="56F3DA38" wp14:editId="64076F6E">
          <wp:extent cx="5364000" cy="124127"/>
          <wp:effectExtent l="19050" t="0" r="8100" b="0"/>
          <wp:docPr id="24" name="Picture 40" descr="Lower Horizontal Line O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 xml:space="preserve">© </w:t>
    </w:r>
    <w:r>
      <w:fldChar w:fldCharType="begin"/>
    </w:r>
    <w:r>
      <w:instrText xml:space="preserve"> SAVEDATE  \@ "yyyy" </w:instrText>
    </w:r>
    <w:r>
      <w:fldChar w:fldCharType="separate"/>
    </w:r>
    <w:r w:rsidR="00405024">
      <w:rPr>
        <w:noProof/>
      </w:rPr>
      <w:t>2015</w:t>
    </w:r>
    <w:r>
      <w:rPr>
        <w:noProof/>
      </w:rPr>
      <w:fldChar w:fldCharType="end"/>
    </w:r>
    <w:r w:rsidRPr="00E034C8">
      <w:t xml:space="preserve"> </w:t>
    </w:r>
    <w:r>
      <w:fldChar w:fldCharType="begin"/>
    </w:r>
    <w:r>
      <w:instrText xml:space="preserve"> DOCPROPERTY  Company </w:instrText>
    </w:r>
    <w:r>
      <w:fldChar w:fldCharType="separate"/>
    </w:r>
    <w:r>
      <w:t>Cosylab</w:t>
    </w:r>
    <w:r>
      <w:fldChar w:fldCharType="end"/>
    </w:r>
    <w:r w:rsidRPr="00E034C8">
      <w:tab/>
      <w:t xml:space="preserve">– </w:t>
    </w:r>
    <w:r>
      <w:fldChar w:fldCharType="begin"/>
    </w:r>
    <w:r>
      <w:instrText xml:space="preserve"> PAGE </w:instrText>
    </w:r>
    <w:r>
      <w:fldChar w:fldCharType="separate"/>
    </w:r>
    <w:r w:rsidR="00687691">
      <w:rPr>
        <w:noProof/>
      </w:rPr>
      <w:t>13</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687691">
      <w:rPr>
        <w:noProof/>
      </w:rPr>
      <w:t>18</w:t>
    </w:r>
    <w:r w:rsidRPr="00E034C8">
      <w:fldChar w:fldCharType="end"/>
    </w:r>
    <w:r w:rsidRPr="00E034C8">
      <w:t xml:space="preserve"> –</w:t>
    </w:r>
    <w:r w:rsidRPr="00E034C8">
      <w:tab/>
    </w:r>
    <w:r>
      <w:fldChar w:fldCharType="begin"/>
    </w:r>
    <w:r>
      <w:instrText xml:space="preserve"> DOCPROPERTY LocalizedConfidentiality </w:instrText>
    </w:r>
    <w:r>
      <w:fldChar w:fldCharType="separate"/>
    </w:r>
    <w:r>
      <w:t>Public</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FA" w:rsidRDefault="00BB0CFA" w:rsidP="00340D99">
    <w:pPr>
      <w:pStyle w:val="Footer"/>
    </w:pPr>
    <w:r>
      <w:rPr>
        <w:noProof/>
        <w:lang w:val="sl-SI" w:eastAsia="sl-SI"/>
      </w:rPr>
      <w:drawing>
        <wp:inline distT="0" distB="0" distL="0" distR="0" wp14:anchorId="0C4ACE0B" wp14:editId="2CCF31DF">
          <wp:extent cx="5422900" cy="135255"/>
          <wp:effectExtent l="19050" t="0" r="6350" b="0"/>
          <wp:docPr id="25"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BB0CFA" w:rsidRDefault="00BB0CFA" w:rsidP="00722C38">
    <w:pPr>
      <w:pStyle w:val="Footer"/>
      <w:jc w:val="left"/>
    </w:pPr>
  </w:p>
  <w:p w:rsidR="00BB0CFA" w:rsidRPr="00233677" w:rsidRDefault="00BB0CFA" w:rsidP="00722C38">
    <w:pPr>
      <w:pStyle w:val="Footer"/>
      <w:jc w:val="left"/>
      <w:rPr>
        <w:lang w:val="sl-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AC6" w:rsidRDefault="00380AC6" w:rsidP="00BC3224">
      <w:r>
        <w:separator/>
      </w:r>
    </w:p>
  </w:footnote>
  <w:footnote w:type="continuationSeparator" w:id="0">
    <w:p w:rsidR="00380AC6" w:rsidRDefault="00380AC6" w:rsidP="00BC3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FA" w:rsidRPr="004C114A" w:rsidRDefault="00BB0CFA" w:rsidP="001E42ED">
    <w:pPr>
      <w:pStyle w:val="Header"/>
    </w:pPr>
    <w:r w:rsidRPr="003857A2">
      <w:rPr>
        <w:noProof/>
        <w:lang w:val="sl-SI" w:eastAsia="sl-SI"/>
      </w:rPr>
      <w:drawing>
        <wp:anchor distT="0" distB="0" distL="114300" distR="114300" simplePos="0" relativeHeight="251658240" behindDoc="1" locked="0" layoutInCell="1" allowOverlap="1" wp14:anchorId="75B68528" wp14:editId="761F4D68">
          <wp:simplePos x="0" y="0"/>
          <wp:positionH relativeFrom="column">
            <wp:posOffset>-1296593</wp:posOffset>
          </wp:positionH>
          <wp:positionV relativeFrom="paragraph">
            <wp:posOffset>3857113</wp:posOffset>
          </wp:positionV>
          <wp:extent cx="8420669" cy="2159066"/>
          <wp:effectExtent l="0" t="3105150" r="0" b="2774884"/>
          <wp:wrapNone/>
          <wp:docPr id="1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7216" behindDoc="1" locked="0" layoutInCell="1" allowOverlap="1" wp14:anchorId="29E994FB" wp14:editId="010520F4">
          <wp:simplePos x="0" y="0"/>
          <wp:positionH relativeFrom="column">
            <wp:posOffset>-1198888</wp:posOffset>
          </wp:positionH>
          <wp:positionV relativeFrom="paragraph">
            <wp:posOffset>4022197</wp:posOffset>
          </wp:positionV>
          <wp:extent cx="7528956" cy="1938540"/>
          <wp:effectExtent l="0" t="2838450" r="0" b="2690610"/>
          <wp:wrapNone/>
          <wp:docPr id="1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6192" behindDoc="1" locked="0" layoutInCell="1" allowOverlap="1" wp14:anchorId="3CCDD3DC" wp14:editId="3F4560A3">
          <wp:simplePos x="0" y="0"/>
          <wp:positionH relativeFrom="column">
            <wp:posOffset>-854947</wp:posOffset>
          </wp:positionH>
          <wp:positionV relativeFrom="paragraph">
            <wp:posOffset>4630771</wp:posOffset>
          </wp:positionV>
          <wp:extent cx="7915702" cy="1543069"/>
          <wp:effectExtent l="0" t="2800350" r="0" b="2914631"/>
          <wp:wrapNone/>
          <wp:docPr id="1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instrText>Draft</w:instrText>
    </w:r>
    <w:r>
      <w:fldChar w:fldCharType="end"/>
    </w:r>
    <w:r w:rsidRPr="004C114A">
      <w:instrText xml:space="preserve">" </w:instrText>
    </w:r>
    <w:r w:rsidRPr="004C114A">
      <w:fldChar w:fldCharType="separate"/>
    </w:r>
    <w:r>
      <w:rPr>
        <w:noProof/>
      </w:rPr>
      <w:t>Draft</w:t>
    </w:r>
    <w:r w:rsidRPr="004C114A">
      <w:fldChar w:fldCharType="end"/>
    </w:r>
    <w:r w:rsidRPr="004C114A">
      <w:tab/>
    </w:r>
    <w:r w:rsidRPr="001E42ED">
      <w:fldChar w:fldCharType="begin"/>
    </w:r>
    <w:r>
      <w:instrText xml:space="preserve"> STYLEREF  "Heading 1" \n  </w:instrText>
    </w:r>
    <w:r w:rsidRPr="001E42ED">
      <w:fldChar w:fldCharType="separate"/>
    </w:r>
    <w:r w:rsidR="00F36752">
      <w:rPr>
        <w:noProof/>
      </w:rPr>
      <w:t>3</w:t>
    </w:r>
    <w:r w:rsidRPr="001E42ED">
      <w:fldChar w:fldCharType="end"/>
    </w:r>
    <w:r>
      <w:t xml:space="preserve">. </w:t>
    </w:r>
    <w:r>
      <w:fldChar w:fldCharType="begin"/>
    </w:r>
    <w:r>
      <w:instrText xml:space="preserve"> STYLEREF  "Heading 1"   </w:instrText>
    </w:r>
    <w:r>
      <w:fldChar w:fldCharType="separate"/>
    </w:r>
    <w:r w:rsidR="00F36752">
      <w:rPr>
        <w:noProof/>
      </w:rPr>
      <w:t>Configuration</w:t>
    </w:r>
    <w:r>
      <w:rPr>
        <w:noProof/>
      </w:rPr>
      <w:fldChar w:fldCharType="end"/>
    </w:r>
    <w:r>
      <w:tab/>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LocalizedStatus </w:instrText>
    </w:r>
    <w:r>
      <w:fldChar w:fldCharType="separate"/>
    </w:r>
    <w:r>
      <w:instrText>Draft</w:instrText>
    </w:r>
    <w:r>
      <w:fldChar w:fldCharType="end"/>
    </w:r>
    <w:r w:rsidRPr="004C114A">
      <w:instrText>" "</w:instrText>
    </w:r>
    <w:r>
      <w:fldChar w:fldCharType="begin"/>
    </w:r>
    <w:r>
      <w:instrText xml:space="preserve"> DOCPROPERTY DocID </w:instrText>
    </w:r>
    <w:r>
      <w:fldChar w:fldCharType="separate"/>
    </w:r>
    <w:r>
      <w:instrText>CSL-MAN-14-97512</w:instrText>
    </w:r>
    <w:r>
      <w:fldChar w:fldCharType="end"/>
    </w:r>
    <w:r w:rsidRPr="004C114A">
      <w:instrText xml:space="preserve"> v</w:instrText>
    </w:r>
    <w:r>
      <w:fldChar w:fldCharType="begin"/>
    </w:r>
    <w:r>
      <w:instrText xml:space="preserve"> DOCPROPERTY  Revision </w:instrText>
    </w:r>
    <w:r>
      <w:fldChar w:fldCharType="separate"/>
    </w:r>
    <w:r>
      <w:instrText>1.0</w:instrText>
    </w:r>
    <w:r>
      <w:fldChar w:fldCharType="end"/>
    </w:r>
    <w:r w:rsidRPr="004C114A">
      <w:instrText xml:space="preserve">" </w:instrText>
    </w:r>
    <w:r w:rsidRPr="004C114A">
      <w:fldChar w:fldCharType="separate"/>
    </w:r>
    <w:r>
      <w:rPr>
        <w:noProof/>
      </w:rPr>
      <w:t>CSL-MAN-14-97512</w:t>
    </w:r>
    <w:r w:rsidRPr="004C114A">
      <w:rPr>
        <w:noProof/>
      </w:rPr>
      <w:t xml:space="preserve"> v</w:t>
    </w:r>
    <w:r>
      <w:rPr>
        <w:noProof/>
      </w:rPr>
      <w:t>1.0</w:t>
    </w:r>
    <w:r w:rsidRPr="004C114A">
      <w:fldChar w:fldCharType="end"/>
    </w:r>
    <w:r>
      <w:br/>
    </w:r>
    <w:r w:rsidRPr="004C114A">
      <w:rPr>
        <w:noProof/>
        <w:lang w:val="sl-SI" w:eastAsia="sl-SI"/>
      </w:rPr>
      <w:drawing>
        <wp:inline distT="0" distB="0" distL="0" distR="0" wp14:anchorId="6399179E" wp14:editId="032BF067">
          <wp:extent cx="5385316" cy="107025"/>
          <wp:effectExtent l="19050" t="0" r="5834" b="0"/>
          <wp:docPr id="18"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FA" w:rsidRPr="004C114A" w:rsidRDefault="00BB0CFA" w:rsidP="00446ACF">
    <w:pPr>
      <w:pStyle w:val="Header"/>
    </w:pPr>
    <w:r w:rsidRPr="003857A2">
      <w:rPr>
        <w:noProof/>
        <w:lang w:val="sl-SI" w:eastAsia="sl-SI"/>
      </w:rPr>
      <w:drawing>
        <wp:anchor distT="0" distB="0" distL="114300" distR="114300" simplePos="0" relativeHeight="251655168" behindDoc="1" locked="0" layoutInCell="1" allowOverlap="1" wp14:anchorId="47B25764" wp14:editId="1FCF651C">
          <wp:simplePos x="0" y="0"/>
          <wp:positionH relativeFrom="column">
            <wp:posOffset>-1146099</wp:posOffset>
          </wp:positionH>
          <wp:positionV relativeFrom="paragraph">
            <wp:posOffset>4002974</wp:posOffset>
          </wp:positionV>
          <wp:extent cx="8420668" cy="2159066"/>
          <wp:effectExtent l="0" t="3105150" r="0" b="2774884"/>
          <wp:wrapNone/>
          <wp:docPr id="19" name="Picture 19"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4144" behindDoc="1" locked="0" layoutInCell="1" allowOverlap="1" wp14:anchorId="72669C1D" wp14:editId="65800689">
          <wp:simplePos x="0" y="0"/>
          <wp:positionH relativeFrom="column">
            <wp:posOffset>-1046488</wp:posOffset>
          </wp:positionH>
          <wp:positionV relativeFrom="paragraph">
            <wp:posOffset>4174597</wp:posOffset>
          </wp:positionV>
          <wp:extent cx="7528956" cy="1940634"/>
          <wp:effectExtent l="0" t="2838450" r="0" b="2688516"/>
          <wp:wrapNone/>
          <wp:docPr id="20"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3120" behindDoc="1" locked="0" layoutInCell="1" allowOverlap="1" wp14:anchorId="7B87954D" wp14:editId="1B779B84">
          <wp:simplePos x="0" y="0"/>
          <wp:positionH relativeFrom="column">
            <wp:posOffset>-1007347</wp:posOffset>
          </wp:positionH>
          <wp:positionV relativeFrom="paragraph">
            <wp:posOffset>4478371</wp:posOffset>
          </wp:positionV>
          <wp:extent cx="7915702" cy="1543069"/>
          <wp:effectExtent l="0" t="2800350" r="0" b="2914631"/>
          <wp:wrapNone/>
          <wp:docPr id="21"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fldChar w:fldCharType="begin"/>
    </w:r>
    <w:r>
      <w:instrText xml:space="preserve"> DOCPROPERTY DocID </w:instrText>
    </w:r>
    <w:r>
      <w:fldChar w:fldCharType="separate"/>
    </w:r>
    <w:r>
      <w:t>CSL-MAN-14-97512</w:t>
    </w:r>
    <w:r>
      <w:fldChar w:fldCharType="end"/>
    </w:r>
    <w:r w:rsidRPr="004C114A">
      <w:t xml:space="preserve"> v</w:t>
    </w:r>
    <w:r>
      <w:fldChar w:fldCharType="begin"/>
    </w:r>
    <w:r>
      <w:instrText xml:space="preserve"> DOCPROPERTY  Revision </w:instrText>
    </w:r>
    <w:r>
      <w:fldChar w:fldCharType="separate"/>
    </w:r>
    <w:r>
      <w:t>1.0</w:t>
    </w:r>
    <w:r>
      <w:fldChar w:fldCharType="end"/>
    </w:r>
    <w:r w:rsidRPr="004C114A">
      <w:tab/>
    </w:r>
    <w:r w:rsidRPr="001E42ED">
      <w:fldChar w:fldCharType="begin"/>
    </w:r>
    <w:r>
      <w:instrText xml:space="preserve"> STYLEREF  "Heading 1" \n  </w:instrText>
    </w:r>
    <w:r w:rsidRPr="001E42ED">
      <w:fldChar w:fldCharType="separate"/>
    </w:r>
    <w:r w:rsidR="00687691">
      <w:rPr>
        <w:noProof/>
      </w:rPr>
      <w:t>3</w:t>
    </w:r>
    <w:r w:rsidRPr="001E42ED">
      <w:fldChar w:fldCharType="end"/>
    </w:r>
    <w:r>
      <w:t xml:space="preserve">. </w:t>
    </w:r>
    <w:r>
      <w:fldChar w:fldCharType="begin"/>
    </w:r>
    <w:r>
      <w:instrText xml:space="preserve"> STYLEREF  "Heading 1"   </w:instrText>
    </w:r>
    <w:r>
      <w:fldChar w:fldCharType="separate"/>
    </w:r>
    <w:r w:rsidR="00687691">
      <w:rPr>
        <w:noProof/>
      </w:rPr>
      <w:t>Configuration</w:t>
    </w:r>
    <w:r>
      <w:fldChar w:fldCharType="end"/>
    </w:r>
    <w:r>
      <w:tab/>
    </w:r>
    <w:r>
      <w:fldChar w:fldCharType="begin"/>
    </w:r>
    <w:r>
      <w:instrText xml:space="preserve"> Docproperty LocalizedStatus </w:instrText>
    </w:r>
    <w:r>
      <w:fldChar w:fldCharType="separate"/>
    </w:r>
    <w:r>
      <w:t>Draft</w:t>
    </w:r>
    <w:r>
      <w:fldChar w:fldCharType="end"/>
    </w:r>
    <w:r>
      <w:br/>
    </w:r>
    <w:r w:rsidRPr="004C114A">
      <w:rPr>
        <w:noProof/>
        <w:lang w:val="sl-SI" w:eastAsia="sl-SI"/>
      </w:rPr>
      <w:drawing>
        <wp:inline distT="0" distB="0" distL="0" distR="0" wp14:anchorId="5695EA0C" wp14:editId="5040B90E">
          <wp:extent cx="5385316" cy="107025"/>
          <wp:effectExtent l="19050" t="0" r="5834" b="0"/>
          <wp:docPr id="22"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CFA" w:rsidRDefault="00BB0CFA" w:rsidP="00B65ABC"/>
  <w:p w:rsidR="00BB0CFA" w:rsidRDefault="00BB0CFA" w:rsidP="00B65ABC"/>
  <w:p w:rsidR="00BB0CFA" w:rsidRDefault="00BB0CFA" w:rsidP="00B65ABC"/>
  <w:p w:rsidR="00BB0CFA" w:rsidRDefault="00BB0CFA">
    <w:r w:rsidRPr="003857A2">
      <w:rPr>
        <w:noProof/>
        <w:lang w:val="sl-SI" w:eastAsia="sl-SI"/>
      </w:rPr>
      <w:drawing>
        <wp:anchor distT="0" distB="0" distL="114300" distR="114300" simplePos="0" relativeHeight="251661312" behindDoc="1" locked="0" layoutInCell="1" allowOverlap="1" wp14:anchorId="5118259F" wp14:editId="2668323C">
          <wp:simplePos x="0" y="0"/>
          <wp:positionH relativeFrom="column">
            <wp:posOffset>-993699</wp:posOffset>
          </wp:positionH>
          <wp:positionV relativeFrom="paragraph">
            <wp:posOffset>3690554</wp:posOffset>
          </wp:positionV>
          <wp:extent cx="8420668" cy="2159066"/>
          <wp:effectExtent l="0" t="3105150" r="0" b="2774884"/>
          <wp:wrapNone/>
          <wp:docPr id="926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60288" behindDoc="1" locked="0" layoutInCell="1" allowOverlap="1" wp14:anchorId="065BE9BD" wp14:editId="0F22A525">
          <wp:simplePos x="0" y="0"/>
          <wp:positionH relativeFrom="column">
            <wp:posOffset>-741688</wp:posOffset>
          </wp:positionH>
          <wp:positionV relativeFrom="paragraph">
            <wp:posOffset>4014577</wp:posOffset>
          </wp:positionV>
          <wp:extent cx="7528956" cy="1940634"/>
          <wp:effectExtent l="0" t="2838450" r="0" b="2688516"/>
          <wp:wrapNone/>
          <wp:docPr id="926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FF7144">
      <w:rPr>
        <w:noProof/>
        <w:lang w:val="sl-SI" w:eastAsia="sl-SI"/>
      </w:rPr>
      <w:drawing>
        <wp:anchor distT="0" distB="0" distL="114300" distR="114300" simplePos="0" relativeHeight="251659264" behindDoc="1" locked="0" layoutInCell="1" allowOverlap="1" wp14:anchorId="3F2639BC" wp14:editId="3881AB1A">
          <wp:simplePos x="0" y="0"/>
          <wp:positionH relativeFrom="column">
            <wp:posOffset>-703448</wp:posOffset>
          </wp:positionH>
          <wp:positionV relativeFrom="paragraph">
            <wp:posOffset>4318994</wp:posOffset>
          </wp:positionV>
          <wp:extent cx="7919049" cy="1545902"/>
          <wp:effectExtent l="0" t="2800350" r="0" b="2911798"/>
          <wp:wrapNone/>
          <wp:docPr id="926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E14032">
      <w:rPr>
        <w:noProof/>
        <w:lang w:val="sl-SI" w:eastAsia="sl-SI"/>
      </w:rPr>
      <w:drawing>
        <wp:inline distT="0" distB="0" distL="0" distR="0" wp14:anchorId="618DDB10" wp14:editId="1A19CDC1">
          <wp:extent cx="5401945" cy="600694"/>
          <wp:effectExtent l="19050" t="0" r="8255" b="0"/>
          <wp:docPr id="9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401945" cy="600694"/>
                  </a:xfrm>
                  <a:prstGeom prst="rect">
                    <a:avLst/>
                  </a:prstGeom>
                  <a:noFill/>
                  <a:ln w="9525">
                    <a:noFill/>
                    <a:miter lim="800000"/>
                    <a:headEnd/>
                    <a:tailEnd/>
                  </a:ln>
                </pic:spPr>
              </pic:pic>
            </a:graphicData>
          </a:graphic>
        </wp:inline>
      </w:drawing>
    </w:r>
    <w:r w:rsidR="00380AC6">
      <w:rPr>
        <w:noProof/>
        <w:lang w:val="sl-SI" w:eastAsia="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7" type="#_x0000_t75" style="position:absolute;margin-left:0;margin-top:0;width:139.3pt;height:67.05pt;z-index:-251654144;mso-position-horizontal:center;mso-position-horizontal-relative:margin;mso-position-vertical:center;mso-position-vertical-relative:margin" wrapcoords="0 0 21600 0 21600 21600 0 21600 0 0">
          <v:imagedata r:id="rId5" o:title="Drawing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C26C08"/>
    <w:multiLevelType w:val="hybridMultilevel"/>
    <w:tmpl w:val="8F64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emboss w:val="0"/>
        <w:imprint w:val="0"/>
        <w:color w:val="993300"/>
        <w:sz w:val="32"/>
        <w:szCs w:val="32"/>
        <w:u w:val="none" w:color="808080"/>
      </w:rPr>
    </w:lvl>
    <w:lvl w:ilvl="1">
      <w:start w:val="1"/>
      <w:numFmt w:val="decimal"/>
      <w:pStyle w:val="Heading2"/>
      <w:suff w:val="space"/>
      <w:lvlText w:val="%1.%2."/>
      <w:lvlJc w:val="left"/>
      <w:pPr>
        <w:ind w:left="0" w:firstLine="0"/>
      </w:pPr>
      <w:rPr>
        <w:rFonts w:ascii="Arial" w:hAnsi="Arial" w:hint="default"/>
        <w:b/>
        <w:i w:val="0"/>
        <w:caps w:val="0"/>
        <w:strike w:val="0"/>
        <w:dstrike w:val="0"/>
        <w:outline w:val="0"/>
        <w:shadow w:val="0"/>
        <w:emboss w:val="0"/>
        <w:imprint w:val="0"/>
        <w:vanish w:val="0"/>
        <w:color w:val="993300"/>
        <w:spacing w:val="0"/>
        <w:kern w:val="0"/>
        <w:position w:val="0"/>
        <w:sz w:val="28"/>
        <w:szCs w:val="28"/>
        <w:u w:val="none"/>
        <w:vertAlign w:val="baseline"/>
        <w:em w:val="none"/>
      </w:rPr>
    </w:lvl>
    <w:lvl w:ilvl="2">
      <w:start w:val="1"/>
      <w:numFmt w:val="decimal"/>
      <w:pStyle w:val="Heading3"/>
      <w:suff w:val="space"/>
      <w:lvlText w:val="%1.%2.%3."/>
      <w:lvlJc w:val="left"/>
      <w:pPr>
        <w:ind w:left="0" w:firstLine="0"/>
      </w:pPr>
      <w:rPr>
        <w:rFonts w:ascii="Arial" w:hAnsi="Arial" w:hint="default"/>
        <w:b w:val="0"/>
        <w:i w:val="0"/>
        <w:color w:val="993300"/>
        <w:sz w:val="24"/>
        <w:szCs w:val="24"/>
      </w:rPr>
    </w:lvl>
    <w:lvl w:ilvl="3">
      <w:start w:val="1"/>
      <w:numFmt w:val="decimal"/>
      <w:pStyle w:val="Heading4"/>
      <w:suff w:val="space"/>
      <w:lvlText w:val="%1.%2.%3.%4."/>
      <w:lvlJc w:val="left"/>
      <w:pPr>
        <w:ind w:left="0" w:firstLine="0"/>
      </w:pPr>
      <w:rPr>
        <w:rFonts w:ascii="Arial" w:hAnsi="Arial" w:hint="default"/>
        <w:b/>
        <w:i w:val="0"/>
        <w:color w:val="993300"/>
        <w:sz w:val="22"/>
        <w:szCs w:val="22"/>
      </w:rPr>
    </w:lvl>
    <w:lvl w:ilvl="4">
      <w:start w:val="1"/>
      <w:numFmt w:val="none"/>
      <w:pStyle w:val="Heading5"/>
      <w:suff w:val="space"/>
      <w:lvlText w:val=""/>
      <w:lvlJc w:val="left"/>
      <w:pPr>
        <w:ind w:left="0" w:firstLine="0"/>
      </w:pPr>
      <w:rPr>
        <w:rFonts w:ascii="Arial" w:hAnsi="Arial" w:hint="default"/>
        <w:b/>
        <w:i w:val="0"/>
        <w:color w:val="993300"/>
        <w:sz w:val="20"/>
        <w:szCs w:val="20"/>
      </w:rPr>
    </w:lvl>
    <w:lvl w:ilvl="5">
      <w:start w:val="1"/>
      <w:numFmt w:val="none"/>
      <w:pStyle w:val="Heading6"/>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pStyle w:val="Heading9"/>
      <w:suff w:val="space"/>
      <w:lvlText w:val="%6%7.%8.%9."/>
      <w:lvlJc w:val="left"/>
      <w:pPr>
        <w:ind w:left="0" w:firstLine="0"/>
      </w:pPr>
      <w:rPr>
        <w:rFonts w:hint="default"/>
        <w:color w:val="993300"/>
      </w:rPr>
    </w:lvl>
  </w:abstractNum>
  <w:abstractNum w:abstractNumId="12">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4B12250"/>
    <w:multiLevelType w:val="hybridMultilevel"/>
    <w:tmpl w:val="76F6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820836"/>
    <w:multiLevelType w:val="hybridMultilevel"/>
    <w:tmpl w:val="EA28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86B38"/>
    <w:multiLevelType w:val="hybridMultilevel"/>
    <w:tmpl w:val="3656F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62DC6399"/>
    <w:multiLevelType w:val="hybridMultilevel"/>
    <w:tmpl w:val="6BF0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D21D84"/>
    <w:multiLevelType w:val="hybridMultilevel"/>
    <w:tmpl w:val="E6C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047E7"/>
    <w:multiLevelType w:val="hybridMultilevel"/>
    <w:tmpl w:val="4FAC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9"/>
  </w:num>
  <w:num w:numId="3">
    <w:abstractNumId w:val="14"/>
  </w:num>
  <w:num w:numId="4">
    <w:abstractNumId w:val="11"/>
  </w:num>
  <w:num w:numId="5">
    <w:abstractNumId w:val="13"/>
  </w:num>
  <w:num w:numId="6">
    <w:abstractNumId w:val="16"/>
  </w:num>
  <w:num w:numId="7">
    <w:abstractNumId w:val="12"/>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8"/>
  </w:num>
  <w:num w:numId="21">
    <w:abstractNumId w:val="22"/>
  </w:num>
  <w:num w:numId="22">
    <w:abstractNumId w:val="17"/>
  </w:num>
  <w:num w:numId="23">
    <w:abstractNumId w:val="15"/>
  </w:num>
  <w:num w:numId="24">
    <w:abstractNumId w:val="21"/>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A5"/>
    <w:rsid w:val="00000C89"/>
    <w:rsid w:val="00001522"/>
    <w:rsid w:val="00001CA0"/>
    <w:rsid w:val="00002571"/>
    <w:rsid w:val="0000309E"/>
    <w:rsid w:val="00004161"/>
    <w:rsid w:val="000045D0"/>
    <w:rsid w:val="00004BE2"/>
    <w:rsid w:val="00005C6C"/>
    <w:rsid w:val="00006229"/>
    <w:rsid w:val="00006362"/>
    <w:rsid w:val="000067B2"/>
    <w:rsid w:val="00006E0C"/>
    <w:rsid w:val="00007B75"/>
    <w:rsid w:val="00010480"/>
    <w:rsid w:val="00010486"/>
    <w:rsid w:val="00010BF5"/>
    <w:rsid w:val="00011060"/>
    <w:rsid w:val="0001113B"/>
    <w:rsid w:val="0001160C"/>
    <w:rsid w:val="000116E1"/>
    <w:rsid w:val="0001176B"/>
    <w:rsid w:val="00011F97"/>
    <w:rsid w:val="00012B9F"/>
    <w:rsid w:val="000138EC"/>
    <w:rsid w:val="00013A59"/>
    <w:rsid w:val="0001403B"/>
    <w:rsid w:val="000143FE"/>
    <w:rsid w:val="000149A7"/>
    <w:rsid w:val="00015101"/>
    <w:rsid w:val="000155BB"/>
    <w:rsid w:val="00015694"/>
    <w:rsid w:val="000166B0"/>
    <w:rsid w:val="0001688C"/>
    <w:rsid w:val="00020F3E"/>
    <w:rsid w:val="0002170D"/>
    <w:rsid w:val="00021B02"/>
    <w:rsid w:val="00022242"/>
    <w:rsid w:val="00023275"/>
    <w:rsid w:val="000235AD"/>
    <w:rsid w:val="00023DCF"/>
    <w:rsid w:val="00024401"/>
    <w:rsid w:val="00025779"/>
    <w:rsid w:val="00025970"/>
    <w:rsid w:val="00025CD7"/>
    <w:rsid w:val="0002667C"/>
    <w:rsid w:val="00026D58"/>
    <w:rsid w:val="00027597"/>
    <w:rsid w:val="000307B3"/>
    <w:rsid w:val="000307F4"/>
    <w:rsid w:val="0003087A"/>
    <w:rsid w:val="00030889"/>
    <w:rsid w:val="000308E8"/>
    <w:rsid w:val="000314B1"/>
    <w:rsid w:val="000319EC"/>
    <w:rsid w:val="00031D22"/>
    <w:rsid w:val="0003246F"/>
    <w:rsid w:val="0003323F"/>
    <w:rsid w:val="00033298"/>
    <w:rsid w:val="0003405C"/>
    <w:rsid w:val="00034922"/>
    <w:rsid w:val="000349B3"/>
    <w:rsid w:val="00035019"/>
    <w:rsid w:val="00035044"/>
    <w:rsid w:val="000352CD"/>
    <w:rsid w:val="00035435"/>
    <w:rsid w:val="0003588D"/>
    <w:rsid w:val="00035B59"/>
    <w:rsid w:val="00035CC0"/>
    <w:rsid w:val="00035F8F"/>
    <w:rsid w:val="00036BDB"/>
    <w:rsid w:val="00037738"/>
    <w:rsid w:val="00037BFE"/>
    <w:rsid w:val="00037CF7"/>
    <w:rsid w:val="000407F5"/>
    <w:rsid w:val="00040A02"/>
    <w:rsid w:val="00040D58"/>
    <w:rsid w:val="00041B03"/>
    <w:rsid w:val="00041D9A"/>
    <w:rsid w:val="000421CB"/>
    <w:rsid w:val="00042CE6"/>
    <w:rsid w:val="00042E12"/>
    <w:rsid w:val="00043759"/>
    <w:rsid w:val="00043A88"/>
    <w:rsid w:val="0004441B"/>
    <w:rsid w:val="00044B12"/>
    <w:rsid w:val="00044DE5"/>
    <w:rsid w:val="00044F39"/>
    <w:rsid w:val="00045171"/>
    <w:rsid w:val="0004549E"/>
    <w:rsid w:val="000458EE"/>
    <w:rsid w:val="00046431"/>
    <w:rsid w:val="00046880"/>
    <w:rsid w:val="00046B3A"/>
    <w:rsid w:val="000479E7"/>
    <w:rsid w:val="00047EB6"/>
    <w:rsid w:val="0005086B"/>
    <w:rsid w:val="00050981"/>
    <w:rsid w:val="00051288"/>
    <w:rsid w:val="00052BCD"/>
    <w:rsid w:val="000532D5"/>
    <w:rsid w:val="00053CED"/>
    <w:rsid w:val="00053FA2"/>
    <w:rsid w:val="00054664"/>
    <w:rsid w:val="000552D8"/>
    <w:rsid w:val="0005552D"/>
    <w:rsid w:val="00055F40"/>
    <w:rsid w:val="0005646B"/>
    <w:rsid w:val="00056665"/>
    <w:rsid w:val="00056736"/>
    <w:rsid w:val="00056CD4"/>
    <w:rsid w:val="000576B3"/>
    <w:rsid w:val="00060FA6"/>
    <w:rsid w:val="0006109C"/>
    <w:rsid w:val="000613A5"/>
    <w:rsid w:val="000631AF"/>
    <w:rsid w:val="0006346C"/>
    <w:rsid w:val="000634DD"/>
    <w:rsid w:val="000636EA"/>
    <w:rsid w:val="00063A49"/>
    <w:rsid w:val="00063C60"/>
    <w:rsid w:val="0006410B"/>
    <w:rsid w:val="00064A68"/>
    <w:rsid w:val="00064AD7"/>
    <w:rsid w:val="00064C63"/>
    <w:rsid w:val="000653E4"/>
    <w:rsid w:val="00065A3B"/>
    <w:rsid w:val="00065E08"/>
    <w:rsid w:val="000660B7"/>
    <w:rsid w:val="00066645"/>
    <w:rsid w:val="00066C74"/>
    <w:rsid w:val="0006714C"/>
    <w:rsid w:val="000677E2"/>
    <w:rsid w:val="00067DC6"/>
    <w:rsid w:val="00067F45"/>
    <w:rsid w:val="00070EC7"/>
    <w:rsid w:val="0007131B"/>
    <w:rsid w:val="0007134D"/>
    <w:rsid w:val="00071698"/>
    <w:rsid w:val="00072141"/>
    <w:rsid w:val="000736A5"/>
    <w:rsid w:val="000738A0"/>
    <w:rsid w:val="00074D7F"/>
    <w:rsid w:val="000754FC"/>
    <w:rsid w:val="00075AFF"/>
    <w:rsid w:val="00075D67"/>
    <w:rsid w:val="00076082"/>
    <w:rsid w:val="00076211"/>
    <w:rsid w:val="00076215"/>
    <w:rsid w:val="000764F6"/>
    <w:rsid w:val="00076C3B"/>
    <w:rsid w:val="0007764A"/>
    <w:rsid w:val="000778C6"/>
    <w:rsid w:val="00077AD3"/>
    <w:rsid w:val="000800DD"/>
    <w:rsid w:val="00080952"/>
    <w:rsid w:val="00081335"/>
    <w:rsid w:val="00082071"/>
    <w:rsid w:val="00082195"/>
    <w:rsid w:val="000827C9"/>
    <w:rsid w:val="00082FC2"/>
    <w:rsid w:val="000830A3"/>
    <w:rsid w:val="00083166"/>
    <w:rsid w:val="00084854"/>
    <w:rsid w:val="000848EE"/>
    <w:rsid w:val="00084F67"/>
    <w:rsid w:val="00085033"/>
    <w:rsid w:val="00085394"/>
    <w:rsid w:val="00085CD2"/>
    <w:rsid w:val="00085F10"/>
    <w:rsid w:val="000862D8"/>
    <w:rsid w:val="00086F1E"/>
    <w:rsid w:val="00086F81"/>
    <w:rsid w:val="000873C0"/>
    <w:rsid w:val="00087681"/>
    <w:rsid w:val="000878D9"/>
    <w:rsid w:val="000902C4"/>
    <w:rsid w:val="000912CB"/>
    <w:rsid w:val="0009194D"/>
    <w:rsid w:val="0009268E"/>
    <w:rsid w:val="0009308F"/>
    <w:rsid w:val="000933A5"/>
    <w:rsid w:val="0009353A"/>
    <w:rsid w:val="0009375E"/>
    <w:rsid w:val="000937A0"/>
    <w:rsid w:val="00093E75"/>
    <w:rsid w:val="0009496E"/>
    <w:rsid w:val="00094BBC"/>
    <w:rsid w:val="00094CFE"/>
    <w:rsid w:val="00094D6B"/>
    <w:rsid w:val="00095FEC"/>
    <w:rsid w:val="00096307"/>
    <w:rsid w:val="000963DF"/>
    <w:rsid w:val="000969C9"/>
    <w:rsid w:val="00097106"/>
    <w:rsid w:val="0009765A"/>
    <w:rsid w:val="00097685"/>
    <w:rsid w:val="00097B7F"/>
    <w:rsid w:val="00097BBA"/>
    <w:rsid w:val="00097F29"/>
    <w:rsid w:val="000A010F"/>
    <w:rsid w:val="000A01D5"/>
    <w:rsid w:val="000A0709"/>
    <w:rsid w:val="000A0728"/>
    <w:rsid w:val="000A1D41"/>
    <w:rsid w:val="000A22A2"/>
    <w:rsid w:val="000A2EC0"/>
    <w:rsid w:val="000A2F34"/>
    <w:rsid w:val="000A2F9A"/>
    <w:rsid w:val="000A2FD4"/>
    <w:rsid w:val="000A3240"/>
    <w:rsid w:val="000A32CB"/>
    <w:rsid w:val="000A407D"/>
    <w:rsid w:val="000A4327"/>
    <w:rsid w:val="000A4CC7"/>
    <w:rsid w:val="000A4CCE"/>
    <w:rsid w:val="000A55A5"/>
    <w:rsid w:val="000A5676"/>
    <w:rsid w:val="000A5726"/>
    <w:rsid w:val="000A59D8"/>
    <w:rsid w:val="000A5A73"/>
    <w:rsid w:val="000A5E73"/>
    <w:rsid w:val="000A5F72"/>
    <w:rsid w:val="000A65C4"/>
    <w:rsid w:val="000A670D"/>
    <w:rsid w:val="000A772A"/>
    <w:rsid w:val="000A779C"/>
    <w:rsid w:val="000A78E9"/>
    <w:rsid w:val="000A7C8B"/>
    <w:rsid w:val="000B0180"/>
    <w:rsid w:val="000B08A1"/>
    <w:rsid w:val="000B0E82"/>
    <w:rsid w:val="000B0F2A"/>
    <w:rsid w:val="000B123E"/>
    <w:rsid w:val="000B17AB"/>
    <w:rsid w:val="000B1F34"/>
    <w:rsid w:val="000B29C3"/>
    <w:rsid w:val="000B2BE3"/>
    <w:rsid w:val="000B3046"/>
    <w:rsid w:val="000B3F29"/>
    <w:rsid w:val="000B4614"/>
    <w:rsid w:val="000B4DFE"/>
    <w:rsid w:val="000B5360"/>
    <w:rsid w:val="000B5C28"/>
    <w:rsid w:val="000B6253"/>
    <w:rsid w:val="000B6D71"/>
    <w:rsid w:val="000B7B20"/>
    <w:rsid w:val="000B7E17"/>
    <w:rsid w:val="000C1393"/>
    <w:rsid w:val="000C2A19"/>
    <w:rsid w:val="000C307C"/>
    <w:rsid w:val="000C32CC"/>
    <w:rsid w:val="000C3812"/>
    <w:rsid w:val="000C389A"/>
    <w:rsid w:val="000C428B"/>
    <w:rsid w:val="000C46B5"/>
    <w:rsid w:val="000C4D37"/>
    <w:rsid w:val="000C523E"/>
    <w:rsid w:val="000C5489"/>
    <w:rsid w:val="000C5A9D"/>
    <w:rsid w:val="000C5FC6"/>
    <w:rsid w:val="000C61C8"/>
    <w:rsid w:val="000C64A3"/>
    <w:rsid w:val="000C747D"/>
    <w:rsid w:val="000C7505"/>
    <w:rsid w:val="000D091D"/>
    <w:rsid w:val="000D0D37"/>
    <w:rsid w:val="000D1044"/>
    <w:rsid w:val="000D1622"/>
    <w:rsid w:val="000D1E20"/>
    <w:rsid w:val="000D2B95"/>
    <w:rsid w:val="000D33D4"/>
    <w:rsid w:val="000D4499"/>
    <w:rsid w:val="000D4987"/>
    <w:rsid w:val="000D4F38"/>
    <w:rsid w:val="000D629A"/>
    <w:rsid w:val="000D6920"/>
    <w:rsid w:val="000D7951"/>
    <w:rsid w:val="000E0134"/>
    <w:rsid w:val="000E16D7"/>
    <w:rsid w:val="000E2383"/>
    <w:rsid w:val="000E276C"/>
    <w:rsid w:val="000E2922"/>
    <w:rsid w:val="000E3076"/>
    <w:rsid w:val="000E33C3"/>
    <w:rsid w:val="000E348A"/>
    <w:rsid w:val="000E3999"/>
    <w:rsid w:val="000E3A8C"/>
    <w:rsid w:val="000E475D"/>
    <w:rsid w:val="000E54CD"/>
    <w:rsid w:val="000E580E"/>
    <w:rsid w:val="000E5CC5"/>
    <w:rsid w:val="000E61C2"/>
    <w:rsid w:val="000E65F8"/>
    <w:rsid w:val="000E6EB4"/>
    <w:rsid w:val="000E72A1"/>
    <w:rsid w:val="000E73E6"/>
    <w:rsid w:val="000E7DD5"/>
    <w:rsid w:val="000E7E1A"/>
    <w:rsid w:val="000F0D54"/>
    <w:rsid w:val="000F2812"/>
    <w:rsid w:val="000F2C56"/>
    <w:rsid w:val="000F35E3"/>
    <w:rsid w:val="000F3782"/>
    <w:rsid w:val="000F385A"/>
    <w:rsid w:val="000F41E4"/>
    <w:rsid w:val="000F544C"/>
    <w:rsid w:val="000F566B"/>
    <w:rsid w:val="000F700E"/>
    <w:rsid w:val="000F73B8"/>
    <w:rsid w:val="000F7D7A"/>
    <w:rsid w:val="000F7DFE"/>
    <w:rsid w:val="00100181"/>
    <w:rsid w:val="00100645"/>
    <w:rsid w:val="001010C4"/>
    <w:rsid w:val="001012F0"/>
    <w:rsid w:val="001014C1"/>
    <w:rsid w:val="00101975"/>
    <w:rsid w:val="001019A6"/>
    <w:rsid w:val="00101CA1"/>
    <w:rsid w:val="00102F7C"/>
    <w:rsid w:val="0010345E"/>
    <w:rsid w:val="00104B52"/>
    <w:rsid w:val="00104E70"/>
    <w:rsid w:val="00105335"/>
    <w:rsid w:val="00105B80"/>
    <w:rsid w:val="00105D84"/>
    <w:rsid w:val="0010636F"/>
    <w:rsid w:val="001063A6"/>
    <w:rsid w:val="00106F45"/>
    <w:rsid w:val="00107482"/>
    <w:rsid w:val="001076FD"/>
    <w:rsid w:val="00107796"/>
    <w:rsid w:val="00107969"/>
    <w:rsid w:val="001109E2"/>
    <w:rsid w:val="00111960"/>
    <w:rsid w:val="00111B7D"/>
    <w:rsid w:val="0011276F"/>
    <w:rsid w:val="00112DFD"/>
    <w:rsid w:val="00112E34"/>
    <w:rsid w:val="00112EFC"/>
    <w:rsid w:val="00113211"/>
    <w:rsid w:val="0011329F"/>
    <w:rsid w:val="001142FF"/>
    <w:rsid w:val="001143FE"/>
    <w:rsid w:val="00114C0F"/>
    <w:rsid w:val="00115FEA"/>
    <w:rsid w:val="00116B60"/>
    <w:rsid w:val="00116E69"/>
    <w:rsid w:val="001176A5"/>
    <w:rsid w:val="00117D3B"/>
    <w:rsid w:val="00120383"/>
    <w:rsid w:val="00120CC2"/>
    <w:rsid w:val="00120DF7"/>
    <w:rsid w:val="00121B87"/>
    <w:rsid w:val="00121EE9"/>
    <w:rsid w:val="001224EB"/>
    <w:rsid w:val="00122917"/>
    <w:rsid w:val="00122A08"/>
    <w:rsid w:val="00122D63"/>
    <w:rsid w:val="0012376E"/>
    <w:rsid w:val="00125057"/>
    <w:rsid w:val="001251D5"/>
    <w:rsid w:val="00125543"/>
    <w:rsid w:val="00125600"/>
    <w:rsid w:val="00126270"/>
    <w:rsid w:val="00126A90"/>
    <w:rsid w:val="001271D0"/>
    <w:rsid w:val="0012743A"/>
    <w:rsid w:val="00127686"/>
    <w:rsid w:val="001309EC"/>
    <w:rsid w:val="00130B23"/>
    <w:rsid w:val="00130CA0"/>
    <w:rsid w:val="00130E2E"/>
    <w:rsid w:val="00131E36"/>
    <w:rsid w:val="0013336B"/>
    <w:rsid w:val="00133844"/>
    <w:rsid w:val="00134AEA"/>
    <w:rsid w:val="00134D06"/>
    <w:rsid w:val="00134E6B"/>
    <w:rsid w:val="00135BAE"/>
    <w:rsid w:val="00135D5B"/>
    <w:rsid w:val="00136567"/>
    <w:rsid w:val="001365FC"/>
    <w:rsid w:val="00136854"/>
    <w:rsid w:val="00136E73"/>
    <w:rsid w:val="001377EC"/>
    <w:rsid w:val="00137E61"/>
    <w:rsid w:val="00140531"/>
    <w:rsid w:val="001407CA"/>
    <w:rsid w:val="001417A0"/>
    <w:rsid w:val="001419D4"/>
    <w:rsid w:val="00141C72"/>
    <w:rsid w:val="00141C88"/>
    <w:rsid w:val="00141EFB"/>
    <w:rsid w:val="001425E0"/>
    <w:rsid w:val="0014295F"/>
    <w:rsid w:val="00142C3E"/>
    <w:rsid w:val="00142D46"/>
    <w:rsid w:val="001432CE"/>
    <w:rsid w:val="00143540"/>
    <w:rsid w:val="00143A84"/>
    <w:rsid w:val="00143ACE"/>
    <w:rsid w:val="00144ECD"/>
    <w:rsid w:val="00144FBC"/>
    <w:rsid w:val="001460B0"/>
    <w:rsid w:val="00146189"/>
    <w:rsid w:val="001461DF"/>
    <w:rsid w:val="00146443"/>
    <w:rsid w:val="00146DA3"/>
    <w:rsid w:val="001471C3"/>
    <w:rsid w:val="00147397"/>
    <w:rsid w:val="001473EA"/>
    <w:rsid w:val="00147705"/>
    <w:rsid w:val="001478ED"/>
    <w:rsid w:val="00147E67"/>
    <w:rsid w:val="00147FFC"/>
    <w:rsid w:val="001500E5"/>
    <w:rsid w:val="00150189"/>
    <w:rsid w:val="001507D9"/>
    <w:rsid w:val="00150E80"/>
    <w:rsid w:val="001510F2"/>
    <w:rsid w:val="00151474"/>
    <w:rsid w:val="00151D93"/>
    <w:rsid w:val="00152428"/>
    <w:rsid w:val="00152718"/>
    <w:rsid w:val="00152B59"/>
    <w:rsid w:val="001532AD"/>
    <w:rsid w:val="001533F4"/>
    <w:rsid w:val="0015344D"/>
    <w:rsid w:val="00154BD2"/>
    <w:rsid w:val="00155251"/>
    <w:rsid w:val="001560C9"/>
    <w:rsid w:val="00156233"/>
    <w:rsid w:val="001572AF"/>
    <w:rsid w:val="00157763"/>
    <w:rsid w:val="0016012B"/>
    <w:rsid w:val="001604CE"/>
    <w:rsid w:val="001606D2"/>
    <w:rsid w:val="00161141"/>
    <w:rsid w:val="00161232"/>
    <w:rsid w:val="00162230"/>
    <w:rsid w:val="00162DEA"/>
    <w:rsid w:val="00163B2B"/>
    <w:rsid w:val="0016404C"/>
    <w:rsid w:val="00164A84"/>
    <w:rsid w:val="00164FE3"/>
    <w:rsid w:val="00165359"/>
    <w:rsid w:val="001654E4"/>
    <w:rsid w:val="0016574B"/>
    <w:rsid w:val="0016619A"/>
    <w:rsid w:val="001661B1"/>
    <w:rsid w:val="001666D2"/>
    <w:rsid w:val="001678A1"/>
    <w:rsid w:val="0016792D"/>
    <w:rsid w:val="00167CE3"/>
    <w:rsid w:val="00167D44"/>
    <w:rsid w:val="00167D53"/>
    <w:rsid w:val="00170127"/>
    <w:rsid w:val="00171BEE"/>
    <w:rsid w:val="00171D35"/>
    <w:rsid w:val="0017213C"/>
    <w:rsid w:val="001726E3"/>
    <w:rsid w:val="00172834"/>
    <w:rsid w:val="001749BA"/>
    <w:rsid w:val="00174A8C"/>
    <w:rsid w:val="00174DD8"/>
    <w:rsid w:val="001756C5"/>
    <w:rsid w:val="00175AF1"/>
    <w:rsid w:val="00175BD1"/>
    <w:rsid w:val="0017674C"/>
    <w:rsid w:val="00177528"/>
    <w:rsid w:val="00177BB6"/>
    <w:rsid w:val="0018070D"/>
    <w:rsid w:val="001813F5"/>
    <w:rsid w:val="0018178A"/>
    <w:rsid w:val="001819A0"/>
    <w:rsid w:val="00181B68"/>
    <w:rsid w:val="00181C5B"/>
    <w:rsid w:val="00181CFE"/>
    <w:rsid w:val="0018237F"/>
    <w:rsid w:val="0018288E"/>
    <w:rsid w:val="00183745"/>
    <w:rsid w:val="00184144"/>
    <w:rsid w:val="001842C9"/>
    <w:rsid w:val="00184523"/>
    <w:rsid w:val="00184A6C"/>
    <w:rsid w:val="001857BC"/>
    <w:rsid w:val="00185A1A"/>
    <w:rsid w:val="00185C0F"/>
    <w:rsid w:val="00185D86"/>
    <w:rsid w:val="00185F1E"/>
    <w:rsid w:val="00186260"/>
    <w:rsid w:val="001871B6"/>
    <w:rsid w:val="0019015E"/>
    <w:rsid w:val="00190329"/>
    <w:rsid w:val="0019043F"/>
    <w:rsid w:val="00190685"/>
    <w:rsid w:val="001908C2"/>
    <w:rsid w:val="0019218E"/>
    <w:rsid w:val="001924C5"/>
    <w:rsid w:val="00192763"/>
    <w:rsid w:val="00192B5A"/>
    <w:rsid w:val="00192C2B"/>
    <w:rsid w:val="001937F9"/>
    <w:rsid w:val="00193C28"/>
    <w:rsid w:val="00193E63"/>
    <w:rsid w:val="00194983"/>
    <w:rsid w:val="001949FF"/>
    <w:rsid w:val="00194C66"/>
    <w:rsid w:val="00194FBD"/>
    <w:rsid w:val="00195B34"/>
    <w:rsid w:val="00195CE7"/>
    <w:rsid w:val="001965C1"/>
    <w:rsid w:val="0019675D"/>
    <w:rsid w:val="00196DB9"/>
    <w:rsid w:val="001971C5"/>
    <w:rsid w:val="00197977"/>
    <w:rsid w:val="001A06E6"/>
    <w:rsid w:val="001A0FCF"/>
    <w:rsid w:val="001A1328"/>
    <w:rsid w:val="001A1E3F"/>
    <w:rsid w:val="001A2570"/>
    <w:rsid w:val="001A2798"/>
    <w:rsid w:val="001A2DDA"/>
    <w:rsid w:val="001A3EE6"/>
    <w:rsid w:val="001A45DD"/>
    <w:rsid w:val="001A46C7"/>
    <w:rsid w:val="001A46EC"/>
    <w:rsid w:val="001A4742"/>
    <w:rsid w:val="001A4803"/>
    <w:rsid w:val="001A4A3D"/>
    <w:rsid w:val="001A4CF6"/>
    <w:rsid w:val="001A4F16"/>
    <w:rsid w:val="001A55D4"/>
    <w:rsid w:val="001A6267"/>
    <w:rsid w:val="001A687D"/>
    <w:rsid w:val="001A727C"/>
    <w:rsid w:val="001A7371"/>
    <w:rsid w:val="001A7384"/>
    <w:rsid w:val="001A77CC"/>
    <w:rsid w:val="001A7C86"/>
    <w:rsid w:val="001B07B9"/>
    <w:rsid w:val="001B0815"/>
    <w:rsid w:val="001B12EF"/>
    <w:rsid w:val="001B18FF"/>
    <w:rsid w:val="001B196B"/>
    <w:rsid w:val="001B211B"/>
    <w:rsid w:val="001B290F"/>
    <w:rsid w:val="001B2E50"/>
    <w:rsid w:val="001B3738"/>
    <w:rsid w:val="001B387A"/>
    <w:rsid w:val="001B399D"/>
    <w:rsid w:val="001B3BD9"/>
    <w:rsid w:val="001B3F23"/>
    <w:rsid w:val="001B460B"/>
    <w:rsid w:val="001B479E"/>
    <w:rsid w:val="001B487D"/>
    <w:rsid w:val="001B4DC5"/>
    <w:rsid w:val="001B4F0D"/>
    <w:rsid w:val="001B52C8"/>
    <w:rsid w:val="001B5374"/>
    <w:rsid w:val="001B53BF"/>
    <w:rsid w:val="001B5980"/>
    <w:rsid w:val="001B5A0B"/>
    <w:rsid w:val="001B5E4D"/>
    <w:rsid w:val="001B603F"/>
    <w:rsid w:val="001B6451"/>
    <w:rsid w:val="001B7B28"/>
    <w:rsid w:val="001B7D68"/>
    <w:rsid w:val="001C0506"/>
    <w:rsid w:val="001C0DFA"/>
    <w:rsid w:val="001C108A"/>
    <w:rsid w:val="001C122B"/>
    <w:rsid w:val="001C16B3"/>
    <w:rsid w:val="001C2848"/>
    <w:rsid w:val="001C2F90"/>
    <w:rsid w:val="001C3A4D"/>
    <w:rsid w:val="001C3B8D"/>
    <w:rsid w:val="001C3DD5"/>
    <w:rsid w:val="001C4390"/>
    <w:rsid w:val="001C59D6"/>
    <w:rsid w:val="001C5B59"/>
    <w:rsid w:val="001C6C8A"/>
    <w:rsid w:val="001D0476"/>
    <w:rsid w:val="001D0BD5"/>
    <w:rsid w:val="001D1235"/>
    <w:rsid w:val="001D139B"/>
    <w:rsid w:val="001D20FE"/>
    <w:rsid w:val="001D2FB4"/>
    <w:rsid w:val="001D39F2"/>
    <w:rsid w:val="001D3C96"/>
    <w:rsid w:val="001D4876"/>
    <w:rsid w:val="001D4B84"/>
    <w:rsid w:val="001D50CB"/>
    <w:rsid w:val="001D5A49"/>
    <w:rsid w:val="001D5EEA"/>
    <w:rsid w:val="001D6A58"/>
    <w:rsid w:val="001D6DA7"/>
    <w:rsid w:val="001D6FA6"/>
    <w:rsid w:val="001D7563"/>
    <w:rsid w:val="001E0653"/>
    <w:rsid w:val="001E07D2"/>
    <w:rsid w:val="001E0B76"/>
    <w:rsid w:val="001E116D"/>
    <w:rsid w:val="001E1B95"/>
    <w:rsid w:val="001E1D14"/>
    <w:rsid w:val="001E21CD"/>
    <w:rsid w:val="001E2334"/>
    <w:rsid w:val="001E2381"/>
    <w:rsid w:val="001E266C"/>
    <w:rsid w:val="001E28A7"/>
    <w:rsid w:val="001E2B89"/>
    <w:rsid w:val="001E4004"/>
    <w:rsid w:val="001E407A"/>
    <w:rsid w:val="001E42ED"/>
    <w:rsid w:val="001E4A84"/>
    <w:rsid w:val="001E4F5E"/>
    <w:rsid w:val="001E544A"/>
    <w:rsid w:val="001E55EA"/>
    <w:rsid w:val="001E58ED"/>
    <w:rsid w:val="001E5F02"/>
    <w:rsid w:val="001E6525"/>
    <w:rsid w:val="001E657E"/>
    <w:rsid w:val="001E6818"/>
    <w:rsid w:val="001E6A7A"/>
    <w:rsid w:val="001E796A"/>
    <w:rsid w:val="001E7C20"/>
    <w:rsid w:val="001F097E"/>
    <w:rsid w:val="001F1719"/>
    <w:rsid w:val="001F189E"/>
    <w:rsid w:val="001F2AD5"/>
    <w:rsid w:val="001F2C75"/>
    <w:rsid w:val="001F2CA4"/>
    <w:rsid w:val="001F3138"/>
    <w:rsid w:val="001F351D"/>
    <w:rsid w:val="001F3830"/>
    <w:rsid w:val="001F3C18"/>
    <w:rsid w:val="001F3E18"/>
    <w:rsid w:val="001F42FF"/>
    <w:rsid w:val="001F44FA"/>
    <w:rsid w:val="001F4F2C"/>
    <w:rsid w:val="001F52F8"/>
    <w:rsid w:val="001F5753"/>
    <w:rsid w:val="001F5E32"/>
    <w:rsid w:val="001F635D"/>
    <w:rsid w:val="001F782A"/>
    <w:rsid w:val="001F79AB"/>
    <w:rsid w:val="001F79D4"/>
    <w:rsid w:val="001F7CA0"/>
    <w:rsid w:val="001F7FA8"/>
    <w:rsid w:val="002009D8"/>
    <w:rsid w:val="0020167D"/>
    <w:rsid w:val="0020206C"/>
    <w:rsid w:val="002029F7"/>
    <w:rsid w:val="00202EA2"/>
    <w:rsid w:val="0020329A"/>
    <w:rsid w:val="002034DE"/>
    <w:rsid w:val="002035D5"/>
    <w:rsid w:val="002035F9"/>
    <w:rsid w:val="00203A03"/>
    <w:rsid w:val="00203B11"/>
    <w:rsid w:val="00203E8F"/>
    <w:rsid w:val="00204653"/>
    <w:rsid w:val="002048FC"/>
    <w:rsid w:val="00204D92"/>
    <w:rsid w:val="00205B83"/>
    <w:rsid w:val="0020659B"/>
    <w:rsid w:val="00206858"/>
    <w:rsid w:val="002073ED"/>
    <w:rsid w:val="00207769"/>
    <w:rsid w:val="0021037A"/>
    <w:rsid w:val="002103B9"/>
    <w:rsid w:val="002103DC"/>
    <w:rsid w:val="0021065A"/>
    <w:rsid w:val="00210797"/>
    <w:rsid w:val="0021092A"/>
    <w:rsid w:val="00210DE5"/>
    <w:rsid w:val="00210E09"/>
    <w:rsid w:val="0021121A"/>
    <w:rsid w:val="002119A4"/>
    <w:rsid w:val="00212DCC"/>
    <w:rsid w:val="00213DF4"/>
    <w:rsid w:val="00213F69"/>
    <w:rsid w:val="0021414C"/>
    <w:rsid w:val="00215D4B"/>
    <w:rsid w:val="002160AA"/>
    <w:rsid w:val="00216B00"/>
    <w:rsid w:val="00216BAC"/>
    <w:rsid w:val="00216BF5"/>
    <w:rsid w:val="00216E26"/>
    <w:rsid w:val="00216EEF"/>
    <w:rsid w:val="00217069"/>
    <w:rsid w:val="0021713C"/>
    <w:rsid w:val="00217918"/>
    <w:rsid w:val="00217A4B"/>
    <w:rsid w:val="0022060E"/>
    <w:rsid w:val="00220E73"/>
    <w:rsid w:val="002218A2"/>
    <w:rsid w:val="002218B8"/>
    <w:rsid w:val="00221E1D"/>
    <w:rsid w:val="00222031"/>
    <w:rsid w:val="002223E3"/>
    <w:rsid w:val="00222833"/>
    <w:rsid w:val="00222FC4"/>
    <w:rsid w:val="00223006"/>
    <w:rsid w:val="00223881"/>
    <w:rsid w:val="002257C8"/>
    <w:rsid w:val="00225E63"/>
    <w:rsid w:val="0022789D"/>
    <w:rsid w:val="00227F1D"/>
    <w:rsid w:val="002302A4"/>
    <w:rsid w:val="00230A96"/>
    <w:rsid w:val="00230C80"/>
    <w:rsid w:val="00230DA7"/>
    <w:rsid w:val="00230F65"/>
    <w:rsid w:val="0023122A"/>
    <w:rsid w:val="002312B9"/>
    <w:rsid w:val="00233099"/>
    <w:rsid w:val="00233116"/>
    <w:rsid w:val="002335B5"/>
    <w:rsid w:val="00233677"/>
    <w:rsid w:val="00234289"/>
    <w:rsid w:val="00234740"/>
    <w:rsid w:val="00234A4B"/>
    <w:rsid w:val="00234D2C"/>
    <w:rsid w:val="00234E31"/>
    <w:rsid w:val="00234E6C"/>
    <w:rsid w:val="0023543B"/>
    <w:rsid w:val="00235AD3"/>
    <w:rsid w:val="00235F16"/>
    <w:rsid w:val="002363C9"/>
    <w:rsid w:val="00236C3D"/>
    <w:rsid w:val="00237100"/>
    <w:rsid w:val="00237140"/>
    <w:rsid w:val="00237209"/>
    <w:rsid w:val="002376FD"/>
    <w:rsid w:val="002402C1"/>
    <w:rsid w:val="0024072F"/>
    <w:rsid w:val="0024219C"/>
    <w:rsid w:val="00242D46"/>
    <w:rsid w:val="00242D7B"/>
    <w:rsid w:val="002430FE"/>
    <w:rsid w:val="0024340A"/>
    <w:rsid w:val="00243450"/>
    <w:rsid w:val="00243E4F"/>
    <w:rsid w:val="00243F72"/>
    <w:rsid w:val="00244246"/>
    <w:rsid w:val="00244BB3"/>
    <w:rsid w:val="00244E3F"/>
    <w:rsid w:val="00245FB7"/>
    <w:rsid w:val="00246BAD"/>
    <w:rsid w:val="002471D4"/>
    <w:rsid w:val="00247792"/>
    <w:rsid w:val="002478D8"/>
    <w:rsid w:val="00247BAA"/>
    <w:rsid w:val="00247FCD"/>
    <w:rsid w:val="0025079D"/>
    <w:rsid w:val="00250E25"/>
    <w:rsid w:val="00251D82"/>
    <w:rsid w:val="00251F17"/>
    <w:rsid w:val="00252399"/>
    <w:rsid w:val="002524AE"/>
    <w:rsid w:val="00252620"/>
    <w:rsid w:val="00252F7D"/>
    <w:rsid w:val="002538E9"/>
    <w:rsid w:val="00253CDF"/>
    <w:rsid w:val="00253F41"/>
    <w:rsid w:val="00254264"/>
    <w:rsid w:val="0025489A"/>
    <w:rsid w:val="00255D46"/>
    <w:rsid w:val="00256171"/>
    <w:rsid w:val="002561BD"/>
    <w:rsid w:val="00256A94"/>
    <w:rsid w:val="00256B07"/>
    <w:rsid w:val="00257783"/>
    <w:rsid w:val="00257A78"/>
    <w:rsid w:val="00257BE2"/>
    <w:rsid w:val="00257DE5"/>
    <w:rsid w:val="00257FC9"/>
    <w:rsid w:val="002606CB"/>
    <w:rsid w:val="00261F8C"/>
    <w:rsid w:val="0026230B"/>
    <w:rsid w:val="002626AC"/>
    <w:rsid w:val="00263C2E"/>
    <w:rsid w:val="00263DD7"/>
    <w:rsid w:val="00264230"/>
    <w:rsid w:val="0026556B"/>
    <w:rsid w:val="002662AE"/>
    <w:rsid w:val="002674F2"/>
    <w:rsid w:val="002676F1"/>
    <w:rsid w:val="00267E88"/>
    <w:rsid w:val="00270458"/>
    <w:rsid w:val="00270684"/>
    <w:rsid w:val="00271838"/>
    <w:rsid w:val="00272DF2"/>
    <w:rsid w:val="00274189"/>
    <w:rsid w:val="00274440"/>
    <w:rsid w:val="002744D5"/>
    <w:rsid w:val="0027572E"/>
    <w:rsid w:val="00275DF3"/>
    <w:rsid w:val="00276C44"/>
    <w:rsid w:val="00276E55"/>
    <w:rsid w:val="0027760B"/>
    <w:rsid w:val="00277D70"/>
    <w:rsid w:val="00277FC2"/>
    <w:rsid w:val="0028004F"/>
    <w:rsid w:val="002804B2"/>
    <w:rsid w:val="002804EF"/>
    <w:rsid w:val="002808D0"/>
    <w:rsid w:val="00280BD9"/>
    <w:rsid w:val="00281465"/>
    <w:rsid w:val="0028174C"/>
    <w:rsid w:val="00283079"/>
    <w:rsid w:val="0028372B"/>
    <w:rsid w:val="0028383A"/>
    <w:rsid w:val="002838AE"/>
    <w:rsid w:val="00283F7C"/>
    <w:rsid w:val="002841CE"/>
    <w:rsid w:val="00284661"/>
    <w:rsid w:val="00284F79"/>
    <w:rsid w:val="00284F85"/>
    <w:rsid w:val="002857A3"/>
    <w:rsid w:val="00286DB3"/>
    <w:rsid w:val="00286F47"/>
    <w:rsid w:val="0028761B"/>
    <w:rsid w:val="00287682"/>
    <w:rsid w:val="00287696"/>
    <w:rsid w:val="0028772C"/>
    <w:rsid w:val="00287DA6"/>
    <w:rsid w:val="00287F4E"/>
    <w:rsid w:val="002905D4"/>
    <w:rsid w:val="00290FE0"/>
    <w:rsid w:val="0029151D"/>
    <w:rsid w:val="00292D2B"/>
    <w:rsid w:val="002933B6"/>
    <w:rsid w:val="002936E5"/>
    <w:rsid w:val="002938D9"/>
    <w:rsid w:val="002940BB"/>
    <w:rsid w:val="00295654"/>
    <w:rsid w:val="00295C30"/>
    <w:rsid w:val="00295E6A"/>
    <w:rsid w:val="00296108"/>
    <w:rsid w:val="0029622A"/>
    <w:rsid w:val="0029706B"/>
    <w:rsid w:val="0029774A"/>
    <w:rsid w:val="002977DB"/>
    <w:rsid w:val="002978E0"/>
    <w:rsid w:val="002A0058"/>
    <w:rsid w:val="002A02C8"/>
    <w:rsid w:val="002A06F1"/>
    <w:rsid w:val="002A0749"/>
    <w:rsid w:val="002A0A20"/>
    <w:rsid w:val="002A0B41"/>
    <w:rsid w:val="002A107B"/>
    <w:rsid w:val="002A2119"/>
    <w:rsid w:val="002A22C8"/>
    <w:rsid w:val="002A239F"/>
    <w:rsid w:val="002A2D90"/>
    <w:rsid w:val="002A32A5"/>
    <w:rsid w:val="002A3706"/>
    <w:rsid w:val="002A3B14"/>
    <w:rsid w:val="002A3BCF"/>
    <w:rsid w:val="002A41E0"/>
    <w:rsid w:val="002A4BF5"/>
    <w:rsid w:val="002A4CF1"/>
    <w:rsid w:val="002A61B1"/>
    <w:rsid w:val="002A6282"/>
    <w:rsid w:val="002A6515"/>
    <w:rsid w:val="002A65D7"/>
    <w:rsid w:val="002B05B9"/>
    <w:rsid w:val="002B0B3C"/>
    <w:rsid w:val="002B0C0B"/>
    <w:rsid w:val="002B0FA5"/>
    <w:rsid w:val="002B244F"/>
    <w:rsid w:val="002B2595"/>
    <w:rsid w:val="002B2B66"/>
    <w:rsid w:val="002B3393"/>
    <w:rsid w:val="002B4299"/>
    <w:rsid w:val="002B55B6"/>
    <w:rsid w:val="002B5666"/>
    <w:rsid w:val="002B5AF7"/>
    <w:rsid w:val="002B63D7"/>
    <w:rsid w:val="002B68D8"/>
    <w:rsid w:val="002B6D7D"/>
    <w:rsid w:val="002B73E0"/>
    <w:rsid w:val="002B7ED5"/>
    <w:rsid w:val="002C0254"/>
    <w:rsid w:val="002C0591"/>
    <w:rsid w:val="002C0BFA"/>
    <w:rsid w:val="002C1406"/>
    <w:rsid w:val="002C16C3"/>
    <w:rsid w:val="002C1817"/>
    <w:rsid w:val="002C1CEF"/>
    <w:rsid w:val="002C1E01"/>
    <w:rsid w:val="002C2368"/>
    <w:rsid w:val="002C249F"/>
    <w:rsid w:val="002C28CD"/>
    <w:rsid w:val="002C33D2"/>
    <w:rsid w:val="002C3690"/>
    <w:rsid w:val="002C376B"/>
    <w:rsid w:val="002C406B"/>
    <w:rsid w:val="002C4A9E"/>
    <w:rsid w:val="002C50A9"/>
    <w:rsid w:val="002C53E7"/>
    <w:rsid w:val="002C5E40"/>
    <w:rsid w:val="002C71F9"/>
    <w:rsid w:val="002C7786"/>
    <w:rsid w:val="002C7A4E"/>
    <w:rsid w:val="002D0105"/>
    <w:rsid w:val="002D068E"/>
    <w:rsid w:val="002D0F30"/>
    <w:rsid w:val="002D120C"/>
    <w:rsid w:val="002D15CE"/>
    <w:rsid w:val="002D17FD"/>
    <w:rsid w:val="002D1C2E"/>
    <w:rsid w:val="002D1E45"/>
    <w:rsid w:val="002D20D9"/>
    <w:rsid w:val="002D2115"/>
    <w:rsid w:val="002D2AD3"/>
    <w:rsid w:val="002D2C88"/>
    <w:rsid w:val="002D2FFA"/>
    <w:rsid w:val="002D306C"/>
    <w:rsid w:val="002D3602"/>
    <w:rsid w:val="002D37D1"/>
    <w:rsid w:val="002D38A2"/>
    <w:rsid w:val="002D3B1C"/>
    <w:rsid w:val="002D3B6D"/>
    <w:rsid w:val="002D3BAF"/>
    <w:rsid w:val="002D3FD9"/>
    <w:rsid w:val="002D41EA"/>
    <w:rsid w:val="002D4AA3"/>
    <w:rsid w:val="002D4FE8"/>
    <w:rsid w:val="002D529D"/>
    <w:rsid w:val="002D5300"/>
    <w:rsid w:val="002D5521"/>
    <w:rsid w:val="002D6437"/>
    <w:rsid w:val="002D64AD"/>
    <w:rsid w:val="002D6601"/>
    <w:rsid w:val="002D6ACA"/>
    <w:rsid w:val="002D6C59"/>
    <w:rsid w:val="002D7585"/>
    <w:rsid w:val="002D78E7"/>
    <w:rsid w:val="002D7F4D"/>
    <w:rsid w:val="002E0312"/>
    <w:rsid w:val="002E05A1"/>
    <w:rsid w:val="002E1D6D"/>
    <w:rsid w:val="002E21EF"/>
    <w:rsid w:val="002E233B"/>
    <w:rsid w:val="002E266D"/>
    <w:rsid w:val="002E2674"/>
    <w:rsid w:val="002E29DB"/>
    <w:rsid w:val="002E3494"/>
    <w:rsid w:val="002E400D"/>
    <w:rsid w:val="002E444F"/>
    <w:rsid w:val="002E467F"/>
    <w:rsid w:val="002E50E4"/>
    <w:rsid w:val="002E5396"/>
    <w:rsid w:val="002E62E7"/>
    <w:rsid w:val="002E657E"/>
    <w:rsid w:val="002E6A8E"/>
    <w:rsid w:val="002E6EC9"/>
    <w:rsid w:val="002E70A8"/>
    <w:rsid w:val="002E72B1"/>
    <w:rsid w:val="002E74C3"/>
    <w:rsid w:val="002E7E6C"/>
    <w:rsid w:val="002E7F16"/>
    <w:rsid w:val="002F0A09"/>
    <w:rsid w:val="002F1536"/>
    <w:rsid w:val="002F16B8"/>
    <w:rsid w:val="002F30C7"/>
    <w:rsid w:val="002F4D7C"/>
    <w:rsid w:val="002F4E37"/>
    <w:rsid w:val="002F4FD9"/>
    <w:rsid w:val="002F5144"/>
    <w:rsid w:val="002F57C5"/>
    <w:rsid w:val="002F6216"/>
    <w:rsid w:val="002F68C2"/>
    <w:rsid w:val="002F747C"/>
    <w:rsid w:val="002F7838"/>
    <w:rsid w:val="002F7F78"/>
    <w:rsid w:val="00300124"/>
    <w:rsid w:val="0030014F"/>
    <w:rsid w:val="0030022B"/>
    <w:rsid w:val="0030052A"/>
    <w:rsid w:val="00300D4D"/>
    <w:rsid w:val="00301238"/>
    <w:rsid w:val="003020A9"/>
    <w:rsid w:val="003022F5"/>
    <w:rsid w:val="003028ED"/>
    <w:rsid w:val="00302909"/>
    <w:rsid w:val="00303B67"/>
    <w:rsid w:val="00303C46"/>
    <w:rsid w:val="00303CB6"/>
    <w:rsid w:val="00303E53"/>
    <w:rsid w:val="00304088"/>
    <w:rsid w:val="00304ABD"/>
    <w:rsid w:val="00304E63"/>
    <w:rsid w:val="003051E3"/>
    <w:rsid w:val="00306CAE"/>
    <w:rsid w:val="00306F3C"/>
    <w:rsid w:val="003070D6"/>
    <w:rsid w:val="00307267"/>
    <w:rsid w:val="00307627"/>
    <w:rsid w:val="00307EB9"/>
    <w:rsid w:val="00307EF7"/>
    <w:rsid w:val="003108CB"/>
    <w:rsid w:val="0031099D"/>
    <w:rsid w:val="003111A0"/>
    <w:rsid w:val="0031152C"/>
    <w:rsid w:val="00311ABA"/>
    <w:rsid w:val="003120AB"/>
    <w:rsid w:val="00312194"/>
    <w:rsid w:val="00312B01"/>
    <w:rsid w:val="00312B9F"/>
    <w:rsid w:val="00312C13"/>
    <w:rsid w:val="003131BB"/>
    <w:rsid w:val="003131C3"/>
    <w:rsid w:val="00314BD6"/>
    <w:rsid w:val="0031590D"/>
    <w:rsid w:val="00315FC5"/>
    <w:rsid w:val="00316097"/>
    <w:rsid w:val="003170A6"/>
    <w:rsid w:val="0032059F"/>
    <w:rsid w:val="00320C5A"/>
    <w:rsid w:val="00320D77"/>
    <w:rsid w:val="00321616"/>
    <w:rsid w:val="003220EF"/>
    <w:rsid w:val="00322761"/>
    <w:rsid w:val="00322D7B"/>
    <w:rsid w:val="00323030"/>
    <w:rsid w:val="00323581"/>
    <w:rsid w:val="00323CD5"/>
    <w:rsid w:val="00324E56"/>
    <w:rsid w:val="00324FF5"/>
    <w:rsid w:val="00325570"/>
    <w:rsid w:val="0032571A"/>
    <w:rsid w:val="00325EC5"/>
    <w:rsid w:val="003268E5"/>
    <w:rsid w:val="00326C3D"/>
    <w:rsid w:val="00327045"/>
    <w:rsid w:val="00327180"/>
    <w:rsid w:val="00327B77"/>
    <w:rsid w:val="00327D5D"/>
    <w:rsid w:val="00330CB7"/>
    <w:rsid w:val="00330FA0"/>
    <w:rsid w:val="003312FD"/>
    <w:rsid w:val="003314CD"/>
    <w:rsid w:val="00331BC3"/>
    <w:rsid w:val="00331FE1"/>
    <w:rsid w:val="003320E8"/>
    <w:rsid w:val="00332B60"/>
    <w:rsid w:val="00332BA6"/>
    <w:rsid w:val="00332D6E"/>
    <w:rsid w:val="00334433"/>
    <w:rsid w:val="0033483B"/>
    <w:rsid w:val="00334B64"/>
    <w:rsid w:val="00334D3C"/>
    <w:rsid w:val="00334DB2"/>
    <w:rsid w:val="003351BF"/>
    <w:rsid w:val="003352EA"/>
    <w:rsid w:val="00335985"/>
    <w:rsid w:val="00335B9C"/>
    <w:rsid w:val="00335BEB"/>
    <w:rsid w:val="00336426"/>
    <w:rsid w:val="0033677F"/>
    <w:rsid w:val="003371AA"/>
    <w:rsid w:val="00337D7B"/>
    <w:rsid w:val="00340D99"/>
    <w:rsid w:val="00340DD2"/>
    <w:rsid w:val="00342110"/>
    <w:rsid w:val="00342230"/>
    <w:rsid w:val="00342282"/>
    <w:rsid w:val="00343E9D"/>
    <w:rsid w:val="003440BB"/>
    <w:rsid w:val="003444C4"/>
    <w:rsid w:val="00344A95"/>
    <w:rsid w:val="00344AE9"/>
    <w:rsid w:val="00344CCB"/>
    <w:rsid w:val="00344D1E"/>
    <w:rsid w:val="00345518"/>
    <w:rsid w:val="003456D9"/>
    <w:rsid w:val="00345E76"/>
    <w:rsid w:val="00347904"/>
    <w:rsid w:val="00350A5C"/>
    <w:rsid w:val="00350D71"/>
    <w:rsid w:val="00350F6B"/>
    <w:rsid w:val="00351488"/>
    <w:rsid w:val="0035184C"/>
    <w:rsid w:val="0035193C"/>
    <w:rsid w:val="00351C98"/>
    <w:rsid w:val="00351FDA"/>
    <w:rsid w:val="00352D3F"/>
    <w:rsid w:val="0035322B"/>
    <w:rsid w:val="003533A0"/>
    <w:rsid w:val="003538D6"/>
    <w:rsid w:val="0035402D"/>
    <w:rsid w:val="003541CD"/>
    <w:rsid w:val="00354780"/>
    <w:rsid w:val="00354AF1"/>
    <w:rsid w:val="00354D9B"/>
    <w:rsid w:val="00355E74"/>
    <w:rsid w:val="003560BF"/>
    <w:rsid w:val="00356862"/>
    <w:rsid w:val="00356B0A"/>
    <w:rsid w:val="00356EDD"/>
    <w:rsid w:val="00356F7A"/>
    <w:rsid w:val="0035735E"/>
    <w:rsid w:val="00357632"/>
    <w:rsid w:val="0036015F"/>
    <w:rsid w:val="003606CA"/>
    <w:rsid w:val="003607A7"/>
    <w:rsid w:val="003608A7"/>
    <w:rsid w:val="00360917"/>
    <w:rsid w:val="00360941"/>
    <w:rsid w:val="003638CF"/>
    <w:rsid w:val="00363B0E"/>
    <w:rsid w:val="00363C90"/>
    <w:rsid w:val="00363E9B"/>
    <w:rsid w:val="0036435A"/>
    <w:rsid w:val="003645F5"/>
    <w:rsid w:val="00364FAA"/>
    <w:rsid w:val="00365515"/>
    <w:rsid w:val="00367118"/>
    <w:rsid w:val="00370026"/>
    <w:rsid w:val="003701C5"/>
    <w:rsid w:val="00370586"/>
    <w:rsid w:val="00370DCA"/>
    <w:rsid w:val="00371E66"/>
    <w:rsid w:val="00371F29"/>
    <w:rsid w:val="00372BF8"/>
    <w:rsid w:val="00372F41"/>
    <w:rsid w:val="0037319A"/>
    <w:rsid w:val="003732B1"/>
    <w:rsid w:val="003734B1"/>
    <w:rsid w:val="0037395A"/>
    <w:rsid w:val="00374342"/>
    <w:rsid w:val="00374B04"/>
    <w:rsid w:val="00374B66"/>
    <w:rsid w:val="00374F30"/>
    <w:rsid w:val="0037602E"/>
    <w:rsid w:val="00376B66"/>
    <w:rsid w:val="003770F8"/>
    <w:rsid w:val="00377926"/>
    <w:rsid w:val="003803AE"/>
    <w:rsid w:val="00380715"/>
    <w:rsid w:val="00380AC6"/>
    <w:rsid w:val="00380FAA"/>
    <w:rsid w:val="003817AF"/>
    <w:rsid w:val="00381B2C"/>
    <w:rsid w:val="00381EF4"/>
    <w:rsid w:val="00382077"/>
    <w:rsid w:val="003822B0"/>
    <w:rsid w:val="003830ED"/>
    <w:rsid w:val="00384069"/>
    <w:rsid w:val="00384718"/>
    <w:rsid w:val="003856B2"/>
    <w:rsid w:val="0038575F"/>
    <w:rsid w:val="003857A2"/>
    <w:rsid w:val="00386460"/>
    <w:rsid w:val="00386882"/>
    <w:rsid w:val="00386AAB"/>
    <w:rsid w:val="00386F3E"/>
    <w:rsid w:val="003873B6"/>
    <w:rsid w:val="00387D59"/>
    <w:rsid w:val="003903F1"/>
    <w:rsid w:val="00390408"/>
    <w:rsid w:val="003907D8"/>
    <w:rsid w:val="00390E69"/>
    <w:rsid w:val="00391866"/>
    <w:rsid w:val="0039225C"/>
    <w:rsid w:val="00392BFE"/>
    <w:rsid w:val="00392D9F"/>
    <w:rsid w:val="00392EEF"/>
    <w:rsid w:val="0039326F"/>
    <w:rsid w:val="00393339"/>
    <w:rsid w:val="00393421"/>
    <w:rsid w:val="00393755"/>
    <w:rsid w:val="0039376E"/>
    <w:rsid w:val="00394D7B"/>
    <w:rsid w:val="00394E9B"/>
    <w:rsid w:val="00394F44"/>
    <w:rsid w:val="00395CE3"/>
    <w:rsid w:val="0039656E"/>
    <w:rsid w:val="00396D55"/>
    <w:rsid w:val="00396F17"/>
    <w:rsid w:val="00397257"/>
    <w:rsid w:val="00397FED"/>
    <w:rsid w:val="003A1BF0"/>
    <w:rsid w:val="003A1EA7"/>
    <w:rsid w:val="003A2161"/>
    <w:rsid w:val="003A2C84"/>
    <w:rsid w:val="003A39C5"/>
    <w:rsid w:val="003A3B9E"/>
    <w:rsid w:val="003A4977"/>
    <w:rsid w:val="003A5713"/>
    <w:rsid w:val="003A5B59"/>
    <w:rsid w:val="003A5CF0"/>
    <w:rsid w:val="003A6823"/>
    <w:rsid w:val="003A7F90"/>
    <w:rsid w:val="003B05C0"/>
    <w:rsid w:val="003B062D"/>
    <w:rsid w:val="003B0AEC"/>
    <w:rsid w:val="003B0BA8"/>
    <w:rsid w:val="003B1159"/>
    <w:rsid w:val="003B16DF"/>
    <w:rsid w:val="003B27C4"/>
    <w:rsid w:val="003B2D9F"/>
    <w:rsid w:val="003B364F"/>
    <w:rsid w:val="003B42C7"/>
    <w:rsid w:val="003B54AB"/>
    <w:rsid w:val="003B567E"/>
    <w:rsid w:val="003B5E67"/>
    <w:rsid w:val="003B6582"/>
    <w:rsid w:val="003B67B8"/>
    <w:rsid w:val="003B6BEC"/>
    <w:rsid w:val="003B6E6A"/>
    <w:rsid w:val="003B708E"/>
    <w:rsid w:val="003B7A7C"/>
    <w:rsid w:val="003C00CC"/>
    <w:rsid w:val="003C04FD"/>
    <w:rsid w:val="003C0822"/>
    <w:rsid w:val="003C1004"/>
    <w:rsid w:val="003C12BE"/>
    <w:rsid w:val="003C16AC"/>
    <w:rsid w:val="003C35CF"/>
    <w:rsid w:val="003C3AB3"/>
    <w:rsid w:val="003C42EC"/>
    <w:rsid w:val="003C45D6"/>
    <w:rsid w:val="003C4896"/>
    <w:rsid w:val="003C48D8"/>
    <w:rsid w:val="003C4E5F"/>
    <w:rsid w:val="003C5391"/>
    <w:rsid w:val="003C564A"/>
    <w:rsid w:val="003C5C4E"/>
    <w:rsid w:val="003C5C94"/>
    <w:rsid w:val="003C63B8"/>
    <w:rsid w:val="003C66B2"/>
    <w:rsid w:val="003C6A0E"/>
    <w:rsid w:val="003C72D4"/>
    <w:rsid w:val="003C7965"/>
    <w:rsid w:val="003D00B6"/>
    <w:rsid w:val="003D096E"/>
    <w:rsid w:val="003D09EB"/>
    <w:rsid w:val="003D0C89"/>
    <w:rsid w:val="003D1823"/>
    <w:rsid w:val="003D1EF2"/>
    <w:rsid w:val="003D2FCF"/>
    <w:rsid w:val="003D307C"/>
    <w:rsid w:val="003D3E77"/>
    <w:rsid w:val="003D3EA4"/>
    <w:rsid w:val="003D3FFB"/>
    <w:rsid w:val="003D41DA"/>
    <w:rsid w:val="003D4666"/>
    <w:rsid w:val="003D5976"/>
    <w:rsid w:val="003D5D39"/>
    <w:rsid w:val="003D5F7C"/>
    <w:rsid w:val="003D634F"/>
    <w:rsid w:val="003D648E"/>
    <w:rsid w:val="003D67BD"/>
    <w:rsid w:val="003D6C10"/>
    <w:rsid w:val="003D75A3"/>
    <w:rsid w:val="003D7A94"/>
    <w:rsid w:val="003D7BDB"/>
    <w:rsid w:val="003D7E70"/>
    <w:rsid w:val="003E0058"/>
    <w:rsid w:val="003E1B5E"/>
    <w:rsid w:val="003E1F53"/>
    <w:rsid w:val="003E2174"/>
    <w:rsid w:val="003E3632"/>
    <w:rsid w:val="003E3BE2"/>
    <w:rsid w:val="003E48F5"/>
    <w:rsid w:val="003E49A6"/>
    <w:rsid w:val="003E4BB3"/>
    <w:rsid w:val="003E5439"/>
    <w:rsid w:val="003E591E"/>
    <w:rsid w:val="003E5F16"/>
    <w:rsid w:val="003E6D7E"/>
    <w:rsid w:val="003E754A"/>
    <w:rsid w:val="003E78CD"/>
    <w:rsid w:val="003E7A9F"/>
    <w:rsid w:val="003F0408"/>
    <w:rsid w:val="003F0B63"/>
    <w:rsid w:val="003F0E47"/>
    <w:rsid w:val="003F26F5"/>
    <w:rsid w:val="003F27AD"/>
    <w:rsid w:val="003F2844"/>
    <w:rsid w:val="003F30BF"/>
    <w:rsid w:val="003F3229"/>
    <w:rsid w:val="003F398A"/>
    <w:rsid w:val="003F3E55"/>
    <w:rsid w:val="003F44DE"/>
    <w:rsid w:val="003F4708"/>
    <w:rsid w:val="003F4D8A"/>
    <w:rsid w:val="003F55E4"/>
    <w:rsid w:val="003F58CD"/>
    <w:rsid w:val="003F5D01"/>
    <w:rsid w:val="003F5F0A"/>
    <w:rsid w:val="003F7C34"/>
    <w:rsid w:val="003F7D1A"/>
    <w:rsid w:val="003F7FD6"/>
    <w:rsid w:val="00400270"/>
    <w:rsid w:val="00400446"/>
    <w:rsid w:val="00400756"/>
    <w:rsid w:val="00400854"/>
    <w:rsid w:val="0040097D"/>
    <w:rsid w:val="00401017"/>
    <w:rsid w:val="0040153F"/>
    <w:rsid w:val="00401E22"/>
    <w:rsid w:val="00402196"/>
    <w:rsid w:val="00402446"/>
    <w:rsid w:val="0040293E"/>
    <w:rsid w:val="004049AB"/>
    <w:rsid w:val="00404B94"/>
    <w:rsid w:val="00405024"/>
    <w:rsid w:val="00405213"/>
    <w:rsid w:val="00405608"/>
    <w:rsid w:val="004056D9"/>
    <w:rsid w:val="00405CA2"/>
    <w:rsid w:val="0040618C"/>
    <w:rsid w:val="00407646"/>
    <w:rsid w:val="00410329"/>
    <w:rsid w:val="0041082D"/>
    <w:rsid w:val="00412A36"/>
    <w:rsid w:val="00412BCE"/>
    <w:rsid w:val="00412C57"/>
    <w:rsid w:val="004131B2"/>
    <w:rsid w:val="004132A8"/>
    <w:rsid w:val="0041481C"/>
    <w:rsid w:val="00414BB2"/>
    <w:rsid w:val="00415902"/>
    <w:rsid w:val="00416214"/>
    <w:rsid w:val="004164AC"/>
    <w:rsid w:val="00416E53"/>
    <w:rsid w:val="004173AB"/>
    <w:rsid w:val="00417637"/>
    <w:rsid w:val="00420C0F"/>
    <w:rsid w:val="00421E43"/>
    <w:rsid w:val="0042279B"/>
    <w:rsid w:val="00422D97"/>
    <w:rsid w:val="00423620"/>
    <w:rsid w:val="00423A8D"/>
    <w:rsid w:val="004253DC"/>
    <w:rsid w:val="00425720"/>
    <w:rsid w:val="004258E8"/>
    <w:rsid w:val="00426DD2"/>
    <w:rsid w:val="00426E5D"/>
    <w:rsid w:val="004300C4"/>
    <w:rsid w:val="0043038B"/>
    <w:rsid w:val="00430C90"/>
    <w:rsid w:val="00431941"/>
    <w:rsid w:val="00431A79"/>
    <w:rsid w:val="00431DB0"/>
    <w:rsid w:val="00433FA0"/>
    <w:rsid w:val="004342C4"/>
    <w:rsid w:val="004344E4"/>
    <w:rsid w:val="004349CD"/>
    <w:rsid w:val="00434E0A"/>
    <w:rsid w:val="004350EB"/>
    <w:rsid w:val="00435A16"/>
    <w:rsid w:val="00435B7A"/>
    <w:rsid w:val="00436FE2"/>
    <w:rsid w:val="00437084"/>
    <w:rsid w:val="00437900"/>
    <w:rsid w:val="00437A72"/>
    <w:rsid w:val="00437ED9"/>
    <w:rsid w:val="00440BC4"/>
    <w:rsid w:val="00441B9E"/>
    <w:rsid w:val="00442179"/>
    <w:rsid w:val="004426A5"/>
    <w:rsid w:val="0044288B"/>
    <w:rsid w:val="004428E1"/>
    <w:rsid w:val="00443330"/>
    <w:rsid w:val="00444955"/>
    <w:rsid w:val="00444B56"/>
    <w:rsid w:val="00444F7A"/>
    <w:rsid w:val="0044565D"/>
    <w:rsid w:val="004457C3"/>
    <w:rsid w:val="00445860"/>
    <w:rsid w:val="00446514"/>
    <w:rsid w:val="004465C7"/>
    <w:rsid w:val="00446ACF"/>
    <w:rsid w:val="00447563"/>
    <w:rsid w:val="004475C1"/>
    <w:rsid w:val="00447B6A"/>
    <w:rsid w:val="00447F9A"/>
    <w:rsid w:val="004506F3"/>
    <w:rsid w:val="00450956"/>
    <w:rsid w:val="00452085"/>
    <w:rsid w:val="004523C7"/>
    <w:rsid w:val="004539A3"/>
    <w:rsid w:val="0045422C"/>
    <w:rsid w:val="00454FD0"/>
    <w:rsid w:val="00454FD2"/>
    <w:rsid w:val="00455004"/>
    <w:rsid w:val="004553B9"/>
    <w:rsid w:val="00455797"/>
    <w:rsid w:val="00455E12"/>
    <w:rsid w:val="00455F7E"/>
    <w:rsid w:val="004566E2"/>
    <w:rsid w:val="0046034C"/>
    <w:rsid w:val="0046068B"/>
    <w:rsid w:val="00460B93"/>
    <w:rsid w:val="004615E1"/>
    <w:rsid w:val="004616BE"/>
    <w:rsid w:val="00461F6A"/>
    <w:rsid w:val="004623EE"/>
    <w:rsid w:val="00462B69"/>
    <w:rsid w:val="004635BD"/>
    <w:rsid w:val="00463768"/>
    <w:rsid w:val="0046394A"/>
    <w:rsid w:val="00464537"/>
    <w:rsid w:val="0046480A"/>
    <w:rsid w:val="00464C51"/>
    <w:rsid w:val="00464EED"/>
    <w:rsid w:val="0046550D"/>
    <w:rsid w:val="004656B7"/>
    <w:rsid w:val="00465790"/>
    <w:rsid w:val="004657F2"/>
    <w:rsid w:val="004658D8"/>
    <w:rsid w:val="00465F9B"/>
    <w:rsid w:val="0046626C"/>
    <w:rsid w:val="004666AB"/>
    <w:rsid w:val="004668AF"/>
    <w:rsid w:val="0046709F"/>
    <w:rsid w:val="0046719A"/>
    <w:rsid w:val="004678E1"/>
    <w:rsid w:val="00467C80"/>
    <w:rsid w:val="00470BF9"/>
    <w:rsid w:val="00470DB8"/>
    <w:rsid w:val="00470EBF"/>
    <w:rsid w:val="00472326"/>
    <w:rsid w:val="00472B16"/>
    <w:rsid w:val="00472B3B"/>
    <w:rsid w:val="00472DD0"/>
    <w:rsid w:val="00473379"/>
    <w:rsid w:val="00474F2D"/>
    <w:rsid w:val="00475183"/>
    <w:rsid w:val="00475423"/>
    <w:rsid w:val="00475EE0"/>
    <w:rsid w:val="00476039"/>
    <w:rsid w:val="00477464"/>
    <w:rsid w:val="004775E4"/>
    <w:rsid w:val="004776EF"/>
    <w:rsid w:val="00480C93"/>
    <w:rsid w:val="00481259"/>
    <w:rsid w:val="00481341"/>
    <w:rsid w:val="004813B1"/>
    <w:rsid w:val="004813EC"/>
    <w:rsid w:val="00481707"/>
    <w:rsid w:val="00481B79"/>
    <w:rsid w:val="00481D2D"/>
    <w:rsid w:val="00482C36"/>
    <w:rsid w:val="00482D6D"/>
    <w:rsid w:val="00482D74"/>
    <w:rsid w:val="0048359F"/>
    <w:rsid w:val="00483961"/>
    <w:rsid w:val="0048396C"/>
    <w:rsid w:val="00483B81"/>
    <w:rsid w:val="00483CE8"/>
    <w:rsid w:val="0048440A"/>
    <w:rsid w:val="004846F9"/>
    <w:rsid w:val="00484CBF"/>
    <w:rsid w:val="00484DE2"/>
    <w:rsid w:val="004859A7"/>
    <w:rsid w:val="00486303"/>
    <w:rsid w:val="00486579"/>
    <w:rsid w:val="00486D1E"/>
    <w:rsid w:val="00486F68"/>
    <w:rsid w:val="00486F8F"/>
    <w:rsid w:val="00487052"/>
    <w:rsid w:val="00487256"/>
    <w:rsid w:val="004874C7"/>
    <w:rsid w:val="00490448"/>
    <w:rsid w:val="004904ED"/>
    <w:rsid w:val="00490FBD"/>
    <w:rsid w:val="00491573"/>
    <w:rsid w:val="004919DB"/>
    <w:rsid w:val="00491C65"/>
    <w:rsid w:val="00491F1A"/>
    <w:rsid w:val="00491F59"/>
    <w:rsid w:val="004924B0"/>
    <w:rsid w:val="004926C2"/>
    <w:rsid w:val="00492EC5"/>
    <w:rsid w:val="0049308F"/>
    <w:rsid w:val="00493984"/>
    <w:rsid w:val="00494A38"/>
    <w:rsid w:val="00494A85"/>
    <w:rsid w:val="0049570B"/>
    <w:rsid w:val="00496404"/>
    <w:rsid w:val="00496805"/>
    <w:rsid w:val="00496A58"/>
    <w:rsid w:val="004974C9"/>
    <w:rsid w:val="004A087A"/>
    <w:rsid w:val="004A0CE3"/>
    <w:rsid w:val="004A16CF"/>
    <w:rsid w:val="004A1C86"/>
    <w:rsid w:val="004A27AF"/>
    <w:rsid w:val="004A2A34"/>
    <w:rsid w:val="004A2CA6"/>
    <w:rsid w:val="004A3131"/>
    <w:rsid w:val="004A3791"/>
    <w:rsid w:val="004A443F"/>
    <w:rsid w:val="004A4F5B"/>
    <w:rsid w:val="004A527F"/>
    <w:rsid w:val="004A5290"/>
    <w:rsid w:val="004A579B"/>
    <w:rsid w:val="004A5E83"/>
    <w:rsid w:val="004A606F"/>
    <w:rsid w:val="004A7903"/>
    <w:rsid w:val="004B01D8"/>
    <w:rsid w:val="004B0287"/>
    <w:rsid w:val="004B0721"/>
    <w:rsid w:val="004B0D55"/>
    <w:rsid w:val="004B1C66"/>
    <w:rsid w:val="004B2C9E"/>
    <w:rsid w:val="004B301F"/>
    <w:rsid w:val="004B4327"/>
    <w:rsid w:val="004B4407"/>
    <w:rsid w:val="004B47A7"/>
    <w:rsid w:val="004B5131"/>
    <w:rsid w:val="004B5147"/>
    <w:rsid w:val="004B52E4"/>
    <w:rsid w:val="004B5DC5"/>
    <w:rsid w:val="004B5E0C"/>
    <w:rsid w:val="004B62D4"/>
    <w:rsid w:val="004B64BC"/>
    <w:rsid w:val="004B6574"/>
    <w:rsid w:val="004B6680"/>
    <w:rsid w:val="004B6960"/>
    <w:rsid w:val="004B6D6C"/>
    <w:rsid w:val="004B7770"/>
    <w:rsid w:val="004C05D2"/>
    <w:rsid w:val="004C0ACE"/>
    <w:rsid w:val="004C114A"/>
    <w:rsid w:val="004C115A"/>
    <w:rsid w:val="004C1160"/>
    <w:rsid w:val="004C1865"/>
    <w:rsid w:val="004C1B9E"/>
    <w:rsid w:val="004C1D0E"/>
    <w:rsid w:val="004C2434"/>
    <w:rsid w:val="004C2652"/>
    <w:rsid w:val="004C26EC"/>
    <w:rsid w:val="004C4459"/>
    <w:rsid w:val="004C46F2"/>
    <w:rsid w:val="004C4D25"/>
    <w:rsid w:val="004C516F"/>
    <w:rsid w:val="004C53DC"/>
    <w:rsid w:val="004C5535"/>
    <w:rsid w:val="004C5746"/>
    <w:rsid w:val="004C5C29"/>
    <w:rsid w:val="004C6126"/>
    <w:rsid w:val="004C671F"/>
    <w:rsid w:val="004C686F"/>
    <w:rsid w:val="004C6903"/>
    <w:rsid w:val="004C69E4"/>
    <w:rsid w:val="004C6A9E"/>
    <w:rsid w:val="004C701E"/>
    <w:rsid w:val="004C7758"/>
    <w:rsid w:val="004C7B06"/>
    <w:rsid w:val="004D0569"/>
    <w:rsid w:val="004D1A77"/>
    <w:rsid w:val="004D27D9"/>
    <w:rsid w:val="004D287A"/>
    <w:rsid w:val="004D28E2"/>
    <w:rsid w:val="004D2A42"/>
    <w:rsid w:val="004D2A5E"/>
    <w:rsid w:val="004D2B09"/>
    <w:rsid w:val="004D3551"/>
    <w:rsid w:val="004D4CBC"/>
    <w:rsid w:val="004D70EF"/>
    <w:rsid w:val="004D746E"/>
    <w:rsid w:val="004D789B"/>
    <w:rsid w:val="004E0243"/>
    <w:rsid w:val="004E2721"/>
    <w:rsid w:val="004E2DAB"/>
    <w:rsid w:val="004E2DAD"/>
    <w:rsid w:val="004E4338"/>
    <w:rsid w:val="004E5B77"/>
    <w:rsid w:val="004E5EF9"/>
    <w:rsid w:val="004E664D"/>
    <w:rsid w:val="004E70F7"/>
    <w:rsid w:val="004E73C2"/>
    <w:rsid w:val="004E7FF7"/>
    <w:rsid w:val="004F013F"/>
    <w:rsid w:val="004F122B"/>
    <w:rsid w:val="004F182E"/>
    <w:rsid w:val="004F1B3E"/>
    <w:rsid w:val="004F2168"/>
    <w:rsid w:val="004F2409"/>
    <w:rsid w:val="004F2B5E"/>
    <w:rsid w:val="004F4200"/>
    <w:rsid w:val="004F4210"/>
    <w:rsid w:val="004F4F5D"/>
    <w:rsid w:val="004F4FE8"/>
    <w:rsid w:val="004F5151"/>
    <w:rsid w:val="004F5E43"/>
    <w:rsid w:val="004F6096"/>
    <w:rsid w:val="004F64DD"/>
    <w:rsid w:val="004F6825"/>
    <w:rsid w:val="004F7117"/>
    <w:rsid w:val="00500F32"/>
    <w:rsid w:val="005016ED"/>
    <w:rsid w:val="00501829"/>
    <w:rsid w:val="00501DF8"/>
    <w:rsid w:val="00502A11"/>
    <w:rsid w:val="00502B32"/>
    <w:rsid w:val="005032E2"/>
    <w:rsid w:val="005038C7"/>
    <w:rsid w:val="00505153"/>
    <w:rsid w:val="00505518"/>
    <w:rsid w:val="005055E5"/>
    <w:rsid w:val="005056FB"/>
    <w:rsid w:val="005058C6"/>
    <w:rsid w:val="00505CE7"/>
    <w:rsid w:val="0050647F"/>
    <w:rsid w:val="00506527"/>
    <w:rsid w:val="00506CFC"/>
    <w:rsid w:val="005077C5"/>
    <w:rsid w:val="00510209"/>
    <w:rsid w:val="0051077F"/>
    <w:rsid w:val="005108A1"/>
    <w:rsid w:val="00511337"/>
    <w:rsid w:val="005122FB"/>
    <w:rsid w:val="005123EF"/>
    <w:rsid w:val="00514065"/>
    <w:rsid w:val="005142C8"/>
    <w:rsid w:val="0051453C"/>
    <w:rsid w:val="0051490B"/>
    <w:rsid w:val="00514A92"/>
    <w:rsid w:val="00514C8F"/>
    <w:rsid w:val="00515C6C"/>
    <w:rsid w:val="00516B5E"/>
    <w:rsid w:val="00516C7E"/>
    <w:rsid w:val="00516E9D"/>
    <w:rsid w:val="00517ABF"/>
    <w:rsid w:val="0052011B"/>
    <w:rsid w:val="00521A0C"/>
    <w:rsid w:val="005230D7"/>
    <w:rsid w:val="0052323F"/>
    <w:rsid w:val="0052382C"/>
    <w:rsid w:val="0052470C"/>
    <w:rsid w:val="00524A8B"/>
    <w:rsid w:val="00524E26"/>
    <w:rsid w:val="00524E3A"/>
    <w:rsid w:val="00525181"/>
    <w:rsid w:val="00525375"/>
    <w:rsid w:val="00525EF0"/>
    <w:rsid w:val="005261EB"/>
    <w:rsid w:val="005278C4"/>
    <w:rsid w:val="00527CF9"/>
    <w:rsid w:val="00527EF8"/>
    <w:rsid w:val="00527F33"/>
    <w:rsid w:val="00530287"/>
    <w:rsid w:val="00530777"/>
    <w:rsid w:val="005307A9"/>
    <w:rsid w:val="00530E98"/>
    <w:rsid w:val="00531B43"/>
    <w:rsid w:val="00532871"/>
    <w:rsid w:val="00532AC8"/>
    <w:rsid w:val="00532E0E"/>
    <w:rsid w:val="00532E17"/>
    <w:rsid w:val="00532F56"/>
    <w:rsid w:val="005336D8"/>
    <w:rsid w:val="005337B0"/>
    <w:rsid w:val="0053395D"/>
    <w:rsid w:val="00533E1E"/>
    <w:rsid w:val="00533F6D"/>
    <w:rsid w:val="0053494A"/>
    <w:rsid w:val="00534B1C"/>
    <w:rsid w:val="00535047"/>
    <w:rsid w:val="005358B6"/>
    <w:rsid w:val="005361DE"/>
    <w:rsid w:val="00536A18"/>
    <w:rsid w:val="00536D0E"/>
    <w:rsid w:val="005373A6"/>
    <w:rsid w:val="00537CF9"/>
    <w:rsid w:val="00540582"/>
    <w:rsid w:val="00541199"/>
    <w:rsid w:val="005412FF"/>
    <w:rsid w:val="00541DDF"/>
    <w:rsid w:val="00543185"/>
    <w:rsid w:val="005436B4"/>
    <w:rsid w:val="005437A3"/>
    <w:rsid w:val="00543B78"/>
    <w:rsid w:val="005441A9"/>
    <w:rsid w:val="0054424E"/>
    <w:rsid w:val="00544A4D"/>
    <w:rsid w:val="00544C19"/>
    <w:rsid w:val="005456FC"/>
    <w:rsid w:val="00545A5D"/>
    <w:rsid w:val="00545FCD"/>
    <w:rsid w:val="0054678A"/>
    <w:rsid w:val="00550177"/>
    <w:rsid w:val="005503A0"/>
    <w:rsid w:val="005503A8"/>
    <w:rsid w:val="00550659"/>
    <w:rsid w:val="00550915"/>
    <w:rsid w:val="0055155E"/>
    <w:rsid w:val="00551DFE"/>
    <w:rsid w:val="0055241D"/>
    <w:rsid w:val="00552840"/>
    <w:rsid w:val="00552944"/>
    <w:rsid w:val="00552DA7"/>
    <w:rsid w:val="00553019"/>
    <w:rsid w:val="0055301D"/>
    <w:rsid w:val="00553461"/>
    <w:rsid w:val="00553810"/>
    <w:rsid w:val="00553F54"/>
    <w:rsid w:val="00553FF9"/>
    <w:rsid w:val="00554899"/>
    <w:rsid w:val="00554A86"/>
    <w:rsid w:val="005559D8"/>
    <w:rsid w:val="005568B0"/>
    <w:rsid w:val="00556BAE"/>
    <w:rsid w:val="00556CA3"/>
    <w:rsid w:val="00556D25"/>
    <w:rsid w:val="00556EE3"/>
    <w:rsid w:val="005574B8"/>
    <w:rsid w:val="00557A1D"/>
    <w:rsid w:val="00561180"/>
    <w:rsid w:val="0056147F"/>
    <w:rsid w:val="00561C78"/>
    <w:rsid w:val="005621DC"/>
    <w:rsid w:val="00562909"/>
    <w:rsid w:val="00563EDE"/>
    <w:rsid w:val="00564207"/>
    <w:rsid w:val="00565000"/>
    <w:rsid w:val="00565AE5"/>
    <w:rsid w:val="00565DC9"/>
    <w:rsid w:val="0056677B"/>
    <w:rsid w:val="0056694A"/>
    <w:rsid w:val="00566DC1"/>
    <w:rsid w:val="005678FC"/>
    <w:rsid w:val="00570306"/>
    <w:rsid w:val="00570404"/>
    <w:rsid w:val="005704A9"/>
    <w:rsid w:val="0057062F"/>
    <w:rsid w:val="00570C78"/>
    <w:rsid w:val="005711C6"/>
    <w:rsid w:val="0057257A"/>
    <w:rsid w:val="0057284F"/>
    <w:rsid w:val="00572AB5"/>
    <w:rsid w:val="00573917"/>
    <w:rsid w:val="00573CFB"/>
    <w:rsid w:val="00574515"/>
    <w:rsid w:val="00574BA7"/>
    <w:rsid w:val="00574CAE"/>
    <w:rsid w:val="0057521A"/>
    <w:rsid w:val="005753ED"/>
    <w:rsid w:val="005757CC"/>
    <w:rsid w:val="00576AE3"/>
    <w:rsid w:val="00576E27"/>
    <w:rsid w:val="0057713B"/>
    <w:rsid w:val="0057776C"/>
    <w:rsid w:val="00577BC1"/>
    <w:rsid w:val="00577C42"/>
    <w:rsid w:val="005802AC"/>
    <w:rsid w:val="005804CB"/>
    <w:rsid w:val="005811BF"/>
    <w:rsid w:val="005817FD"/>
    <w:rsid w:val="00581935"/>
    <w:rsid w:val="005825E9"/>
    <w:rsid w:val="00582E8F"/>
    <w:rsid w:val="00582FB3"/>
    <w:rsid w:val="00583A09"/>
    <w:rsid w:val="005840FF"/>
    <w:rsid w:val="005849CE"/>
    <w:rsid w:val="00584CBE"/>
    <w:rsid w:val="0058510D"/>
    <w:rsid w:val="00586C11"/>
    <w:rsid w:val="00586C88"/>
    <w:rsid w:val="00587513"/>
    <w:rsid w:val="00587B96"/>
    <w:rsid w:val="00590401"/>
    <w:rsid w:val="00590765"/>
    <w:rsid w:val="00590A6B"/>
    <w:rsid w:val="0059117F"/>
    <w:rsid w:val="00591D0B"/>
    <w:rsid w:val="00591FBC"/>
    <w:rsid w:val="00592639"/>
    <w:rsid w:val="00592E7F"/>
    <w:rsid w:val="00593AD5"/>
    <w:rsid w:val="0059413A"/>
    <w:rsid w:val="00595FFF"/>
    <w:rsid w:val="005969BE"/>
    <w:rsid w:val="00597A14"/>
    <w:rsid w:val="00597A39"/>
    <w:rsid w:val="00597E83"/>
    <w:rsid w:val="005A0855"/>
    <w:rsid w:val="005A109E"/>
    <w:rsid w:val="005A1170"/>
    <w:rsid w:val="005A1895"/>
    <w:rsid w:val="005A212C"/>
    <w:rsid w:val="005A2527"/>
    <w:rsid w:val="005A3CFD"/>
    <w:rsid w:val="005A3D85"/>
    <w:rsid w:val="005A3D92"/>
    <w:rsid w:val="005A440A"/>
    <w:rsid w:val="005A44CF"/>
    <w:rsid w:val="005A4CA1"/>
    <w:rsid w:val="005A5DE6"/>
    <w:rsid w:val="005A5EBC"/>
    <w:rsid w:val="005A5FA9"/>
    <w:rsid w:val="005A6DD7"/>
    <w:rsid w:val="005B172A"/>
    <w:rsid w:val="005B1F2B"/>
    <w:rsid w:val="005B27CF"/>
    <w:rsid w:val="005B2A07"/>
    <w:rsid w:val="005B2D5C"/>
    <w:rsid w:val="005B3159"/>
    <w:rsid w:val="005B37B1"/>
    <w:rsid w:val="005B392B"/>
    <w:rsid w:val="005B5376"/>
    <w:rsid w:val="005B54F2"/>
    <w:rsid w:val="005B5D99"/>
    <w:rsid w:val="005B5E9E"/>
    <w:rsid w:val="005B75A6"/>
    <w:rsid w:val="005B75D0"/>
    <w:rsid w:val="005B7B07"/>
    <w:rsid w:val="005C0AEC"/>
    <w:rsid w:val="005C2104"/>
    <w:rsid w:val="005C2DED"/>
    <w:rsid w:val="005C3168"/>
    <w:rsid w:val="005C34AA"/>
    <w:rsid w:val="005C362D"/>
    <w:rsid w:val="005C51FF"/>
    <w:rsid w:val="005C7720"/>
    <w:rsid w:val="005C79AA"/>
    <w:rsid w:val="005C7E7E"/>
    <w:rsid w:val="005D03AB"/>
    <w:rsid w:val="005D054B"/>
    <w:rsid w:val="005D2913"/>
    <w:rsid w:val="005D29B9"/>
    <w:rsid w:val="005D2D6C"/>
    <w:rsid w:val="005D2EEF"/>
    <w:rsid w:val="005D30E9"/>
    <w:rsid w:val="005D30FD"/>
    <w:rsid w:val="005D332D"/>
    <w:rsid w:val="005D33DC"/>
    <w:rsid w:val="005D34A9"/>
    <w:rsid w:val="005D465F"/>
    <w:rsid w:val="005D4D05"/>
    <w:rsid w:val="005D5494"/>
    <w:rsid w:val="005D5869"/>
    <w:rsid w:val="005D65C4"/>
    <w:rsid w:val="005D68F6"/>
    <w:rsid w:val="005D7AD0"/>
    <w:rsid w:val="005E0258"/>
    <w:rsid w:val="005E08C7"/>
    <w:rsid w:val="005E1B4E"/>
    <w:rsid w:val="005E1C6B"/>
    <w:rsid w:val="005E1E87"/>
    <w:rsid w:val="005E23CD"/>
    <w:rsid w:val="005E26EC"/>
    <w:rsid w:val="005E2F18"/>
    <w:rsid w:val="005E33EF"/>
    <w:rsid w:val="005E448A"/>
    <w:rsid w:val="005E473A"/>
    <w:rsid w:val="005E5053"/>
    <w:rsid w:val="005E542A"/>
    <w:rsid w:val="005E5DEE"/>
    <w:rsid w:val="005E60A8"/>
    <w:rsid w:val="005E71F1"/>
    <w:rsid w:val="005E7AFE"/>
    <w:rsid w:val="005E7EE8"/>
    <w:rsid w:val="005F0196"/>
    <w:rsid w:val="005F0A97"/>
    <w:rsid w:val="005F0C54"/>
    <w:rsid w:val="005F1A4C"/>
    <w:rsid w:val="005F1F6E"/>
    <w:rsid w:val="005F2D3C"/>
    <w:rsid w:val="005F3305"/>
    <w:rsid w:val="005F37F3"/>
    <w:rsid w:val="005F3DB5"/>
    <w:rsid w:val="005F3FAE"/>
    <w:rsid w:val="005F459B"/>
    <w:rsid w:val="005F490D"/>
    <w:rsid w:val="005F4F4D"/>
    <w:rsid w:val="005F5942"/>
    <w:rsid w:val="005F5FDF"/>
    <w:rsid w:val="005F6101"/>
    <w:rsid w:val="005F740C"/>
    <w:rsid w:val="005F7F4B"/>
    <w:rsid w:val="006005A5"/>
    <w:rsid w:val="006007AD"/>
    <w:rsid w:val="00600E96"/>
    <w:rsid w:val="00601B9E"/>
    <w:rsid w:val="00602055"/>
    <w:rsid w:val="00602C8E"/>
    <w:rsid w:val="00603DA6"/>
    <w:rsid w:val="0060405A"/>
    <w:rsid w:val="00605046"/>
    <w:rsid w:val="00606800"/>
    <w:rsid w:val="0060772C"/>
    <w:rsid w:val="00610589"/>
    <w:rsid w:val="00610E27"/>
    <w:rsid w:val="00611326"/>
    <w:rsid w:val="0061135A"/>
    <w:rsid w:val="006127B6"/>
    <w:rsid w:val="00612A98"/>
    <w:rsid w:val="00612B43"/>
    <w:rsid w:val="006132F6"/>
    <w:rsid w:val="0061451B"/>
    <w:rsid w:val="0061471C"/>
    <w:rsid w:val="00614CD9"/>
    <w:rsid w:val="00614E7F"/>
    <w:rsid w:val="00615756"/>
    <w:rsid w:val="00615FAF"/>
    <w:rsid w:val="00616B5F"/>
    <w:rsid w:val="00617095"/>
    <w:rsid w:val="00617997"/>
    <w:rsid w:val="006208F8"/>
    <w:rsid w:val="006209E3"/>
    <w:rsid w:val="00622316"/>
    <w:rsid w:val="00622E6A"/>
    <w:rsid w:val="00623722"/>
    <w:rsid w:val="0062411B"/>
    <w:rsid w:val="006243F6"/>
    <w:rsid w:val="00624423"/>
    <w:rsid w:val="00624BF9"/>
    <w:rsid w:val="00624C27"/>
    <w:rsid w:val="0062537A"/>
    <w:rsid w:val="006256F7"/>
    <w:rsid w:val="00625A04"/>
    <w:rsid w:val="00625B57"/>
    <w:rsid w:val="00626249"/>
    <w:rsid w:val="0063013F"/>
    <w:rsid w:val="006301D2"/>
    <w:rsid w:val="006307B8"/>
    <w:rsid w:val="00630AC3"/>
    <w:rsid w:val="00630C10"/>
    <w:rsid w:val="006310EA"/>
    <w:rsid w:val="00631A3F"/>
    <w:rsid w:val="00631A6D"/>
    <w:rsid w:val="00632A91"/>
    <w:rsid w:val="00632BA3"/>
    <w:rsid w:val="00633252"/>
    <w:rsid w:val="00633942"/>
    <w:rsid w:val="00633AA6"/>
    <w:rsid w:val="00633EAC"/>
    <w:rsid w:val="006343CC"/>
    <w:rsid w:val="006349B4"/>
    <w:rsid w:val="0063500F"/>
    <w:rsid w:val="00635303"/>
    <w:rsid w:val="00635494"/>
    <w:rsid w:val="0063558E"/>
    <w:rsid w:val="0063643D"/>
    <w:rsid w:val="006368E7"/>
    <w:rsid w:val="00636A6D"/>
    <w:rsid w:val="00637122"/>
    <w:rsid w:val="00641206"/>
    <w:rsid w:val="0064148B"/>
    <w:rsid w:val="006417C7"/>
    <w:rsid w:val="0064182C"/>
    <w:rsid w:val="00641D37"/>
    <w:rsid w:val="00641FE5"/>
    <w:rsid w:val="00642396"/>
    <w:rsid w:val="006426AD"/>
    <w:rsid w:val="006426FF"/>
    <w:rsid w:val="006427AA"/>
    <w:rsid w:val="00642A67"/>
    <w:rsid w:val="00642CC8"/>
    <w:rsid w:val="006432E5"/>
    <w:rsid w:val="00643793"/>
    <w:rsid w:val="00643A36"/>
    <w:rsid w:val="00644329"/>
    <w:rsid w:val="006446A1"/>
    <w:rsid w:val="00644866"/>
    <w:rsid w:val="00644F16"/>
    <w:rsid w:val="00644F24"/>
    <w:rsid w:val="00644FC1"/>
    <w:rsid w:val="00645243"/>
    <w:rsid w:val="00645338"/>
    <w:rsid w:val="006459DB"/>
    <w:rsid w:val="0064627B"/>
    <w:rsid w:val="006462B7"/>
    <w:rsid w:val="006467AC"/>
    <w:rsid w:val="0064688B"/>
    <w:rsid w:val="00647210"/>
    <w:rsid w:val="00647569"/>
    <w:rsid w:val="00650A17"/>
    <w:rsid w:val="00650E53"/>
    <w:rsid w:val="00651184"/>
    <w:rsid w:val="00651BF8"/>
    <w:rsid w:val="00651F50"/>
    <w:rsid w:val="0065250F"/>
    <w:rsid w:val="00652910"/>
    <w:rsid w:val="00652A7F"/>
    <w:rsid w:val="00652AF6"/>
    <w:rsid w:val="00652E40"/>
    <w:rsid w:val="00653618"/>
    <w:rsid w:val="00653D19"/>
    <w:rsid w:val="00653F67"/>
    <w:rsid w:val="00654368"/>
    <w:rsid w:val="0065443B"/>
    <w:rsid w:val="00654610"/>
    <w:rsid w:val="00654683"/>
    <w:rsid w:val="0065484B"/>
    <w:rsid w:val="00654B51"/>
    <w:rsid w:val="00654D0B"/>
    <w:rsid w:val="0065553A"/>
    <w:rsid w:val="0065579C"/>
    <w:rsid w:val="00655A64"/>
    <w:rsid w:val="00656C75"/>
    <w:rsid w:val="00656D79"/>
    <w:rsid w:val="0065752E"/>
    <w:rsid w:val="00657673"/>
    <w:rsid w:val="00657BE4"/>
    <w:rsid w:val="00657FAD"/>
    <w:rsid w:val="0066007D"/>
    <w:rsid w:val="00660CB8"/>
    <w:rsid w:val="00660E5B"/>
    <w:rsid w:val="00661502"/>
    <w:rsid w:val="00661626"/>
    <w:rsid w:val="00662470"/>
    <w:rsid w:val="00662720"/>
    <w:rsid w:val="00662C9F"/>
    <w:rsid w:val="00662D20"/>
    <w:rsid w:val="006651E9"/>
    <w:rsid w:val="0066604E"/>
    <w:rsid w:val="00666072"/>
    <w:rsid w:val="0066699A"/>
    <w:rsid w:val="00666D85"/>
    <w:rsid w:val="00666DD5"/>
    <w:rsid w:val="00667944"/>
    <w:rsid w:val="006705E7"/>
    <w:rsid w:val="00671175"/>
    <w:rsid w:val="00671A6A"/>
    <w:rsid w:val="00671D7F"/>
    <w:rsid w:val="00671E1D"/>
    <w:rsid w:val="00671E99"/>
    <w:rsid w:val="00672308"/>
    <w:rsid w:val="00672680"/>
    <w:rsid w:val="00672DA0"/>
    <w:rsid w:val="006736F5"/>
    <w:rsid w:val="00673DEF"/>
    <w:rsid w:val="006747F7"/>
    <w:rsid w:val="00674B3B"/>
    <w:rsid w:val="00676073"/>
    <w:rsid w:val="00676AAA"/>
    <w:rsid w:val="0067755D"/>
    <w:rsid w:val="006808DC"/>
    <w:rsid w:val="00680912"/>
    <w:rsid w:val="00681405"/>
    <w:rsid w:val="006818B1"/>
    <w:rsid w:val="006819F1"/>
    <w:rsid w:val="00682223"/>
    <w:rsid w:val="0068227E"/>
    <w:rsid w:val="0068289E"/>
    <w:rsid w:val="006836A2"/>
    <w:rsid w:val="006836FA"/>
    <w:rsid w:val="00683BD5"/>
    <w:rsid w:val="00683D0E"/>
    <w:rsid w:val="00683E1A"/>
    <w:rsid w:val="0068425A"/>
    <w:rsid w:val="00684AD6"/>
    <w:rsid w:val="00685955"/>
    <w:rsid w:val="00685972"/>
    <w:rsid w:val="0068691C"/>
    <w:rsid w:val="00686F3C"/>
    <w:rsid w:val="00687303"/>
    <w:rsid w:val="006873B5"/>
    <w:rsid w:val="006874ED"/>
    <w:rsid w:val="00687691"/>
    <w:rsid w:val="00687C2A"/>
    <w:rsid w:val="00690B5C"/>
    <w:rsid w:val="00691845"/>
    <w:rsid w:val="006921F7"/>
    <w:rsid w:val="00692C5E"/>
    <w:rsid w:val="00692FB9"/>
    <w:rsid w:val="0069314B"/>
    <w:rsid w:val="006931B0"/>
    <w:rsid w:val="006934AF"/>
    <w:rsid w:val="00693549"/>
    <w:rsid w:val="006937AE"/>
    <w:rsid w:val="00693E1A"/>
    <w:rsid w:val="006943D6"/>
    <w:rsid w:val="006945A9"/>
    <w:rsid w:val="00694625"/>
    <w:rsid w:val="00694E30"/>
    <w:rsid w:val="006954E1"/>
    <w:rsid w:val="00695A5D"/>
    <w:rsid w:val="00695B0E"/>
    <w:rsid w:val="0069627B"/>
    <w:rsid w:val="00697725"/>
    <w:rsid w:val="00697AA1"/>
    <w:rsid w:val="00697D6A"/>
    <w:rsid w:val="00697F27"/>
    <w:rsid w:val="006A024F"/>
    <w:rsid w:val="006A0255"/>
    <w:rsid w:val="006A17FA"/>
    <w:rsid w:val="006A21BD"/>
    <w:rsid w:val="006A281C"/>
    <w:rsid w:val="006A29B8"/>
    <w:rsid w:val="006A2A0F"/>
    <w:rsid w:val="006A2A1A"/>
    <w:rsid w:val="006A2D2B"/>
    <w:rsid w:val="006A3A03"/>
    <w:rsid w:val="006A3BDC"/>
    <w:rsid w:val="006A3C55"/>
    <w:rsid w:val="006A4433"/>
    <w:rsid w:val="006A48C8"/>
    <w:rsid w:val="006A4981"/>
    <w:rsid w:val="006A4BC4"/>
    <w:rsid w:val="006A5210"/>
    <w:rsid w:val="006A58B8"/>
    <w:rsid w:val="006A65FB"/>
    <w:rsid w:val="006A6600"/>
    <w:rsid w:val="006A67B2"/>
    <w:rsid w:val="006A6989"/>
    <w:rsid w:val="006A6AE0"/>
    <w:rsid w:val="006A70BF"/>
    <w:rsid w:val="006A723D"/>
    <w:rsid w:val="006A744B"/>
    <w:rsid w:val="006B024B"/>
    <w:rsid w:val="006B056F"/>
    <w:rsid w:val="006B0A5D"/>
    <w:rsid w:val="006B1EB1"/>
    <w:rsid w:val="006B208C"/>
    <w:rsid w:val="006B2ED2"/>
    <w:rsid w:val="006B2EEF"/>
    <w:rsid w:val="006B3045"/>
    <w:rsid w:val="006B35C3"/>
    <w:rsid w:val="006B3C6C"/>
    <w:rsid w:val="006B3CDC"/>
    <w:rsid w:val="006B42AD"/>
    <w:rsid w:val="006B5586"/>
    <w:rsid w:val="006B562A"/>
    <w:rsid w:val="006B5C01"/>
    <w:rsid w:val="006B5CCF"/>
    <w:rsid w:val="006B69E6"/>
    <w:rsid w:val="006B6D8D"/>
    <w:rsid w:val="006B78C0"/>
    <w:rsid w:val="006C03FB"/>
    <w:rsid w:val="006C1111"/>
    <w:rsid w:val="006C1129"/>
    <w:rsid w:val="006C12F8"/>
    <w:rsid w:val="006C2AC1"/>
    <w:rsid w:val="006C3A9C"/>
    <w:rsid w:val="006C4453"/>
    <w:rsid w:val="006C45A6"/>
    <w:rsid w:val="006C45D1"/>
    <w:rsid w:val="006C4C05"/>
    <w:rsid w:val="006C5644"/>
    <w:rsid w:val="006C5735"/>
    <w:rsid w:val="006C7CBA"/>
    <w:rsid w:val="006C7DCA"/>
    <w:rsid w:val="006D0458"/>
    <w:rsid w:val="006D074C"/>
    <w:rsid w:val="006D0BBC"/>
    <w:rsid w:val="006D2446"/>
    <w:rsid w:val="006D3F65"/>
    <w:rsid w:val="006D46BA"/>
    <w:rsid w:val="006D4AF5"/>
    <w:rsid w:val="006D545E"/>
    <w:rsid w:val="006D5748"/>
    <w:rsid w:val="006D60AC"/>
    <w:rsid w:val="006D622A"/>
    <w:rsid w:val="006D752C"/>
    <w:rsid w:val="006D75D4"/>
    <w:rsid w:val="006E0933"/>
    <w:rsid w:val="006E0EEC"/>
    <w:rsid w:val="006E1FA5"/>
    <w:rsid w:val="006E3382"/>
    <w:rsid w:val="006E418D"/>
    <w:rsid w:val="006E41C6"/>
    <w:rsid w:val="006E42B3"/>
    <w:rsid w:val="006E4331"/>
    <w:rsid w:val="006E4E23"/>
    <w:rsid w:val="006E5281"/>
    <w:rsid w:val="006E5E98"/>
    <w:rsid w:val="006E5F13"/>
    <w:rsid w:val="006E65B1"/>
    <w:rsid w:val="006E6C14"/>
    <w:rsid w:val="006E746C"/>
    <w:rsid w:val="006E74C5"/>
    <w:rsid w:val="006E7B99"/>
    <w:rsid w:val="006F05F7"/>
    <w:rsid w:val="006F06D5"/>
    <w:rsid w:val="006F1665"/>
    <w:rsid w:val="006F17D4"/>
    <w:rsid w:val="006F1999"/>
    <w:rsid w:val="006F1F72"/>
    <w:rsid w:val="006F2020"/>
    <w:rsid w:val="006F2AD2"/>
    <w:rsid w:val="006F3209"/>
    <w:rsid w:val="006F43C5"/>
    <w:rsid w:val="006F4677"/>
    <w:rsid w:val="006F46DE"/>
    <w:rsid w:val="006F4982"/>
    <w:rsid w:val="006F4AC3"/>
    <w:rsid w:val="006F4BF8"/>
    <w:rsid w:val="006F4C4E"/>
    <w:rsid w:val="006F5751"/>
    <w:rsid w:val="006F5ABF"/>
    <w:rsid w:val="006F60D0"/>
    <w:rsid w:val="006F64CB"/>
    <w:rsid w:val="006F6508"/>
    <w:rsid w:val="006F65AC"/>
    <w:rsid w:val="006F6747"/>
    <w:rsid w:val="006F67ED"/>
    <w:rsid w:val="006F6EA3"/>
    <w:rsid w:val="006F7534"/>
    <w:rsid w:val="006F7AEF"/>
    <w:rsid w:val="006F7BFC"/>
    <w:rsid w:val="0070187B"/>
    <w:rsid w:val="00702A60"/>
    <w:rsid w:val="00702AEE"/>
    <w:rsid w:val="00703C06"/>
    <w:rsid w:val="00704434"/>
    <w:rsid w:val="00704B22"/>
    <w:rsid w:val="00704BEE"/>
    <w:rsid w:val="00705F19"/>
    <w:rsid w:val="00705FA4"/>
    <w:rsid w:val="0070672A"/>
    <w:rsid w:val="00706773"/>
    <w:rsid w:val="0070740F"/>
    <w:rsid w:val="00707A6B"/>
    <w:rsid w:val="00707C2B"/>
    <w:rsid w:val="00711804"/>
    <w:rsid w:val="00712196"/>
    <w:rsid w:val="0071355D"/>
    <w:rsid w:val="00713692"/>
    <w:rsid w:val="007140D3"/>
    <w:rsid w:val="00715290"/>
    <w:rsid w:val="007152AE"/>
    <w:rsid w:val="0071701B"/>
    <w:rsid w:val="007174BB"/>
    <w:rsid w:val="007178DC"/>
    <w:rsid w:val="00717FE4"/>
    <w:rsid w:val="00720403"/>
    <w:rsid w:val="0072104F"/>
    <w:rsid w:val="0072153F"/>
    <w:rsid w:val="00722545"/>
    <w:rsid w:val="00722C38"/>
    <w:rsid w:val="0072313F"/>
    <w:rsid w:val="00723CEF"/>
    <w:rsid w:val="00724299"/>
    <w:rsid w:val="007249B4"/>
    <w:rsid w:val="00724AFD"/>
    <w:rsid w:val="00725067"/>
    <w:rsid w:val="00725114"/>
    <w:rsid w:val="00727149"/>
    <w:rsid w:val="007272C9"/>
    <w:rsid w:val="0072778A"/>
    <w:rsid w:val="00727C74"/>
    <w:rsid w:val="00727FDB"/>
    <w:rsid w:val="0073002E"/>
    <w:rsid w:val="00730D41"/>
    <w:rsid w:val="00731062"/>
    <w:rsid w:val="0073116C"/>
    <w:rsid w:val="007311EC"/>
    <w:rsid w:val="00731AB3"/>
    <w:rsid w:val="00731B6C"/>
    <w:rsid w:val="00731BF8"/>
    <w:rsid w:val="007320EA"/>
    <w:rsid w:val="0073234A"/>
    <w:rsid w:val="0073324A"/>
    <w:rsid w:val="0073392B"/>
    <w:rsid w:val="007339AC"/>
    <w:rsid w:val="00733B93"/>
    <w:rsid w:val="007345AD"/>
    <w:rsid w:val="007348BD"/>
    <w:rsid w:val="00735528"/>
    <w:rsid w:val="007358A3"/>
    <w:rsid w:val="00735B1A"/>
    <w:rsid w:val="00737545"/>
    <w:rsid w:val="00737A23"/>
    <w:rsid w:val="00737C16"/>
    <w:rsid w:val="007412FA"/>
    <w:rsid w:val="00741964"/>
    <w:rsid w:val="00741B03"/>
    <w:rsid w:val="00742515"/>
    <w:rsid w:val="00743311"/>
    <w:rsid w:val="0074353B"/>
    <w:rsid w:val="00743843"/>
    <w:rsid w:val="007438ED"/>
    <w:rsid w:val="00743D9A"/>
    <w:rsid w:val="00744170"/>
    <w:rsid w:val="007441B3"/>
    <w:rsid w:val="00744569"/>
    <w:rsid w:val="00744933"/>
    <w:rsid w:val="00744E4F"/>
    <w:rsid w:val="00746DCC"/>
    <w:rsid w:val="0074755F"/>
    <w:rsid w:val="007476B1"/>
    <w:rsid w:val="0075064B"/>
    <w:rsid w:val="00750BC6"/>
    <w:rsid w:val="00750D8F"/>
    <w:rsid w:val="0075105F"/>
    <w:rsid w:val="0075183D"/>
    <w:rsid w:val="00751B0F"/>
    <w:rsid w:val="00751EF1"/>
    <w:rsid w:val="00752005"/>
    <w:rsid w:val="007524D5"/>
    <w:rsid w:val="00752A3D"/>
    <w:rsid w:val="00752A3F"/>
    <w:rsid w:val="00753474"/>
    <w:rsid w:val="007543C0"/>
    <w:rsid w:val="00754716"/>
    <w:rsid w:val="00754A09"/>
    <w:rsid w:val="007560C0"/>
    <w:rsid w:val="00756BF1"/>
    <w:rsid w:val="00756E40"/>
    <w:rsid w:val="00757C1C"/>
    <w:rsid w:val="00757C44"/>
    <w:rsid w:val="00760007"/>
    <w:rsid w:val="00761591"/>
    <w:rsid w:val="007620D0"/>
    <w:rsid w:val="007621F0"/>
    <w:rsid w:val="00762C87"/>
    <w:rsid w:val="00762DE4"/>
    <w:rsid w:val="00762F3C"/>
    <w:rsid w:val="007638E3"/>
    <w:rsid w:val="00763C1E"/>
    <w:rsid w:val="0076419E"/>
    <w:rsid w:val="00764400"/>
    <w:rsid w:val="00764C27"/>
    <w:rsid w:val="00765438"/>
    <w:rsid w:val="0076549E"/>
    <w:rsid w:val="007659A6"/>
    <w:rsid w:val="00765B19"/>
    <w:rsid w:val="00765BA1"/>
    <w:rsid w:val="00765C42"/>
    <w:rsid w:val="00765C62"/>
    <w:rsid w:val="007666CE"/>
    <w:rsid w:val="00766BC1"/>
    <w:rsid w:val="00767323"/>
    <w:rsid w:val="00770101"/>
    <w:rsid w:val="00770193"/>
    <w:rsid w:val="0077033E"/>
    <w:rsid w:val="007706B9"/>
    <w:rsid w:val="00770F65"/>
    <w:rsid w:val="007714FF"/>
    <w:rsid w:val="00771623"/>
    <w:rsid w:val="007717F7"/>
    <w:rsid w:val="00771BAE"/>
    <w:rsid w:val="0077232E"/>
    <w:rsid w:val="00772B4B"/>
    <w:rsid w:val="00772E51"/>
    <w:rsid w:val="00773335"/>
    <w:rsid w:val="00773452"/>
    <w:rsid w:val="007740B2"/>
    <w:rsid w:val="0077484F"/>
    <w:rsid w:val="00775447"/>
    <w:rsid w:val="00775547"/>
    <w:rsid w:val="00775D58"/>
    <w:rsid w:val="00775ED5"/>
    <w:rsid w:val="0077602A"/>
    <w:rsid w:val="00776A02"/>
    <w:rsid w:val="007779A2"/>
    <w:rsid w:val="0078073C"/>
    <w:rsid w:val="00781102"/>
    <w:rsid w:val="00781528"/>
    <w:rsid w:val="00781EE0"/>
    <w:rsid w:val="00782102"/>
    <w:rsid w:val="00782177"/>
    <w:rsid w:val="00782DFB"/>
    <w:rsid w:val="00782E11"/>
    <w:rsid w:val="00782F19"/>
    <w:rsid w:val="00783318"/>
    <w:rsid w:val="0078351E"/>
    <w:rsid w:val="00783539"/>
    <w:rsid w:val="00783697"/>
    <w:rsid w:val="00783FDA"/>
    <w:rsid w:val="00784925"/>
    <w:rsid w:val="00784C99"/>
    <w:rsid w:val="00784DDE"/>
    <w:rsid w:val="00784E93"/>
    <w:rsid w:val="007855AE"/>
    <w:rsid w:val="00785E96"/>
    <w:rsid w:val="00786309"/>
    <w:rsid w:val="0078649A"/>
    <w:rsid w:val="00786DC8"/>
    <w:rsid w:val="00787333"/>
    <w:rsid w:val="0078749A"/>
    <w:rsid w:val="00787714"/>
    <w:rsid w:val="007878D3"/>
    <w:rsid w:val="00790213"/>
    <w:rsid w:val="007903BB"/>
    <w:rsid w:val="007904AD"/>
    <w:rsid w:val="00790ABE"/>
    <w:rsid w:val="00790B19"/>
    <w:rsid w:val="00790F29"/>
    <w:rsid w:val="007912CD"/>
    <w:rsid w:val="00791883"/>
    <w:rsid w:val="007921D0"/>
    <w:rsid w:val="0079227E"/>
    <w:rsid w:val="0079232B"/>
    <w:rsid w:val="00793403"/>
    <w:rsid w:val="00793795"/>
    <w:rsid w:val="0079399C"/>
    <w:rsid w:val="00793D97"/>
    <w:rsid w:val="0079443B"/>
    <w:rsid w:val="00794541"/>
    <w:rsid w:val="00796361"/>
    <w:rsid w:val="007968A0"/>
    <w:rsid w:val="0079702A"/>
    <w:rsid w:val="007972B7"/>
    <w:rsid w:val="00797A2C"/>
    <w:rsid w:val="00797CC8"/>
    <w:rsid w:val="00797EEC"/>
    <w:rsid w:val="007A05C5"/>
    <w:rsid w:val="007A0CC3"/>
    <w:rsid w:val="007A0EE2"/>
    <w:rsid w:val="007A1A45"/>
    <w:rsid w:val="007A2F51"/>
    <w:rsid w:val="007A38C9"/>
    <w:rsid w:val="007A433E"/>
    <w:rsid w:val="007A44C7"/>
    <w:rsid w:val="007A45CF"/>
    <w:rsid w:val="007A4BC8"/>
    <w:rsid w:val="007A5193"/>
    <w:rsid w:val="007A5ACF"/>
    <w:rsid w:val="007A5BF1"/>
    <w:rsid w:val="007A5C8A"/>
    <w:rsid w:val="007A6FB7"/>
    <w:rsid w:val="007A7313"/>
    <w:rsid w:val="007A73F7"/>
    <w:rsid w:val="007A765E"/>
    <w:rsid w:val="007A7779"/>
    <w:rsid w:val="007B0327"/>
    <w:rsid w:val="007B06D0"/>
    <w:rsid w:val="007B1071"/>
    <w:rsid w:val="007B2483"/>
    <w:rsid w:val="007B2838"/>
    <w:rsid w:val="007B2C99"/>
    <w:rsid w:val="007B3745"/>
    <w:rsid w:val="007B376A"/>
    <w:rsid w:val="007B3FAF"/>
    <w:rsid w:val="007B3FC4"/>
    <w:rsid w:val="007B4097"/>
    <w:rsid w:val="007B462F"/>
    <w:rsid w:val="007B5032"/>
    <w:rsid w:val="007B55E2"/>
    <w:rsid w:val="007B5C88"/>
    <w:rsid w:val="007B66E9"/>
    <w:rsid w:val="007B6779"/>
    <w:rsid w:val="007B6FB8"/>
    <w:rsid w:val="007B7239"/>
    <w:rsid w:val="007B7DC3"/>
    <w:rsid w:val="007C02E5"/>
    <w:rsid w:val="007C07DA"/>
    <w:rsid w:val="007C0A61"/>
    <w:rsid w:val="007C1493"/>
    <w:rsid w:val="007C1631"/>
    <w:rsid w:val="007C1841"/>
    <w:rsid w:val="007C226B"/>
    <w:rsid w:val="007C22B7"/>
    <w:rsid w:val="007C25ED"/>
    <w:rsid w:val="007C4742"/>
    <w:rsid w:val="007C48E9"/>
    <w:rsid w:val="007C539A"/>
    <w:rsid w:val="007C564A"/>
    <w:rsid w:val="007C5F3F"/>
    <w:rsid w:val="007C614C"/>
    <w:rsid w:val="007C6194"/>
    <w:rsid w:val="007C6496"/>
    <w:rsid w:val="007C64AD"/>
    <w:rsid w:val="007C6D19"/>
    <w:rsid w:val="007C703D"/>
    <w:rsid w:val="007C7453"/>
    <w:rsid w:val="007C7A2F"/>
    <w:rsid w:val="007C7E65"/>
    <w:rsid w:val="007C7F10"/>
    <w:rsid w:val="007D0B93"/>
    <w:rsid w:val="007D10B4"/>
    <w:rsid w:val="007D1A22"/>
    <w:rsid w:val="007D2486"/>
    <w:rsid w:val="007D328A"/>
    <w:rsid w:val="007D335E"/>
    <w:rsid w:val="007D3847"/>
    <w:rsid w:val="007D39F1"/>
    <w:rsid w:val="007D3BDA"/>
    <w:rsid w:val="007D3C88"/>
    <w:rsid w:val="007D4A67"/>
    <w:rsid w:val="007D4D44"/>
    <w:rsid w:val="007D4F6C"/>
    <w:rsid w:val="007D4F70"/>
    <w:rsid w:val="007D54D6"/>
    <w:rsid w:val="007D5C5C"/>
    <w:rsid w:val="007D6372"/>
    <w:rsid w:val="007D64BB"/>
    <w:rsid w:val="007D6EBD"/>
    <w:rsid w:val="007D7056"/>
    <w:rsid w:val="007E1AAE"/>
    <w:rsid w:val="007E1F1D"/>
    <w:rsid w:val="007E1F35"/>
    <w:rsid w:val="007E23A5"/>
    <w:rsid w:val="007E26B5"/>
    <w:rsid w:val="007E27AD"/>
    <w:rsid w:val="007E2899"/>
    <w:rsid w:val="007E2DAC"/>
    <w:rsid w:val="007E311F"/>
    <w:rsid w:val="007E320B"/>
    <w:rsid w:val="007E3446"/>
    <w:rsid w:val="007E406F"/>
    <w:rsid w:val="007E450C"/>
    <w:rsid w:val="007E46B4"/>
    <w:rsid w:val="007E474B"/>
    <w:rsid w:val="007E4AC3"/>
    <w:rsid w:val="007E4AD4"/>
    <w:rsid w:val="007E5153"/>
    <w:rsid w:val="007E5266"/>
    <w:rsid w:val="007E5A73"/>
    <w:rsid w:val="007E6461"/>
    <w:rsid w:val="007E66F9"/>
    <w:rsid w:val="007E68D1"/>
    <w:rsid w:val="007E7832"/>
    <w:rsid w:val="007E7C73"/>
    <w:rsid w:val="007E7D86"/>
    <w:rsid w:val="007F0592"/>
    <w:rsid w:val="007F16C6"/>
    <w:rsid w:val="007F17F8"/>
    <w:rsid w:val="007F24CC"/>
    <w:rsid w:val="007F2CCF"/>
    <w:rsid w:val="007F3B89"/>
    <w:rsid w:val="007F3BD0"/>
    <w:rsid w:val="007F40C1"/>
    <w:rsid w:val="007F4251"/>
    <w:rsid w:val="007F4597"/>
    <w:rsid w:val="007F4C73"/>
    <w:rsid w:val="007F517B"/>
    <w:rsid w:val="007F5895"/>
    <w:rsid w:val="007F58E1"/>
    <w:rsid w:val="007F5DFF"/>
    <w:rsid w:val="007F6776"/>
    <w:rsid w:val="007F69D5"/>
    <w:rsid w:val="007F6DCA"/>
    <w:rsid w:val="007F7AA8"/>
    <w:rsid w:val="007F7BE3"/>
    <w:rsid w:val="00800361"/>
    <w:rsid w:val="00800465"/>
    <w:rsid w:val="00800B7D"/>
    <w:rsid w:val="00801ACD"/>
    <w:rsid w:val="00801FF9"/>
    <w:rsid w:val="00802BF0"/>
    <w:rsid w:val="008031C4"/>
    <w:rsid w:val="00804233"/>
    <w:rsid w:val="00805793"/>
    <w:rsid w:val="00805B9A"/>
    <w:rsid w:val="00806464"/>
    <w:rsid w:val="008064B3"/>
    <w:rsid w:val="008065BD"/>
    <w:rsid w:val="008065E4"/>
    <w:rsid w:val="00806E22"/>
    <w:rsid w:val="00807E05"/>
    <w:rsid w:val="0081035B"/>
    <w:rsid w:val="00810E0C"/>
    <w:rsid w:val="0081124F"/>
    <w:rsid w:val="00812F05"/>
    <w:rsid w:val="0081302C"/>
    <w:rsid w:val="00813615"/>
    <w:rsid w:val="00813BAE"/>
    <w:rsid w:val="00813D2F"/>
    <w:rsid w:val="00815BEE"/>
    <w:rsid w:val="0081608A"/>
    <w:rsid w:val="00816DAB"/>
    <w:rsid w:val="00817CC3"/>
    <w:rsid w:val="00817EF5"/>
    <w:rsid w:val="00820ED9"/>
    <w:rsid w:val="00821079"/>
    <w:rsid w:val="0082262A"/>
    <w:rsid w:val="0082283B"/>
    <w:rsid w:val="008228DF"/>
    <w:rsid w:val="008231F3"/>
    <w:rsid w:val="0082398C"/>
    <w:rsid w:val="00823C78"/>
    <w:rsid w:val="00825B86"/>
    <w:rsid w:val="00825DE3"/>
    <w:rsid w:val="00826530"/>
    <w:rsid w:val="00826D28"/>
    <w:rsid w:val="00827BE2"/>
    <w:rsid w:val="00830B6C"/>
    <w:rsid w:val="00830FBD"/>
    <w:rsid w:val="00831513"/>
    <w:rsid w:val="008317AF"/>
    <w:rsid w:val="00831909"/>
    <w:rsid w:val="00831E9C"/>
    <w:rsid w:val="0083255D"/>
    <w:rsid w:val="008340F3"/>
    <w:rsid w:val="00834899"/>
    <w:rsid w:val="0083492F"/>
    <w:rsid w:val="00834FE7"/>
    <w:rsid w:val="008356B2"/>
    <w:rsid w:val="00836099"/>
    <w:rsid w:val="008362E4"/>
    <w:rsid w:val="008364A7"/>
    <w:rsid w:val="008365AE"/>
    <w:rsid w:val="008365BE"/>
    <w:rsid w:val="00836CF8"/>
    <w:rsid w:val="00836D98"/>
    <w:rsid w:val="00837283"/>
    <w:rsid w:val="00837F34"/>
    <w:rsid w:val="008405C5"/>
    <w:rsid w:val="00840BC1"/>
    <w:rsid w:val="00841502"/>
    <w:rsid w:val="00841641"/>
    <w:rsid w:val="00841F5B"/>
    <w:rsid w:val="00841F84"/>
    <w:rsid w:val="008421C3"/>
    <w:rsid w:val="00842BAA"/>
    <w:rsid w:val="00842D9C"/>
    <w:rsid w:val="0084343B"/>
    <w:rsid w:val="00843747"/>
    <w:rsid w:val="00843FC0"/>
    <w:rsid w:val="008442F8"/>
    <w:rsid w:val="008445A2"/>
    <w:rsid w:val="00844A44"/>
    <w:rsid w:val="00844B9B"/>
    <w:rsid w:val="00845D30"/>
    <w:rsid w:val="00845FE9"/>
    <w:rsid w:val="008479CF"/>
    <w:rsid w:val="00847F90"/>
    <w:rsid w:val="00850B5C"/>
    <w:rsid w:val="008513AC"/>
    <w:rsid w:val="00852628"/>
    <w:rsid w:val="00852C3E"/>
    <w:rsid w:val="00852D0A"/>
    <w:rsid w:val="0085361F"/>
    <w:rsid w:val="008536F9"/>
    <w:rsid w:val="00855171"/>
    <w:rsid w:val="008556F1"/>
    <w:rsid w:val="0085590B"/>
    <w:rsid w:val="00855C85"/>
    <w:rsid w:val="0085612E"/>
    <w:rsid w:val="0085665F"/>
    <w:rsid w:val="008569E5"/>
    <w:rsid w:val="00856DA2"/>
    <w:rsid w:val="00856F2C"/>
    <w:rsid w:val="008575F6"/>
    <w:rsid w:val="00857F07"/>
    <w:rsid w:val="00857FFE"/>
    <w:rsid w:val="00860477"/>
    <w:rsid w:val="00860606"/>
    <w:rsid w:val="00860696"/>
    <w:rsid w:val="00861AED"/>
    <w:rsid w:val="0086242E"/>
    <w:rsid w:val="008628D8"/>
    <w:rsid w:val="00863096"/>
    <w:rsid w:val="008635A5"/>
    <w:rsid w:val="008637D2"/>
    <w:rsid w:val="00863CF0"/>
    <w:rsid w:val="00863CF1"/>
    <w:rsid w:val="00864AAC"/>
    <w:rsid w:val="00864CED"/>
    <w:rsid w:val="008660C5"/>
    <w:rsid w:val="00867991"/>
    <w:rsid w:val="00867CB5"/>
    <w:rsid w:val="00871101"/>
    <w:rsid w:val="00871800"/>
    <w:rsid w:val="0087265C"/>
    <w:rsid w:val="00873053"/>
    <w:rsid w:val="00873D39"/>
    <w:rsid w:val="00873E19"/>
    <w:rsid w:val="0087413E"/>
    <w:rsid w:val="00874781"/>
    <w:rsid w:val="008749A3"/>
    <w:rsid w:val="00874DD6"/>
    <w:rsid w:val="00875E5F"/>
    <w:rsid w:val="00875EE5"/>
    <w:rsid w:val="00875F29"/>
    <w:rsid w:val="00875FAB"/>
    <w:rsid w:val="0087636E"/>
    <w:rsid w:val="0087675A"/>
    <w:rsid w:val="00876F1F"/>
    <w:rsid w:val="00876F4C"/>
    <w:rsid w:val="008774D1"/>
    <w:rsid w:val="00877DFA"/>
    <w:rsid w:val="008802E9"/>
    <w:rsid w:val="00880A14"/>
    <w:rsid w:val="00881231"/>
    <w:rsid w:val="00882ED4"/>
    <w:rsid w:val="00883778"/>
    <w:rsid w:val="0088467C"/>
    <w:rsid w:val="00884D73"/>
    <w:rsid w:val="00885265"/>
    <w:rsid w:val="00886FD8"/>
    <w:rsid w:val="0088714A"/>
    <w:rsid w:val="00887239"/>
    <w:rsid w:val="00887E2C"/>
    <w:rsid w:val="00890272"/>
    <w:rsid w:val="00890687"/>
    <w:rsid w:val="00890DDF"/>
    <w:rsid w:val="008910F3"/>
    <w:rsid w:val="00891351"/>
    <w:rsid w:val="00891761"/>
    <w:rsid w:val="00891904"/>
    <w:rsid w:val="008924C0"/>
    <w:rsid w:val="00892D1A"/>
    <w:rsid w:val="00893384"/>
    <w:rsid w:val="008937D6"/>
    <w:rsid w:val="00894013"/>
    <w:rsid w:val="008945D5"/>
    <w:rsid w:val="0089502A"/>
    <w:rsid w:val="00895305"/>
    <w:rsid w:val="00895A5E"/>
    <w:rsid w:val="00895BF2"/>
    <w:rsid w:val="00895F49"/>
    <w:rsid w:val="00896636"/>
    <w:rsid w:val="008969D2"/>
    <w:rsid w:val="00896BF0"/>
    <w:rsid w:val="00897045"/>
    <w:rsid w:val="00897AC6"/>
    <w:rsid w:val="008A0301"/>
    <w:rsid w:val="008A156D"/>
    <w:rsid w:val="008A2B39"/>
    <w:rsid w:val="008A33EF"/>
    <w:rsid w:val="008A394B"/>
    <w:rsid w:val="008A423D"/>
    <w:rsid w:val="008A42C9"/>
    <w:rsid w:val="008A4AE3"/>
    <w:rsid w:val="008A4D4D"/>
    <w:rsid w:val="008A4ECC"/>
    <w:rsid w:val="008A5204"/>
    <w:rsid w:val="008A5E49"/>
    <w:rsid w:val="008A6328"/>
    <w:rsid w:val="008A6A11"/>
    <w:rsid w:val="008A74FD"/>
    <w:rsid w:val="008B023F"/>
    <w:rsid w:val="008B168B"/>
    <w:rsid w:val="008B2000"/>
    <w:rsid w:val="008B247C"/>
    <w:rsid w:val="008B260B"/>
    <w:rsid w:val="008B43CD"/>
    <w:rsid w:val="008B4552"/>
    <w:rsid w:val="008B4924"/>
    <w:rsid w:val="008B4E5B"/>
    <w:rsid w:val="008B556F"/>
    <w:rsid w:val="008B55D2"/>
    <w:rsid w:val="008B5AE8"/>
    <w:rsid w:val="008B6ED9"/>
    <w:rsid w:val="008B70C9"/>
    <w:rsid w:val="008B7159"/>
    <w:rsid w:val="008B769E"/>
    <w:rsid w:val="008B77D8"/>
    <w:rsid w:val="008B79E5"/>
    <w:rsid w:val="008B7C50"/>
    <w:rsid w:val="008C02DE"/>
    <w:rsid w:val="008C0306"/>
    <w:rsid w:val="008C0B7C"/>
    <w:rsid w:val="008C0CF2"/>
    <w:rsid w:val="008C0D97"/>
    <w:rsid w:val="008C0EC2"/>
    <w:rsid w:val="008C1591"/>
    <w:rsid w:val="008C2580"/>
    <w:rsid w:val="008C330F"/>
    <w:rsid w:val="008C391D"/>
    <w:rsid w:val="008C3D1E"/>
    <w:rsid w:val="008C423B"/>
    <w:rsid w:val="008C4D95"/>
    <w:rsid w:val="008C4F4E"/>
    <w:rsid w:val="008C5708"/>
    <w:rsid w:val="008C5C0D"/>
    <w:rsid w:val="008C5FBB"/>
    <w:rsid w:val="008C6279"/>
    <w:rsid w:val="008C6BEA"/>
    <w:rsid w:val="008C7CE5"/>
    <w:rsid w:val="008D0214"/>
    <w:rsid w:val="008D0364"/>
    <w:rsid w:val="008D0F0D"/>
    <w:rsid w:val="008D1075"/>
    <w:rsid w:val="008D1CB2"/>
    <w:rsid w:val="008D1F5D"/>
    <w:rsid w:val="008D2602"/>
    <w:rsid w:val="008D3DB4"/>
    <w:rsid w:val="008D3EBB"/>
    <w:rsid w:val="008D4073"/>
    <w:rsid w:val="008D4317"/>
    <w:rsid w:val="008D4492"/>
    <w:rsid w:val="008D48B4"/>
    <w:rsid w:val="008D49B2"/>
    <w:rsid w:val="008D7A22"/>
    <w:rsid w:val="008D7FAB"/>
    <w:rsid w:val="008E028C"/>
    <w:rsid w:val="008E0769"/>
    <w:rsid w:val="008E0EAA"/>
    <w:rsid w:val="008E120A"/>
    <w:rsid w:val="008E1C3C"/>
    <w:rsid w:val="008E1D50"/>
    <w:rsid w:val="008E2360"/>
    <w:rsid w:val="008E2697"/>
    <w:rsid w:val="008E269C"/>
    <w:rsid w:val="008E29E4"/>
    <w:rsid w:val="008E2C36"/>
    <w:rsid w:val="008E2F63"/>
    <w:rsid w:val="008E4FE0"/>
    <w:rsid w:val="008E688D"/>
    <w:rsid w:val="008E6DF3"/>
    <w:rsid w:val="008E7257"/>
    <w:rsid w:val="008E72DA"/>
    <w:rsid w:val="008E7422"/>
    <w:rsid w:val="008E7A96"/>
    <w:rsid w:val="008F0316"/>
    <w:rsid w:val="008F07A2"/>
    <w:rsid w:val="008F0B45"/>
    <w:rsid w:val="008F1291"/>
    <w:rsid w:val="008F1780"/>
    <w:rsid w:val="008F17D4"/>
    <w:rsid w:val="008F3B5F"/>
    <w:rsid w:val="008F3B8A"/>
    <w:rsid w:val="008F3C4A"/>
    <w:rsid w:val="008F40FE"/>
    <w:rsid w:val="008F546C"/>
    <w:rsid w:val="008F54D6"/>
    <w:rsid w:val="008F5579"/>
    <w:rsid w:val="008F5AB5"/>
    <w:rsid w:val="008F6245"/>
    <w:rsid w:val="008F6563"/>
    <w:rsid w:val="008F6823"/>
    <w:rsid w:val="008F7BB9"/>
    <w:rsid w:val="008F7E92"/>
    <w:rsid w:val="008F7EC8"/>
    <w:rsid w:val="00900C79"/>
    <w:rsid w:val="009018D9"/>
    <w:rsid w:val="0090261C"/>
    <w:rsid w:val="00903027"/>
    <w:rsid w:val="00903CC7"/>
    <w:rsid w:val="009056BB"/>
    <w:rsid w:val="009058B0"/>
    <w:rsid w:val="00906109"/>
    <w:rsid w:val="00906365"/>
    <w:rsid w:val="00906757"/>
    <w:rsid w:val="00906ABB"/>
    <w:rsid w:val="0090792D"/>
    <w:rsid w:val="00907E43"/>
    <w:rsid w:val="00910138"/>
    <w:rsid w:val="009111B7"/>
    <w:rsid w:val="00911AB5"/>
    <w:rsid w:val="009126FA"/>
    <w:rsid w:val="00914159"/>
    <w:rsid w:val="009145A5"/>
    <w:rsid w:val="00914716"/>
    <w:rsid w:val="00914F82"/>
    <w:rsid w:val="00915617"/>
    <w:rsid w:val="00915C0C"/>
    <w:rsid w:val="00917C6A"/>
    <w:rsid w:val="00920C83"/>
    <w:rsid w:val="00920D78"/>
    <w:rsid w:val="00921454"/>
    <w:rsid w:val="009214B6"/>
    <w:rsid w:val="00921950"/>
    <w:rsid w:val="00921B1C"/>
    <w:rsid w:val="00922B94"/>
    <w:rsid w:val="00922C03"/>
    <w:rsid w:val="0092347C"/>
    <w:rsid w:val="00924C9F"/>
    <w:rsid w:val="00925164"/>
    <w:rsid w:val="00925631"/>
    <w:rsid w:val="009259AB"/>
    <w:rsid w:val="00925B06"/>
    <w:rsid w:val="00925D23"/>
    <w:rsid w:val="00925EFF"/>
    <w:rsid w:val="00926F63"/>
    <w:rsid w:val="00927B9D"/>
    <w:rsid w:val="00931158"/>
    <w:rsid w:val="009314A6"/>
    <w:rsid w:val="00931DCF"/>
    <w:rsid w:val="00932123"/>
    <w:rsid w:val="00932C8F"/>
    <w:rsid w:val="0093338E"/>
    <w:rsid w:val="00933587"/>
    <w:rsid w:val="00933930"/>
    <w:rsid w:val="00933CA9"/>
    <w:rsid w:val="00933ED0"/>
    <w:rsid w:val="009343C9"/>
    <w:rsid w:val="00934890"/>
    <w:rsid w:val="009352A9"/>
    <w:rsid w:val="0093538C"/>
    <w:rsid w:val="009359B2"/>
    <w:rsid w:val="00935CE0"/>
    <w:rsid w:val="0093623F"/>
    <w:rsid w:val="00937702"/>
    <w:rsid w:val="00937C2E"/>
    <w:rsid w:val="00937CC0"/>
    <w:rsid w:val="0094031A"/>
    <w:rsid w:val="0094082D"/>
    <w:rsid w:val="00940857"/>
    <w:rsid w:val="00941057"/>
    <w:rsid w:val="00941928"/>
    <w:rsid w:val="00941BC4"/>
    <w:rsid w:val="00941DEF"/>
    <w:rsid w:val="00942D54"/>
    <w:rsid w:val="00942E61"/>
    <w:rsid w:val="0094346A"/>
    <w:rsid w:val="00943681"/>
    <w:rsid w:val="009448F2"/>
    <w:rsid w:val="00945DA6"/>
    <w:rsid w:val="00947167"/>
    <w:rsid w:val="009471CD"/>
    <w:rsid w:val="0094728B"/>
    <w:rsid w:val="009477B6"/>
    <w:rsid w:val="009479E9"/>
    <w:rsid w:val="00947E5E"/>
    <w:rsid w:val="00947EB3"/>
    <w:rsid w:val="00947F4D"/>
    <w:rsid w:val="009508D1"/>
    <w:rsid w:val="00951540"/>
    <w:rsid w:val="00951672"/>
    <w:rsid w:val="0095169E"/>
    <w:rsid w:val="00951FBA"/>
    <w:rsid w:val="009523CF"/>
    <w:rsid w:val="009527EC"/>
    <w:rsid w:val="0095287B"/>
    <w:rsid w:val="009536C2"/>
    <w:rsid w:val="0095493C"/>
    <w:rsid w:val="009557D7"/>
    <w:rsid w:val="00955919"/>
    <w:rsid w:val="00955961"/>
    <w:rsid w:val="00956555"/>
    <w:rsid w:val="009565DC"/>
    <w:rsid w:val="00956871"/>
    <w:rsid w:val="0095693E"/>
    <w:rsid w:val="00956A0B"/>
    <w:rsid w:val="00956E24"/>
    <w:rsid w:val="00956F59"/>
    <w:rsid w:val="00957052"/>
    <w:rsid w:val="00957097"/>
    <w:rsid w:val="009575AE"/>
    <w:rsid w:val="00957927"/>
    <w:rsid w:val="00957AAC"/>
    <w:rsid w:val="00960464"/>
    <w:rsid w:val="00961A99"/>
    <w:rsid w:val="00962E82"/>
    <w:rsid w:val="009631DB"/>
    <w:rsid w:val="0096425A"/>
    <w:rsid w:val="00964290"/>
    <w:rsid w:val="00964CC9"/>
    <w:rsid w:val="00965400"/>
    <w:rsid w:val="009660B1"/>
    <w:rsid w:val="00966A58"/>
    <w:rsid w:val="00967757"/>
    <w:rsid w:val="00967A13"/>
    <w:rsid w:val="00967F1D"/>
    <w:rsid w:val="0097062D"/>
    <w:rsid w:val="009710B6"/>
    <w:rsid w:val="0097164E"/>
    <w:rsid w:val="00971D61"/>
    <w:rsid w:val="0097240B"/>
    <w:rsid w:val="0097267D"/>
    <w:rsid w:val="0097300E"/>
    <w:rsid w:val="00973FE0"/>
    <w:rsid w:val="00974435"/>
    <w:rsid w:val="00974742"/>
    <w:rsid w:val="00974E0C"/>
    <w:rsid w:val="009753B1"/>
    <w:rsid w:val="00975589"/>
    <w:rsid w:val="009757A1"/>
    <w:rsid w:val="00975D44"/>
    <w:rsid w:val="00977573"/>
    <w:rsid w:val="009777C1"/>
    <w:rsid w:val="00980AC4"/>
    <w:rsid w:val="00980EB1"/>
    <w:rsid w:val="009810C6"/>
    <w:rsid w:val="009814B4"/>
    <w:rsid w:val="00981ABD"/>
    <w:rsid w:val="00981E39"/>
    <w:rsid w:val="00982026"/>
    <w:rsid w:val="00982034"/>
    <w:rsid w:val="009822CC"/>
    <w:rsid w:val="00982631"/>
    <w:rsid w:val="009826E9"/>
    <w:rsid w:val="00982700"/>
    <w:rsid w:val="00983214"/>
    <w:rsid w:val="00983556"/>
    <w:rsid w:val="00983DEB"/>
    <w:rsid w:val="00983EB9"/>
    <w:rsid w:val="00984158"/>
    <w:rsid w:val="00984168"/>
    <w:rsid w:val="0098460C"/>
    <w:rsid w:val="00984649"/>
    <w:rsid w:val="00984BB0"/>
    <w:rsid w:val="00985321"/>
    <w:rsid w:val="009859ED"/>
    <w:rsid w:val="00985A92"/>
    <w:rsid w:val="00985BBD"/>
    <w:rsid w:val="0098642A"/>
    <w:rsid w:val="00986536"/>
    <w:rsid w:val="0098664A"/>
    <w:rsid w:val="0098673F"/>
    <w:rsid w:val="00986C0A"/>
    <w:rsid w:val="00986DD3"/>
    <w:rsid w:val="00987631"/>
    <w:rsid w:val="00987793"/>
    <w:rsid w:val="0098794B"/>
    <w:rsid w:val="009900A3"/>
    <w:rsid w:val="00990153"/>
    <w:rsid w:val="0099034E"/>
    <w:rsid w:val="00990828"/>
    <w:rsid w:val="00990DCC"/>
    <w:rsid w:val="0099198F"/>
    <w:rsid w:val="00991D26"/>
    <w:rsid w:val="009931A1"/>
    <w:rsid w:val="009939BE"/>
    <w:rsid w:val="00993F0A"/>
    <w:rsid w:val="00994664"/>
    <w:rsid w:val="00994774"/>
    <w:rsid w:val="00994866"/>
    <w:rsid w:val="00994E8D"/>
    <w:rsid w:val="00995356"/>
    <w:rsid w:val="00995701"/>
    <w:rsid w:val="00995858"/>
    <w:rsid w:val="0099624C"/>
    <w:rsid w:val="00996CD5"/>
    <w:rsid w:val="00996D83"/>
    <w:rsid w:val="00996DBD"/>
    <w:rsid w:val="00997303"/>
    <w:rsid w:val="00997564"/>
    <w:rsid w:val="0099758B"/>
    <w:rsid w:val="009A0097"/>
    <w:rsid w:val="009A0396"/>
    <w:rsid w:val="009A16D1"/>
    <w:rsid w:val="009A195A"/>
    <w:rsid w:val="009A23C4"/>
    <w:rsid w:val="009A33C1"/>
    <w:rsid w:val="009A3580"/>
    <w:rsid w:val="009A37E7"/>
    <w:rsid w:val="009A4A17"/>
    <w:rsid w:val="009A5228"/>
    <w:rsid w:val="009A55E8"/>
    <w:rsid w:val="009A58DC"/>
    <w:rsid w:val="009A5EE3"/>
    <w:rsid w:val="009A68E3"/>
    <w:rsid w:val="009A6E04"/>
    <w:rsid w:val="009A7418"/>
    <w:rsid w:val="009A7626"/>
    <w:rsid w:val="009A7A78"/>
    <w:rsid w:val="009B00EB"/>
    <w:rsid w:val="009B0192"/>
    <w:rsid w:val="009B0C71"/>
    <w:rsid w:val="009B1163"/>
    <w:rsid w:val="009B1A9C"/>
    <w:rsid w:val="009B2433"/>
    <w:rsid w:val="009B28C4"/>
    <w:rsid w:val="009B2BA7"/>
    <w:rsid w:val="009B2EF0"/>
    <w:rsid w:val="009B319C"/>
    <w:rsid w:val="009B40D3"/>
    <w:rsid w:val="009B4C06"/>
    <w:rsid w:val="009B4D6F"/>
    <w:rsid w:val="009B52C3"/>
    <w:rsid w:val="009B5640"/>
    <w:rsid w:val="009B57F3"/>
    <w:rsid w:val="009B5D45"/>
    <w:rsid w:val="009B5D95"/>
    <w:rsid w:val="009B615B"/>
    <w:rsid w:val="009B6188"/>
    <w:rsid w:val="009B6C60"/>
    <w:rsid w:val="009B7161"/>
    <w:rsid w:val="009B71D8"/>
    <w:rsid w:val="009B730F"/>
    <w:rsid w:val="009B7FB0"/>
    <w:rsid w:val="009C096E"/>
    <w:rsid w:val="009C15DA"/>
    <w:rsid w:val="009C1924"/>
    <w:rsid w:val="009C21E8"/>
    <w:rsid w:val="009C22CB"/>
    <w:rsid w:val="009C233E"/>
    <w:rsid w:val="009C2405"/>
    <w:rsid w:val="009C2934"/>
    <w:rsid w:val="009C2D1F"/>
    <w:rsid w:val="009C2DBC"/>
    <w:rsid w:val="009C356F"/>
    <w:rsid w:val="009C449B"/>
    <w:rsid w:val="009C4600"/>
    <w:rsid w:val="009C46EC"/>
    <w:rsid w:val="009C518E"/>
    <w:rsid w:val="009C52AA"/>
    <w:rsid w:val="009C535F"/>
    <w:rsid w:val="009C5851"/>
    <w:rsid w:val="009C5F17"/>
    <w:rsid w:val="009C601F"/>
    <w:rsid w:val="009C62B3"/>
    <w:rsid w:val="009C6E3D"/>
    <w:rsid w:val="009C70C7"/>
    <w:rsid w:val="009C72DD"/>
    <w:rsid w:val="009C73FC"/>
    <w:rsid w:val="009D09C7"/>
    <w:rsid w:val="009D16FA"/>
    <w:rsid w:val="009D17E4"/>
    <w:rsid w:val="009D1E6D"/>
    <w:rsid w:val="009D3102"/>
    <w:rsid w:val="009D31DB"/>
    <w:rsid w:val="009D3879"/>
    <w:rsid w:val="009D3B58"/>
    <w:rsid w:val="009D42BC"/>
    <w:rsid w:val="009D452C"/>
    <w:rsid w:val="009D57D9"/>
    <w:rsid w:val="009D5C79"/>
    <w:rsid w:val="009D6A7F"/>
    <w:rsid w:val="009D6D62"/>
    <w:rsid w:val="009D7124"/>
    <w:rsid w:val="009D7C7C"/>
    <w:rsid w:val="009E01E8"/>
    <w:rsid w:val="009E1EB8"/>
    <w:rsid w:val="009E2439"/>
    <w:rsid w:val="009E2B60"/>
    <w:rsid w:val="009E2E09"/>
    <w:rsid w:val="009E3728"/>
    <w:rsid w:val="009E3947"/>
    <w:rsid w:val="009E3D07"/>
    <w:rsid w:val="009E4445"/>
    <w:rsid w:val="009E5719"/>
    <w:rsid w:val="009E5727"/>
    <w:rsid w:val="009E5A7B"/>
    <w:rsid w:val="009E63EF"/>
    <w:rsid w:val="009E6411"/>
    <w:rsid w:val="009E651F"/>
    <w:rsid w:val="009E6E89"/>
    <w:rsid w:val="009E7116"/>
    <w:rsid w:val="009E732B"/>
    <w:rsid w:val="009E7C3A"/>
    <w:rsid w:val="009E7D2C"/>
    <w:rsid w:val="009F08F8"/>
    <w:rsid w:val="009F0A24"/>
    <w:rsid w:val="009F166C"/>
    <w:rsid w:val="009F21FA"/>
    <w:rsid w:val="009F2B28"/>
    <w:rsid w:val="009F2B5C"/>
    <w:rsid w:val="009F2BC2"/>
    <w:rsid w:val="009F3CBC"/>
    <w:rsid w:val="009F3EEA"/>
    <w:rsid w:val="009F3FDA"/>
    <w:rsid w:val="009F4402"/>
    <w:rsid w:val="009F44C9"/>
    <w:rsid w:val="009F4722"/>
    <w:rsid w:val="009F4808"/>
    <w:rsid w:val="009F544F"/>
    <w:rsid w:val="009F56A3"/>
    <w:rsid w:val="009F5B77"/>
    <w:rsid w:val="009F5CD0"/>
    <w:rsid w:val="009F5D35"/>
    <w:rsid w:val="009F5ED4"/>
    <w:rsid w:val="009F63E7"/>
    <w:rsid w:val="009F6822"/>
    <w:rsid w:val="009F6FF9"/>
    <w:rsid w:val="009F728C"/>
    <w:rsid w:val="009F7436"/>
    <w:rsid w:val="009F7F5E"/>
    <w:rsid w:val="00A00190"/>
    <w:rsid w:val="00A00A13"/>
    <w:rsid w:val="00A00A69"/>
    <w:rsid w:val="00A00C92"/>
    <w:rsid w:val="00A00D71"/>
    <w:rsid w:val="00A00E5E"/>
    <w:rsid w:val="00A013FF"/>
    <w:rsid w:val="00A02720"/>
    <w:rsid w:val="00A02BF8"/>
    <w:rsid w:val="00A02FDA"/>
    <w:rsid w:val="00A038CD"/>
    <w:rsid w:val="00A03B0A"/>
    <w:rsid w:val="00A03B6A"/>
    <w:rsid w:val="00A04720"/>
    <w:rsid w:val="00A04D8D"/>
    <w:rsid w:val="00A05715"/>
    <w:rsid w:val="00A06298"/>
    <w:rsid w:val="00A06642"/>
    <w:rsid w:val="00A06956"/>
    <w:rsid w:val="00A06DA9"/>
    <w:rsid w:val="00A06E93"/>
    <w:rsid w:val="00A07DD2"/>
    <w:rsid w:val="00A10550"/>
    <w:rsid w:val="00A12808"/>
    <w:rsid w:val="00A1290C"/>
    <w:rsid w:val="00A12A18"/>
    <w:rsid w:val="00A12F4B"/>
    <w:rsid w:val="00A1496B"/>
    <w:rsid w:val="00A14CBC"/>
    <w:rsid w:val="00A14CDE"/>
    <w:rsid w:val="00A14D68"/>
    <w:rsid w:val="00A15099"/>
    <w:rsid w:val="00A15344"/>
    <w:rsid w:val="00A154EB"/>
    <w:rsid w:val="00A159C5"/>
    <w:rsid w:val="00A15F42"/>
    <w:rsid w:val="00A16E77"/>
    <w:rsid w:val="00A17507"/>
    <w:rsid w:val="00A205FE"/>
    <w:rsid w:val="00A20A71"/>
    <w:rsid w:val="00A20B5E"/>
    <w:rsid w:val="00A2153C"/>
    <w:rsid w:val="00A215A9"/>
    <w:rsid w:val="00A21C98"/>
    <w:rsid w:val="00A21D24"/>
    <w:rsid w:val="00A22444"/>
    <w:rsid w:val="00A2264D"/>
    <w:rsid w:val="00A230F4"/>
    <w:rsid w:val="00A23733"/>
    <w:rsid w:val="00A247FC"/>
    <w:rsid w:val="00A24DC1"/>
    <w:rsid w:val="00A24DF4"/>
    <w:rsid w:val="00A251C5"/>
    <w:rsid w:val="00A25C2C"/>
    <w:rsid w:val="00A25FFC"/>
    <w:rsid w:val="00A26720"/>
    <w:rsid w:val="00A2695B"/>
    <w:rsid w:val="00A269AF"/>
    <w:rsid w:val="00A26F00"/>
    <w:rsid w:val="00A30040"/>
    <w:rsid w:val="00A30288"/>
    <w:rsid w:val="00A3093F"/>
    <w:rsid w:val="00A314B1"/>
    <w:rsid w:val="00A31C21"/>
    <w:rsid w:val="00A31C92"/>
    <w:rsid w:val="00A322A9"/>
    <w:rsid w:val="00A32678"/>
    <w:rsid w:val="00A33BBB"/>
    <w:rsid w:val="00A33FA3"/>
    <w:rsid w:val="00A34DE6"/>
    <w:rsid w:val="00A34E76"/>
    <w:rsid w:val="00A364FC"/>
    <w:rsid w:val="00A36855"/>
    <w:rsid w:val="00A3685A"/>
    <w:rsid w:val="00A36C12"/>
    <w:rsid w:val="00A37117"/>
    <w:rsid w:val="00A37EDA"/>
    <w:rsid w:val="00A40B89"/>
    <w:rsid w:val="00A411D7"/>
    <w:rsid w:val="00A415D7"/>
    <w:rsid w:val="00A4173E"/>
    <w:rsid w:val="00A41BEB"/>
    <w:rsid w:val="00A42283"/>
    <w:rsid w:val="00A426D9"/>
    <w:rsid w:val="00A42E4C"/>
    <w:rsid w:val="00A43609"/>
    <w:rsid w:val="00A43A0B"/>
    <w:rsid w:val="00A43BB1"/>
    <w:rsid w:val="00A44220"/>
    <w:rsid w:val="00A452D9"/>
    <w:rsid w:val="00A459CC"/>
    <w:rsid w:val="00A47131"/>
    <w:rsid w:val="00A47B80"/>
    <w:rsid w:val="00A47CAC"/>
    <w:rsid w:val="00A47EF6"/>
    <w:rsid w:val="00A50631"/>
    <w:rsid w:val="00A5100F"/>
    <w:rsid w:val="00A51031"/>
    <w:rsid w:val="00A51C39"/>
    <w:rsid w:val="00A522B0"/>
    <w:rsid w:val="00A52B09"/>
    <w:rsid w:val="00A5445E"/>
    <w:rsid w:val="00A55692"/>
    <w:rsid w:val="00A5715C"/>
    <w:rsid w:val="00A57966"/>
    <w:rsid w:val="00A57DDB"/>
    <w:rsid w:val="00A6041B"/>
    <w:rsid w:val="00A605E6"/>
    <w:rsid w:val="00A60973"/>
    <w:rsid w:val="00A60DCE"/>
    <w:rsid w:val="00A6138A"/>
    <w:rsid w:val="00A61521"/>
    <w:rsid w:val="00A615BF"/>
    <w:rsid w:val="00A61BD8"/>
    <w:rsid w:val="00A61CC4"/>
    <w:rsid w:val="00A6204C"/>
    <w:rsid w:val="00A62429"/>
    <w:rsid w:val="00A62A10"/>
    <w:rsid w:val="00A635AE"/>
    <w:rsid w:val="00A63736"/>
    <w:rsid w:val="00A6394E"/>
    <w:rsid w:val="00A63DFE"/>
    <w:rsid w:val="00A64346"/>
    <w:rsid w:val="00A6493F"/>
    <w:rsid w:val="00A64A9A"/>
    <w:rsid w:val="00A64BE5"/>
    <w:rsid w:val="00A65235"/>
    <w:rsid w:val="00A653E5"/>
    <w:rsid w:val="00A6580A"/>
    <w:rsid w:val="00A665A7"/>
    <w:rsid w:val="00A666D0"/>
    <w:rsid w:val="00A66ABC"/>
    <w:rsid w:val="00A66B48"/>
    <w:rsid w:val="00A66CC2"/>
    <w:rsid w:val="00A679FC"/>
    <w:rsid w:val="00A67DF3"/>
    <w:rsid w:val="00A67DF5"/>
    <w:rsid w:val="00A705B7"/>
    <w:rsid w:val="00A705DF"/>
    <w:rsid w:val="00A708FC"/>
    <w:rsid w:val="00A70FF1"/>
    <w:rsid w:val="00A720EE"/>
    <w:rsid w:val="00A72209"/>
    <w:rsid w:val="00A72234"/>
    <w:rsid w:val="00A73937"/>
    <w:rsid w:val="00A73F3E"/>
    <w:rsid w:val="00A7424D"/>
    <w:rsid w:val="00A74F4A"/>
    <w:rsid w:val="00A75267"/>
    <w:rsid w:val="00A753E1"/>
    <w:rsid w:val="00A75A0C"/>
    <w:rsid w:val="00A76DCA"/>
    <w:rsid w:val="00A77039"/>
    <w:rsid w:val="00A77A2E"/>
    <w:rsid w:val="00A77C79"/>
    <w:rsid w:val="00A77CC4"/>
    <w:rsid w:val="00A77F10"/>
    <w:rsid w:val="00A80DE3"/>
    <w:rsid w:val="00A812C5"/>
    <w:rsid w:val="00A81575"/>
    <w:rsid w:val="00A81C29"/>
    <w:rsid w:val="00A821B9"/>
    <w:rsid w:val="00A83163"/>
    <w:rsid w:val="00A83EED"/>
    <w:rsid w:val="00A84071"/>
    <w:rsid w:val="00A84565"/>
    <w:rsid w:val="00A852D7"/>
    <w:rsid w:val="00A85639"/>
    <w:rsid w:val="00A86ED1"/>
    <w:rsid w:val="00A87058"/>
    <w:rsid w:val="00A87612"/>
    <w:rsid w:val="00A87B49"/>
    <w:rsid w:val="00A87C98"/>
    <w:rsid w:val="00A90BEF"/>
    <w:rsid w:val="00A915A6"/>
    <w:rsid w:val="00A91941"/>
    <w:rsid w:val="00A9200C"/>
    <w:rsid w:val="00A92818"/>
    <w:rsid w:val="00A92929"/>
    <w:rsid w:val="00A93090"/>
    <w:rsid w:val="00A9341C"/>
    <w:rsid w:val="00A95FBB"/>
    <w:rsid w:val="00A961EB"/>
    <w:rsid w:val="00A962CD"/>
    <w:rsid w:val="00A96B8B"/>
    <w:rsid w:val="00A96C49"/>
    <w:rsid w:val="00A97253"/>
    <w:rsid w:val="00A97B2E"/>
    <w:rsid w:val="00AA07FC"/>
    <w:rsid w:val="00AA1266"/>
    <w:rsid w:val="00AA1E68"/>
    <w:rsid w:val="00AA2502"/>
    <w:rsid w:val="00AA26B9"/>
    <w:rsid w:val="00AA31CD"/>
    <w:rsid w:val="00AA38EA"/>
    <w:rsid w:val="00AA47F7"/>
    <w:rsid w:val="00AA4C8D"/>
    <w:rsid w:val="00AA4D2E"/>
    <w:rsid w:val="00AA4FF7"/>
    <w:rsid w:val="00AA722E"/>
    <w:rsid w:val="00AA795B"/>
    <w:rsid w:val="00AA7A25"/>
    <w:rsid w:val="00AA7E23"/>
    <w:rsid w:val="00AB02F6"/>
    <w:rsid w:val="00AB0506"/>
    <w:rsid w:val="00AB0DFE"/>
    <w:rsid w:val="00AB0FDF"/>
    <w:rsid w:val="00AB10D8"/>
    <w:rsid w:val="00AB255E"/>
    <w:rsid w:val="00AB3268"/>
    <w:rsid w:val="00AB332D"/>
    <w:rsid w:val="00AB3978"/>
    <w:rsid w:val="00AB3CCC"/>
    <w:rsid w:val="00AB58EC"/>
    <w:rsid w:val="00AB5F7E"/>
    <w:rsid w:val="00AB65DC"/>
    <w:rsid w:val="00AB6C9A"/>
    <w:rsid w:val="00AB7E3E"/>
    <w:rsid w:val="00AC014C"/>
    <w:rsid w:val="00AC094F"/>
    <w:rsid w:val="00AC11DC"/>
    <w:rsid w:val="00AC17FA"/>
    <w:rsid w:val="00AC1CF9"/>
    <w:rsid w:val="00AC225C"/>
    <w:rsid w:val="00AC2867"/>
    <w:rsid w:val="00AC28A6"/>
    <w:rsid w:val="00AC2CC6"/>
    <w:rsid w:val="00AC31CB"/>
    <w:rsid w:val="00AC4341"/>
    <w:rsid w:val="00AC44C4"/>
    <w:rsid w:val="00AC480D"/>
    <w:rsid w:val="00AC4903"/>
    <w:rsid w:val="00AC4B34"/>
    <w:rsid w:val="00AC538C"/>
    <w:rsid w:val="00AC72DE"/>
    <w:rsid w:val="00AC74BF"/>
    <w:rsid w:val="00AC787A"/>
    <w:rsid w:val="00AC7EFE"/>
    <w:rsid w:val="00AC7F9B"/>
    <w:rsid w:val="00AD031D"/>
    <w:rsid w:val="00AD0505"/>
    <w:rsid w:val="00AD063F"/>
    <w:rsid w:val="00AD0EAD"/>
    <w:rsid w:val="00AD0F70"/>
    <w:rsid w:val="00AD1194"/>
    <w:rsid w:val="00AD15AB"/>
    <w:rsid w:val="00AD1BAA"/>
    <w:rsid w:val="00AD1FC2"/>
    <w:rsid w:val="00AD2BAF"/>
    <w:rsid w:val="00AD30FD"/>
    <w:rsid w:val="00AD32FC"/>
    <w:rsid w:val="00AD35AD"/>
    <w:rsid w:val="00AD3AC0"/>
    <w:rsid w:val="00AD3C23"/>
    <w:rsid w:val="00AD41DD"/>
    <w:rsid w:val="00AD4514"/>
    <w:rsid w:val="00AD4878"/>
    <w:rsid w:val="00AD5302"/>
    <w:rsid w:val="00AD57E1"/>
    <w:rsid w:val="00AD6DF8"/>
    <w:rsid w:val="00AD6E45"/>
    <w:rsid w:val="00AD6F5A"/>
    <w:rsid w:val="00AD70C2"/>
    <w:rsid w:val="00AD76AF"/>
    <w:rsid w:val="00AD77BC"/>
    <w:rsid w:val="00AD79F7"/>
    <w:rsid w:val="00AE01C3"/>
    <w:rsid w:val="00AE0276"/>
    <w:rsid w:val="00AE1980"/>
    <w:rsid w:val="00AE1F9A"/>
    <w:rsid w:val="00AE208A"/>
    <w:rsid w:val="00AE2892"/>
    <w:rsid w:val="00AE3204"/>
    <w:rsid w:val="00AE494A"/>
    <w:rsid w:val="00AE5693"/>
    <w:rsid w:val="00AE5FD6"/>
    <w:rsid w:val="00AE6346"/>
    <w:rsid w:val="00AE6FBB"/>
    <w:rsid w:val="00AE7234"/>
    <w:rsid w:val="00AE7B66"/>
    <w:rsid w:val="00AF0599"/>
    <w:rsid w:val="00AF0F88"/>
    <w:rsid w:val="00AF0FB7"/>
    <w:rsid w:val="00AF1E9B"/>
    <w:rsid w:val="00AF22D4"/>
    <w:rsid w:val="00AF2944"/>
    <w:rsid w:val="00AF2B11"/>
    <w:rsid w:val="00AF3315"/>
    <w:rsid w:val="00AF3A7F"/>
    <w:rsid w:val="00AF3AB3"/>
    <w:rsid w:val="00AF41D8"/>
    <w:rsid w:val="00AF583F"/>
    <w:rsid w:val="00AF5BCC"/>
    <w:rsid w:val="00AF638C"/>
    <w:rsid w:val="00AF64CD"/>
    <w:rsid w:val="00AF65B9"/>
    <w:rsid w:val="00B00339"/>
    <w:rsid w:val="00B00C17"/>
    <w:rsid w:val="00B01476"/>
    <w:rsid w:val="00B01A17"/>
    <w:rsid w:val="00B031BF"/>
    <w:rsid w:val="00B03585"/>
    <w:rsid w:val="00B038F1"/>
    <w:rsid w:val="00B03976"/>
    <w:rsid w:val="00B04229"/>
    <w:rsid w:val="00B0441F"/>
    <w:rsid w:val="00B04B3A"/>
    <w:rsid w:val="00B04F94"/>
    <w:rsid w:val="00B05A2D"/>
    <w:rsid w:val="00B05B36"/>
    <w:rsid w:val="00B05B68"/>
    <w:rsid w:val="00B0613A"/>
    <w:rsid w:val="00B0651D"/>
    <w:rsid w:val="00B06C41"/>
    <w:rsid w:val="00B07D01"/>
    <w:rsid w:val="00B07D72"/>
    <w:rsid w:val="00B07F45"/>
    <w:rsid w:val="00B100AD"/>
    <w:rsid w:val="00B10999"/>
    <w:rsid w:val="00B11311"/>
    <w:rsid w:val="00B1134E"/>
    <w:rsid w:val="00B11D2D"/>
    <w:rsid w:val="00B128E7"/>
    <w:rsid w:val="00B12C8C"/>
    <w:rsid w:val="00B133F6"/>
    <w:rsid w:val="00B13622"/>
    <w:rsid w:val="00B1371B"/>
    <w:rsid w:val="00B141C9"/>
    <w:rsid w:val="00B14539"/>
    <w:rsid w:val="00B15075"/>
    <w:rsid w:val="00B1530A"/>
    <w:rsid w:val="00B15325"/>
    <w:rsid w:val="00B16246"/>
    <w:rsid w:val="00B1633C"/>
    <w:rsid w:val="00B16F7B"/>
    <w:rsid w:val="00B171EA"/>
    <w:rsid w:val="00B17FA6"/>
    <w:rsid w:val="00B20527"/>
    <w:rsid w:val="00B205D2"/>
    <w:rsid w:val="00B207D1"/>
    <w:rsid w:val="00B20B57"/>
    <w:rsid w:val="00B20C29"/>
    <w:rsid w:val="00B20F48"/>
    <w:rsid w:val="00B2244D"/>
    <w:rsid w:val="00B226B2"/>
    <w:rsid w:val="00B22B02"/>
    <w:rsid w:val="00B238B9"/>
    <w:rsid w:val="00B24C24"/>
    <w:rsid w:val="00B25382"/>
    <w:rsid w:val="00B2541A"/>
    <w:rsid w:val="00B25658"/>
    <w:rsid w:val="00B25B19"/>
    <w:rsid w:val="00B26083"/>
    <w:rsid w:val="00B2615A"/>
    <w:rsid w:val="00B263B3"/>
    <w:rsid w:val="00B26831"/>
    <w:rsid w:val="00B268F9"/>
    <w:rsid w:val="00B26AC6"/>
    <w:rsid w:val="00B27008"/>
    <w:rsid w:val="00B27738"/>
    <w:rsid w:val="00B27BE7"/>
    <w:rsid w:val="00B307D6"/>
    <w:rsid w:val="00B3107F"/>
    <w:rsid w:val="00B31210"/>
    <w:rsid w:val="00B31CF0"/>
    <w:rsid w:val="00B31E2A"/>
    <w:rsid w:val="00B31E85"/>
    <w:rsid w:val="00B3234E"/>
    <w:rsid w:val="00B3274E"/>
    <w:rsid w:val="00B34290"/>
    <w:rsid w:val="00B3465E"/>
    <w:rsid w:val="00B34DFA"/>
    <w:rsid w:val="00B36791"/>
    <w:rsid w:val="00B37317"/>
    <w:rsid w:val="00B40C5B"/>
    <w:rsid w:val="00B41C82"/>
    <w:rsid w:val="00B41D6D"/>
    <w:rsid w:val="00B421D8"/>
    <w:rsid w:val="00B42788"/>
    <w:rsid w:val="00B430F2"/>
    <w:rsid w:val="00B43EF9"/>
    <w:rsid w:val="00B44390"/>
    <w:rsid w:val="00B44622"/>
    <w:rsid w:val="00B448DB"/>
    <w:rsid w:val="00B4503E"/>
    <w:rsid w:val="00B45681"/>
    <w:rsid w:val="00B50516"/>
    <w:rsid w:val="00B5083B"/>
    <w:rsid w:val="00B50A97"/>
    <w:rsid w:val="00B50E71"/>
    <w:rsid w:val="00B510A5"/>
    <w:rsid w:val="00B51442"/>
    <w:rsid w:val="00B514CB"/>
    <w:rsid w:val="00B51A60"/>
    <w:rsid w:val="00B5213D"/>
    <w:rsid w:val="00B5221B"/>
    <w:rsid w:val="00B52A1E"/>
    <w:rsid w:val="00B52D95"/>
    <w:rsid w:val="00B537D2"/>
    <w:rsid w:val="00B5412E"/>
    <w:rsid w:val="00B542FE"/>
    <w:rsid w:val="00B5456E"/>
    <w:rsid w:val="00B54A58"/>
    <w:rsid w:val="00B54A9D"/>
    <w:rsid w:val="00B5516E"/>
    <w:rsid w:val="00B55758"/>
    <w:rsid w:val="00B55765"/>
    <w:rsid w:val="00B565F3"/>
    <w:rsid w:val="00B5686A"/>
    <w:rsid w:val="00B56881"/>
    <w:rsid w:val="00B576BB"/>
    <w:rsid w:val="00B57A8D"/>
    <w:rsid w:val="00B6007B"/>
    <w:rsid w:val="00B60A68"/>
    <w:rsid w:val="00B60BF4"/>
    <w:rsid w:val="00B60D9B"/>
    <w:rsid w:val="00B60EEA"/>
    <w:rsid w:val="00B61534"/>
    <w:rsid w:val="00B61ABD"/>
    <w:rsid w:val="00B61B5F"/>
    <w:rsid w:val="00B630AE"/>
    <w:rsid w:val="00B633B2"/>
    <w:rsid w:val="00B63F4C"/>
    <w:rsid w:val="00B643F3"/>
    <w:rsid w:val="00B646EA"/>
    <w:rsid w:val="00B65594"/>
    <w:rsid w:val="00B6567A"/>
    <w:rsid w:val="00B65ABC"/>
    <w:rsid w:val="00B65ABE"/>
    <w:rsid w:val="00B65F3D"/>
    <w:rsid w:val="00B65FCC"/>
    <w:rsid w:val="00B6660E"/>
    <w:rsid w:val="00B666AE"/>
    <w:rsid w:val="00B6736C"/>
    <w:rsid w:val="00B6743C"/>
    <w:rsid w:val="00B674F8"/>
    <w:rsid w:val="00B676A8"/>
    <w:rsid w:val="00B67907"/>
    <w:rsid w:val="00B67AB1"/>
    <w:rsid w:val="00B67D9F"/>
    <w:rsid w:val="00B70066"/>
    <w:rsid w:val="00B701FE"/>
    <w:rsid w:val="00B70D5C"/>
    <w:rsid w:val="00B70EE0"/>
    <w:rsid w:val="00B71C89"/>
    <w:rsid w:val="00B722A6"/>
    <w:rsid w:val="00B73BBD"/>
    <w:rsid w:val="00B75315"/>
    <w:rsid w:val="00B757FB"/>
    <w:rsid w:val="00B7594A"/>
    <w:rsid w:val="00B75A4F"/>
    <w:rsid w:val="00B75D9F"/>
    <w:rsid w:val="00B76101"/>
    <w:rsid w:val="00B772E6"/>
    <w:rsid w:val="00B80112"/>
    <w:rsid w:val="00B80172"/>
    <w:rsid w:val="00B80507"/>
    <w:rsid w:val="00B8052D"/>
    <w:rsid w:val="00B80AD3"/>
    <w:rsid w:val="00B81169"/>
    <w:rsid w:val="00B81638"/>
    <w:rsid w:val="00B822BB"/>
    <w:rsid w:val="00B829CE"/>
    <w:rsid w:val="00B8301F"/>
    <w:rsid w:val="00B832D7"/>
    <w:rsid w:val="00B83316"/>
    <w:rsid w:val="00B83A8B"/>
    <w:rsid w:val="00B83DFD"/>
    <w:rsid w:val="00B8439B"/>
    <w:rsid w:val="00B84760"/>
    <w:rsid w:val="00B84798"/>
    <w:rsid w:val="00B8625C"/>
    <w:rsid w:val="00B86BEF"/>
    <w:rsid w:val="00B86F05"/>
    <w:rsid w:val="00B8701E"/>
    <w:rsid w:val="00B8768D"/>
    <w:rsid w:val="00B90ED2"/>
    <w:rsid w:val="00B9133D"/>
    <w:rsid w:val="00B91775"/>
    <w:rsid w:val="00B9210C"/>
    <w:rsid w:val="00B92DEC"/>
    <w:rsid w:val="00B92F19"/>
    <w:rsid w:val="00B93E76"/>
    <w:rsid w:val="00B94433"/>
    <w:rsid w:val="00B9456C"/>
    <w:rsid w:val="00B94AAD"/>
    <w:rsid w:val="00B951E9"/>
    <w:rsid w:val="00B959D9"/>
    <w:rsid w:val="00B96050"/>
    <w:rsid w:val="00B96A62"/>
    <w:rsid w:val="00B97509"/>
    <w:rsid w:val="00B9757C"/>
    <w:rsid w:val="00BA0057"/>
    <w:rsid w:val="00BA0BE1"/>
    <w:rsid w:val="00BA0D3A"/>
    <w:rsid w:val="00BA1039"/>
    <w:rsid w:val="00BA131C"/>
    <w:rsid w:val="00BA2128"/>
    <w:rsid w:val="00BA21BC"/>
    <w:rsid w:val="00BA2703"/>
    <w:rsid w:val="00BA2A2D"/>
    <w:rsid w:val="00BA2E5F"/>
    <w:rsid w:val="00BA3081"/>
    <w:rsid w:val="00BA3DCE"/>
    <w:rsid w:val="00BA4760"/>
    <w:rsid w:val="00BA50EA"/>
    <w:rsid w:val="00BA52C7"/>
    <w:rsid w:val="00BA60FE"/>
    <w:rsid w:val="00BA6605"/>
    <w:rsid w:val="00BA6C60"/>
    <w:rsid w:val="00BA6E6C"/>
    <w:rsid w:val="00BA7419"/>
    <w:rsid w:val="00BB0291"/>
    <w:rsid w:val="00BB02D6"/>
    <w:rsid w:val="00BB030D"/>
    <w:rsid w:val="00BB0A89"/>
    <w:rsid w:val="00BB0CFA"/>
    <w:rsid w:val="00BB12D6"/>
    <w:rsid w:val="00BB231C"/>
    <w:rsid w:val="00BB243B"/>
    <w:rsid w:val="00BB28AE"/>
    <w:rsid w:val="00BB2A58"/>
    <w:rsid w:val="00BB2D25"/>
    <w:rsid w:val="00BB3123"/>
    <w:rsid w:val="00BB32AE"/>
    <w:rsid w:val="00BB368F"/>
    <w:rsid w:val="00BB382D"/>
    <w:rsid w:val="00BB3E85"/>
    <w:rsid w:val="00BB48DF"/>
    <w:rsid w:val="00BB495B"/>
    <w:rsid w:val="00BB4D0F"/>
    <w:rsid w:val="00BB529E"/>
    <w:rsid w:val="00BB5C89"/>
    <w:rsid w:val="00BB6495"/>
    <w:rsid w:val="00BB6D6C"/>
    <w:rsid w:val="00BB7283"/>
    <w:rsid w:val="00BB7672"/>
    <w:rsid w:val="00BB794D"/>
    <w:rsid w:val="00BB7995"/>
    <w:rsid w:val="00BC00A1"/>
    <w:rsid w:val="00BC0908"/>
    <w:rsid w:val="00BC0E20"/>
    <w:rsid w:val="00BC1041"/>
    <w:rsid w:val="00BC15A0"/>
    <w:rsid w:val="00BC1BEA"/>
    <w:rsid w:val="00BC1BFE"/>
    <w:rsid w:val="00BC1CAB"/>
    <w:rsid w:val="00BC1F58"/>
    <w:rsid w:val="00BC2002"/>
    <w:rsid w:val="00BC260F"/>
    <w:rsid w:val="00BC27D6"/>
    <w:rsid w:val="00BC2B30"/>
    <w:rsid w:val="00BC3079"/>
    <w:rsid w:val="00BC3224"/>
    <w:rsid w:val="00BC43CA"/>
    <w:rsid w:val="00BC444F"/>
    <w:rsid w:val="00BC45F5"/>
    <w:rsid w:val="00BC4690"/>
    <w:rsid w:val="00BC4F6D"/>
    <w:rsid w:val="00BC549E"/>
    <w:rsid w:val="00BC6E9A"/>
    <w:rsid w:val="00BC7972"/>
    <w:rsid w:val="00BD08DE"/>
    <w:rsid w:val="00BD0A2E"/>
    <w:rsid w:val="00BD0AEA"/>
    <w:rsid w:val="00BD0C6A"/>
    <w:rsid w:val="00BD1363"/>
    <w:rsid w:val="00BD1FE8"/>
    <w:rsid w:val="00BD2342"/>
    <w:rsid w:val="00BD295D"/>
    <w:rsid w:val="00BD2C2C"/>
    <w:rsid w:val="00BD3113"/>
    <w:rsid w:val="00BD3F95"/>
    <w:rsid w:val="00BD3FAF"/>
    <w:rsid w:val="00BD40E0"/>
    <w:rsid w:val="00BD50E2"/>
    <w:rsid w:val="00BD5D7A"/>
    <w:rsid w:val="00BD7325"/>
    <w:rsid w:val="00BD7518"/>
    <w:rsid w:val="00BD76E9"/>
    <w:rsid w:val="00BD772D"/>
    <w:rsid w:val="00BD79F4"/>
    <w:rsid w:val="00BD7D28"/>
    <w:rsid w:val="00BE0CFC"/>
    <w:rsid w:val="00BE12C9"/>
    <w:rsid w:val="00BE13C8"/>
    <w:rsid w:val="00BE238E"/>
    <w:rsid w:val="00BE2685"/>
    <w:rsid w:val="00BE27F5"/>
    <w:rsid w:val="00BE2AD1"/>
    <w:rsid w:val="00BE2D1B"/>
    <w:rsid w:val="00BE3CCC"/>
    <w:rsid w:val="00BE4057"/>
    <w:rsid w:val="00BE44A9"/>
    <w:rsid w:val="00BE49B2"/>
    <w:rsid w:val="00BE5798"/>
    <w:rsid w:val="00BE59B6"/>
    <w:rsid w:val="00BE619E"/>
    <w:rsid w:val="00BE687E"/>
    <w:rsid w:val="00BE6990"/>
    <w:rsid w:val="00BE6BC9"/>
    <w:rsid w:val="00BE6CC3"/>
    <w:rsid w:val="00BE6F36"/>
    <w:rsid w:val="00BE7F00"/>
    <w:rsid w:val="00BF01BE"/>
    <w:rsid w:val="00BF0250"/>
    <w:rsid w:val="00BF04E1"/>
    <w:rsid w:val="00BF06B6"/>
    <w:rsid w:val="00BF0F3C"/>
    <w:rsid w:val="00BF120F"/>
    <w:rsid w:val="00BF1736"/>
    <w:rsid w:val="00BF1BE4"/>
    <w:rsid w:val="00BF281B"/>
    <w:rsid w:val="00BF2A8F"/>
    <w:rsid w:val="00BF2E1B"/>
    <w:rsid w:val="00BF3191"/>
    <w:rsid w:val="00BF3CCD"/>
    <w:rsid w:val="00BF4454"/>
    <w:rsid w:val="00BF4825"/>
    <w:rsid w:val="00BF6252"/>
    <w:rsid w:val="00BF6BDB"/>
    <w:rsid w:val="00BF6D91"/>
    <w:rsid w:val="00BF6E4D"/>
    <w:rsid w:val="00C0016A"/>
    <w:rsid w:val="00C005E1"/>
    <w:rsid w:val="00C00A18"/>
    <w:rsid w:val="00C01172"/>
    <w:rsid w:val="00C01934"/>
    <w:rsid w:val="00C01D9F"/>
    <w:rsid w:val="00C01DB3"/>
    <w:rsid w:val="00C02016"/>
    <w:rsid w:val="00C028E9"/>
    <w:rsid w:val="00C033CF"/>
    <w:rsid w:val="00C03644"/>
    <w:rsid w:val="00C038E9"/>
    <w:rsid w:val="00C03BC6"/>
    <w:rsid w:val="00C03CF6"/>
    <w:rsid w:val="00C042F2"/>
    <w:rsid w:val="00C048E9"/>
    <w:rsid w:val="00C04C21"/>
    <w:rsid w:val="00C053A6"/>
    <w:rsid w:val="00C054C5"/>
    <w:rsid w:val="00C056C1"/>
    <w:rsid w:val="00C06B74"/>
    <w:rsid w:val="00C06D86"/>
    <w:rsid w:val="00C06E89"/>
    <w:rsid w:val="00C0798F"/>
    <w:rsid w:val="00C07DD5"/>
    <w:rsid w:val="00C10663"/>
    <w:rsid w:val="00C10CBC"/>
    <w:rsid w:val="00C12237"/>
    <w:rsid w:val="00C14572"/>
    <w:rsid w:val="00C14861"/>
    <w:rsid w:val="00C1622F"/>
    <w:rsid w:val="00C164EC"/>
    <w:rsid w:val="00C16771"/>
    <w:rsid w:val="00C16815"/>
    <w:rsid w:val="00C16990"/>
    <w:rsid w:val="00C16AC7"/>
    <w:rsid w:val="00C16E37"/>
    <w:rsid w:val="00C16F0A"/>
    <w:rsid w:val="00C17080"/>
    <w:rsid w:val="00C2064B"/>
    <w:rsid w:val="00C20CD8"/>
    <w:rsid w:val="00C22A30"/>
    <w:rsid w:val="00C23FD5"/>
    <w:rsid w:val="00C24074"/>
    <w:rsid w:val="00C242F3"/>
    <w:rsid w:val="00C2432C"/>
    <w:rsid w:val="00C2437A"/>
    <w:rsid w:val="00C24DF2"/>
    <w:rsid w:val="00C24E7E"/>
    <w:rsid w:val="00C24F02"/>
    <w:rsid w:val="00C25B1F"/>
    <w:rsid w:val="00C25E4E"/>
    <w:rsid w:val="00C26039"/>
    <w:rsid w:val="00C26E41"/>
    <w:rsid w:val="00C26EAB"/>
    <w:rsid w:val="00C26F57"/>
    <w:rsid w:val="00C27CE5"/>
    <w:rsid w:val="00C27E09"/>
    <w:rsid w:val="00C27ECC"/>
    <w:rsid w:val="00C27EEA"/>
    <w:rsid w:val="00C305D3"/>
    <w:rsid w:val="00C307AE"/>
    <w:rsid w:val="00C3111E"/>
    <w:rsid w:val="00C31209"/>
    <w:rsid w:val="00C31868"/>
    <w:rsid w:val="00C319F8"/>
    <w:rsid w:val="00C31EFC"/>
    <w:rsid w:val="00C329EB"/>
    <w:rsid w:val="00C32E1A"/>
    <w:rsid w:val="00C333C2"/>
    <w:rsid w:val="00C33DD6"/>
    <w:rsid w:val="00C33DE2"/>
    <w:rsid w:val="00C3406B"/>
    <w:rsid w:val="00C342A5"/>
    <w:rsid w:val="00C3463C"/>
    <w:rsid w:val="00C35441"/>
    <w:rsid w:val="00C35833"/>
    <w:rsid w:val="00C358DD"/>
    <w:rsid w:val="00C35CFC"/>
    <w:rsid w:val="00C35E1E"/>
    <w:rsid w:val="00C361DB"/>
    <w:rsid w:val="00C367A1"/>
    <w:rsid w:val="00C36C6F"/>
    <w:rsid w:val="00C36D9A"/>
    <w:rsid w:val="00C370CD"/>
    <w:rsid w:val="00C37345"/>
    <w:rsid w:val="00C40714"/>
    <w:rsid w:val="00C409E6"/>
    <w:rsid w:val="00C414A0"/>
    <w:rsid w:val="00C42D58"/>
    <w:rsid w:val="00C42FFB"/>
    <w:rsid w:val="00C435F6"/>
    <w:rsid w:val="00C43672"/>
    <w:rsid w:val="00C4395F"/>
    <w:rsid w:val="00C4498C"/>
    <w:rsid w:val="00C45EE5"/>
    <w:rsid w:val="00C460E3"/>
    <w:rsid w:val="00C4622D"/>
    <w:rsid w:val="00C4632B"/>
    <w:rsid w:val="00C47C08"/>
    <w:rsid w:val="00C5034C"/>
    <w:rsid w:val="00C504C7"/>
    <w:rsid w:val="00C50836"/>
    <w:rsid w:val="00C50BE0"/>
    <w:rsid w:val="00C51A7A"/>
    <w:rsid w:val="00C51DEB"/>
    <w:rsid w:val="00C5206F"/>
    <w:rsid w:val="00C5328A"/>
    <w:rsid w:val="00C533E6"/>
    <w:rsid w:val="00C54C32"/>
    <w:rsid w:val="00C55ABC"/>
    <w:rsid w:val="00C55E18"/>
    <w:rsid w:val="00C60006"/>
    <w:rsid w:val="00C60DD5"/>
    <w:rsid w:val="00C6155A"/>
    <w:rsid w:val="00C62237"/>
    <w:rsid w:val="00C62A46"/>
    <w:rsid w:val="00C63CF7"/>
    <w:rsid w:val="00C6407A"/>
    <w:rsid w:val="00C64C38"/>
    <w:rsid w:val="00C66F18"/>
    <w:rsid w:val="00C67B12"/>
    <w:rsid w:val="00C70B65"/>
    <w:rsid w:val="00C70C15"/>
    <w:rsid w:val="00C70FE9"/>
    <w:rsid w:val="00C7119A"/>
    <w:rsid w:val="00C712DA"/>
    <w:rsid w:val="00C71509"/>
    <w:rsid w:val="00C71698"/>
    <w:rsid w:val="00C72DCD"/>
    <w:rsid w:val="00C7335B"/>
    <w:rsid w:val="00C73F60"/>
    <w:rsid w:val="00C74465"/>
    <w:rsid w:val="00C7470A"/>
    <w:rsid w:val="00C74BC5"/>
    <w:rsid w:val="00C75A12"/>
    <w:rsid w:val="00C765CF"/>
    <w:rsid w:val="00C768BC"/>
    <w:rsid w:val="00C76F4F"/>
    <w:rsid w:val="00C7741F"/>
    <w:rsid w:val="00C77894"/>
    <w:rsid w:val="00C77CFF"/>
    <w:rsid w:val="00C801FF"/>
    <w:rsid w:val="00C808FB"/>
    <w:rsid w:val="00C81159"/>
    <w:rsid w:val="00C8186F"/>
    <w:rsid w:val="00C82A84"/>
    <w:rsid w:val="00C84126"/>
    <w:rsid w:val="00C85182"/>
    <w:rsid w:val="00C8544F"/>
    <w:rsid w:val="00C8594D"/>
    <w:rsid w:val="00C85B20"/>
    <w:rsid w:val="00C85E96"/>
    <w:rsid w:val="00C86E09"/>
    <w:rsid w:val="00C872EF"/>
    <w:rsid w:val="00C878A1"/>
    <w:rsid w:val="00C87F91"/>
    <w:rsid w:val="00C9099E"/>
    <w:rsid w:val="00C91EAF"/>
    <w:rsid w:val="00C91EEF"/>
    <w:rsid w:val="00C92027"/>
    <w:rsid w:val="00C92832"/>
    <w:rsid w:val="00C930D5"/>
    <w:rsid w:val="00C93651"/>
    <w:rsid w:val="00C93A44"/>
    <w:rsid w:val="00C93D97"/>
    <w:rsid w:val="00C93F2C"/>
    <w:rsid w:val="00C943DC"/>
    <w:rsid w:val="00C94AA2"/>
    <w:rsid w:val="00C9517D"/>
    <w:rsid w:val="00C95310"/>
    <w:rsid w:val="00C953B2"/>
    <w:rsid w:val="00C957B4"/>
    <w:rsid w:val="00C95D2B"/>
    <w:rsid w:val="00C963A8"/>
    <w:rsid w:val="00C9670B"/>
    <w:rsid w:val="00C96D5B"/>
    <w:rsid w:val="00C973AF"/>
    <w:rsid w:val="00C97476"/>
    <w:rsid w:val="00C9795B"/>
    <w:rsid w:val="00C97B91"/>
    <w:rsid w:val="00CA0D86"/>
    <w:rsid w:val="00CA1187"/>
    <w:rsid w:val="00CA1D58"/>
    <w:rsid w:val="00CA22F2"/>
    <w:rsid w:val="00CA2337"/>
    <w:rsid w:val="00CA2477"/>
    <w:rsid w:val="00CA2786"/>
    <w:rsid w:val="00CA2D61"/>
    <w:rsid w:val="00CA2D6E"/>
    <w:rsid w:val="00CA41A1"/>
    <w:rsid w:val="00CA594F"/>
    <w:rsid w:val="00CA6603"/>
    <w:rsid w:val="00CA69BE"/>
    <w:rsid w:val="00CA69DC"/>
    <w:rsid w:val="00CA6E57"/>
    <w:rsid w:val="00CA7117"/>
    <w:rsid w:val="00CA715F"/>
    <w:rsid w:val="00CA7892"/>
    <w:rsid w:val="00CA7BF3"/>
    <w:rsid w:val="00CB00A6"/>
    <w:rsid w:val="00CB0331"/>
    <w:rsid w:val="00CB0399"/>
    <w:rsid w:val="00CB03D9"/>
    <w:rsid w:val="00CB0981"/>
    <w:rsid w:val="00CB0EBE"/>
    <w:rsid w:val="00CB1542"/>
    <w:rsid w:val="00CB1E54"/>
    <w:rsid w:val="00CB230D"/>
    <w:rsid w:val="00CB2EF3"/>
    <w:rsid w:val="00CB30DC"/>
    <w:rsid w:val="00CB31E7"/>
    <w:rsid w:val="00CB4155"/>
    <w:rsid w:val="00CB4158"/>
    <w:rsid w:val="00CB4159"/>
    <w:rsid w:val="00CB4928"/>
    <w:rsid w:val="00CB66CB"/>
    <w:rsid w:val="00CB6EB9"/>
    <w:rsid w:val="00CB7062"/>
    <w:rsid w:val="00CB70A2"/>
    <w:rsid w:val="00CB70D3"/>
    <w:rsid w:val="00CB7383"/>
    <w:rsid w:val="00CB7909"/>
    <w:rsid w:val="00CC103E"/>
    <w:rsid w:val="00CC10EA"/>
    <w:rsid w:val="00CC192D"/>
    <w:rsid w:val="00CC1AEB"/>
    <w:rsid w:val="00CC1DE3"/>
    <w:rsid w:val="00CC2006"/>
    <w:rsid w:val="00CC234C"/>
    <w:rsid w:val="00CC24B7"/>
    <w:rsid w:val="00CC29DC"/>
    <w:rsid w:val="00CC2A4B"/>
    <w:rsid w:val="00CC3AC9"/>
    <w:rsid w:val="00CC3DCE"/>
    <w:rsid w:val="00CC3E5F"/>
    <w:rsid w:val="00CC40DE"/>
    <w:rsid w:val="00CC43E7"/>
    <w:rsid w:val="00CC4F59"/>
    <w:rsid w:val="00CC52DD"/>
    <w:rsid w:val="00CC5542"/>
    <w:rsid w:val="00CC58BE"/>
    <w:rsid w:val="00CC62C7"/>
    <w:rsid w:val="00CC62FB"/>
    <w:rsid w:val="00CC71C6"/>
    <w:rsid w:val="00CD0EC0"/>
    <w:rsid w:val="00CD1B5B"/>
    <w:rsid w:val="00CD1EDC"/>
    <w:rsid w:val="00CD2CD3"/>
    <w:rsid w:val="00CD30BC"/>
    <w:rsid w:val="00CD3E98"/>
    <w:rsid w:val="00CD4644"/>
    <w:rsid w:val="00CD4A85"/>
    <w:rsid w:val="00CD4B87"/>
    <w:rsid w:val="00CD4C55"/>
    <w:rsid w:val="00CD515E"/>
    <w:rsid w:val="00CD56D8"/>
    <w:rsid w:val="00CD5C75"/>
    <w:rsid w:val="00CD5F4B"/>
    <w:rsid w:val="00CD65C7"/>
    <w:rsid w:val="00CD6791"/>
    <w:rsid w:val="00CD704D"/>
    <w:rsid w:val="00CD7149"/>
    <w:rsid w:val="00CE044C"/>
    <w:rsid w:val="00CE156F"/>
    <w:rsid w:val="00CE1DB9"/>
    <w:rsid w:val="00CE1FBF"/>
    <w:rsid w:val="00CE2603"/>
    <w:rsid w:val="00CE2861"/>
    <w:rsid w:val="00CE3130"/>
    <w:rsid w:val="00CE3137"/>
    <w:rsid w:val="00CE3950"/>
    <w:rsid w:val="00CE3A12"/>
    <w:rsid w:val="00CE3A3D"/>
    <w:rsid w:val="00CE3C70"/>
    <w:rsid w:val="00CE3FAD"/>
    <w:rsid w:val="00CE4468"/>
    <w:rsid w:val="00CE537C"/>
    <w:rsid w:val="00CE5414"/>
    <w:rsid w:val="00CE5CDB"/>
    <w:rsid w:val="00CE62EF"/>
    <w:rsid w:val="00CE664D"/>
    <w:rsid w:val="00CE6CAB"/>
    <w:rsid w:val="00CE7A2C"/>
    <w:rsid w:val="00CF0399"/>
    <w:rsid w:val="00CF0710"/>
    <w:rsid w:val="00CF083C"/>
    <w:rsid w:val="00CF0AE6"/>
    <w:rsid w:val="00CF0D42"/>
    <w:rsid w:val="00CF13F8"/>
    <w:rsid w:val="00CF1403"/>
    <w:rsid w:val="00CF1787"/>
    <w:rsid w:val="00CF25B9"/>
    <w:rsid w:val="00CF29DE"/>
    <w:rsid w:val="00CF2AC0"/>
    <w:rsid w:val="00CF2D57"/>
    <w:rsid w:val="00CF41A0"/>
    <w:rsid w:val="00CF4BDB"/>
    <w:rsid w:val="00CF4D1C"/>
    <w:rsid w:val="00CF4F85"/>
    <w:rsid w:val="00CF5228"/>
    <w:rsid w:val="00CF5FC5"/>
    <w:rsid w:val="00CF67A1"/>
    <w:rsid w:val="00CF68BB"/>
    <w:rsid w:val="00CF6A28"/>
    <w:rsid w:val="00CF739D"/>
    <w:rsid w:val="00CF7A07"/>
    <w:rsid w:val="00D00DC4"/>
    <w:rsid w:val="00D00FE8"/>
    <w:rsid w:val="00D0498E"/>
    <w:rsid w:val="00D04B54"/>
    <w:rsid w:val="00D052AE"/>
    <w:rsid w:val="00D061B0"/>
    <w:rsid w:val="00D0635E"/>
    <w:rsid w:val="00D06524"/>
    <w:rsid w:val="00D07159"/>
    <w:rsid w:val="00D07173"/>
    <w:rsid w:val="00D073A4"/>
    <w:rsid w:val="00D078F6"/>
    <w:rsid w:val="00D07ECF"/>
    <w:rsid w:val="00D1017D"/>
    <w:rsid w:val="00D1047A"/>
    <w:rsid w:val="00D1068B"/>
    <w:rsid w:val="00D10A13"/>
    <w:rsid w:val="00D10D88"/>
    <w:rsid w:val="00D13431"/>
    <w:rsid w:val="00D139F7"/>
    <w:rsid w:val="00D13B9A"/>
    <w:rsid w:val="00D141B5"/>
    <w:rsid w:val="00D14216"/>
    <w:rsid w:val="00D143AF"/>
    <w:rsid w:val="00D1469C"/>
    <w:rsid w:val="00D149B0"/>
    <w:rsid w:val="00D15800"/>
    <w:rsid w:val="00D15B0A"/>
    <w:rsid w:val="00D16885"/>
    <w:rsid w:val="00D17E7A"/>
    <w:rsid w:val="00D17F36"/>
    <w:rsid w:val="00D20A6F"/>
    <w:rsid w:val="00D21B21"/>
    <w:rsid w:val="00D21CA0"/>
    <w:rsid w:val="00D220A0"/>
    <w:rsid w:val="00D220AF"/>
    <w:rsid w:val="00D220F8"/>
    <w:rsid w:val="00D22273"/>
    <w:rsid w:val="00D232BB"/>
    <w:rsid w:val="00D23526"/>
    <w:rsid w:val="00D23717"/>
    <w:rsid w:val="00D23BBE"/>
    <w:rsid w:val="00D23DA6"/>
    <w:rsid w:val="00D246AB"/>
    <w:rsid w:val="00D24C8D"/>
    <w:rsid w:val="00D25723"/>
    <w:rsid w:val="00D26296"/>
    <w:rsid w:val="00D26347"/>
    <w:rsid w:val="00D275E8"/>
    <w:rsid w:val="00D277C9"/>
    <w:rsid w:val="00D27C4C"/>
    <w:rsid w:val="00D3023D"/>
    <w:rsid w:val="00D30741"/>
    <w:rsid w:val="00D30B46"/>
    <w:rsid w:val="00D30BBB"/>
    <w:rsid w:val="00D31616"/>
    <w:rsid w:val="00D318AD"/>
    <w:rsid w:val="00D31B39"/>
    <w:rsid w:val="00D31BAC"/>
    <w:rsid w:val="00D31F06"/>
    <w:rsid w:val="00D327F4"/>
    <w:rsid w:val="00D32FA7"/>
    <w:rsid w:val="00D3365B"/>
    <w:rsid w:val="00D338D1"/>
    <w:rsid w:val="00D33A5C"/>
    <w:rsid w:val="00D3413A"/>
    <w:rsid w:val="00D34CE4"/>
    <w:rsid w:val="00D34F34"/>
    <w:rsid w:val="00D35133"/>
    <w:rsid w:val="00D35459"/>
    <w:rsid w:val="00D35489"/>
    <w:rsid w:val="00D356AF"/>
    <w:rsid w:val="00D35754"/>
    <w:rsid w:val="00D3610D"/>
    <w:rsid w:val="00D363D0"/>
    <w:rsid w:val="00D364A0"/>
    <w:rsid w:val="00D36DF8"/>
    <w:rsid w:val="00D37935"/>
    <w:rsid w:val="00D37945"/>
    <w:rsid w:val="00D37C5F"/>
    <w:rsid w:val="00D40240"/>
    <w:rsid w:val="00D4106D"/>
    <w:rsid w:val="00D419DA"/>
    <w:rsid w:val="00D41CD0"/>
    <w:rsid w:val="00D41CED"/>
    <w:rsid w:val="00D42ED1"/>
    <w:rsid w:val="00D43519"/>
    <w:rsid w:val="00D435C3"/>
    <w:rsid w:val="00D43D69"/>
    <w:rsid w:val="00D446B8"/>
    <w:rsid w:val="00D44B8B"/>
    <w:rsid w:val="00D44F51"/>
    <w:rsid w:val="00D45598"/>
    <w:rsid w:val="00D4568B"/>
    <w:rsid w:val="00D45926"/>
    <w:rsid w:val="00D4600A"/>
    <w:rsid w:val="00D467E6"/>
    <w:rsid w:val="00D46FD7"/>
    <w:rsid w:val="00D470EC"/>
    <w:rsid w:val="00D47174"/>
    <w:rsid w:val="00D471B9"/>
    <w:rsid w:val="00D4797D"/>
    <w:rsid w:val="00D47AEB"/>
    <w:rsid w:val="00D47AFC"/>
    <w:rsid w:val="00D47EC4"/>
    <w:rsid w:val="00D51502"/>
    <w:rsid w:val="00D53443"/>
    <w:rsid w:val="00D54055"/>
    <w:rsid w:val="00D5461F"/>
    <w:rsid w:val="00D54AF2"/>
    <w:rsid w:val="00D54DFB"/>
    <w:rsid w:val="00D55257"/>
    <w:rsid w:val="00D5542F"/>
    <w:rsid w:val="00D57A57"/>
    <w:rsid w:val="00D600D7"/>
    <w:rsid w:val="00D611E8"/>
    <w:rsid w:val="00D61761"/>
    <w:rsid w:val="00D617C2"/>
    <w:rsid w:val="00D620D6"/>
    <w:rsid w:val="00D632AA"/>
    <w:rsid w:val="00D632D6"/>
    <w:rsid w:val="00D63B22"/>
    <w:rsid w:val="00D64132"/>
    <w:rsid w:val="00D642B0"/>
    <w:rsid w:val="00D64723"/>
    <w:rsid w:val="00D65A5A"/>
    <w:rsid w:val="00D65AD5"/>
    <w:rsid w:val="00D66227"/>
    <w:rsid w:val="00D700AD"/>
    <w:rsid w:val="00D70464"/>
    <w:rsid w:val="00D717CD"/>
    <w:rsid w:val="00D71EB6"/>
    <w:rsid w:val="00D7302B"/>
    <w:rsid w:val="00D73A8D"/>
    <w:rsid w:val="00D745D0"/>
    <w:rsid w:val="00D7499F"/>
    <w:rsid w:val="00D75E7F"/>
    <w:rsid w:val="00D765E6"/>
    <w:rsid w:val="00D766F4"/>
    <w:rsid w:val="00D76DEE"/>
    <w:rsid w:val="00D77473"/>
    <w:rsid w:val="00D80147"/>
    <w:rsid w:val="00D80DA8"/>
    <w:rsid w:val="00D81614"/>
    <w:rsid w:val="00D81753"/>
    <w:rsid w:val="00D8207E"/>
    <w:rsid w:val="00D82269"/>
    <w:rsid w:val="00D822C1"/>
    <w:rsid w:val="00D82372"/>
    <w:rsid w:val="00D83413"/>
    <w:rsid w:val="00D83568"/>
    <w:rsid w:val="00D83FCB"/>
    <w:rsid w:val="00D844C4"/>
    <w:rsid w:val="00D84713"/>
    <w:rsid w:val="00D84844"/>
    <w:rsid w:val="00D84D6E"/>
    <w:rsid w:val="00D85039"/>
    <w:rsid w:val="00D8621C"/>
    <w:rsid w:val="00D86649"/>
    <w:rsid w:val="00D8673F"/>
    <w:rsid w:val="00D870D3"/>
    <w:rsid w:val="00D870F6"/>
    <w:rsid w:val="00D90638"/>
    <w:rsid w:val="00D90C43"/>
    <w:rsid w:val="00D90D98"/>
    <w:rsid w:val="00D914DF"/>
    <w:rsid w:val="00D9162F"/>
    <w:rsid w:val="00D92CC7"/>
    <w:rsid w:val="00D93854"/>
    <w:rsid w:val="00D941B2"/>
    <w:rsid w:val="00D947D2"/>
    <w:rsid w:val="00D95896"/>
    <w:rsid w:val="00D960DF"/>
    <w:rsid w:val="00D96761"/>
    <w:rsid w:val="00DA03B7"/>
    <w:rsid w:val="00DA0B73"/>
    <w:rsid w:val="00DA0C1E"/>
    <w:rsid w:val="00DA0D7F"/>
    <w:rsid w:val="00DA0E4C"/>
    <w:rsid w:val="00DA137F"/>
    <w:rsid w:val="00DA1842"/>
    <w:rsid w:val="00DA1A89"/>
    <w:rsid w:val="00DA2AC4"/>
    <w:rsid w:val="00DA2EBD"/>
    <w:rsid w:val="00DA354B"/>
    <w:rsid w:val="00DA4A93"/>
    <w:rsid w:val="00DA4F89"/>
    <w:rsid w:val="00DA58A9"/>
    <w:rsid w:val="00DA58E9"/>
    <w:rsid w:val="00DA5DB2"/>
    <w:rsid w:val="00DA7313"/>
    <w:rsid w:val="00DA7410"/>
    <w:rsid w:val="00DA7C60"/>
    <w:rsid w:val="00DB07CB"/>
    <w:rsid w:val="00DB0FC1"/>
    <w:rsid w:val="00DB1409"/>
    <w:rsid w:val="00DB1445"/>
    <w:rsid w:val="00DB1F29"/>
    <w:rsid w:val="00DB2BD5"/>
    <w:rsid w:val="00DB33A4"/>
    <w:rsid w:val="00DB35E8"/>
    <w:rsid w:val="00DB3B2B"/>
    <w:rsid w:val="00DB3C24"/>
    <w:rsid w:val="00DB3D41"/>
    <w:rsid w:val="00DB4293"/>
    <w:rsid w:val="00DB5215"/>
    <w:rsid w:val="00DB5293"/>
    <w:rsid w:val="00DB5394"/>
    <w:rsid w:val="00DB6466"/>
    <w:rsid w:val="00DB756F"/>
    <w:rsid w:val="00DB7969"/>
    <w:rsid w:val="00DB7AC7"/>
    <w:rsid w:val="00DC076A"/>
    <w:rsid w:val="00DC158F"/>
    <w:rsid w:val="00DC1C17"/>
    <w:rsid w:val="00DC1C50"/>
    <w:rsid w:val="00DC1F20"/>
    <w:rsid w:val="00DC23BC"/>
    <w:rsid w:val="00DC2586"/>
    <w:rsid w:val="00DC25B9"/>
    <w:rsid w:val="00DC25CC"/>
    <w:rsid w:val="00DC26DE"/>
    <w:rsid w:val="00DC29B3"/>
    <w:rsid w:val="00DC2F93"/>
    <w:rsid w:val="00DC3D44"/>
    <w:rsid w:val="00DC403A"/>
    <w:rsid w:val="00DC407A"/>
    <w:rsid w:val="00DC4354"/>
    <w:rsid w:val="00DC5152"/>
    <w:rsid w:val="00DC553A"/>
    <w:rsid w:val="00DC5617"/>
    <w:rsid w:val="00DC6499"/>
    <w:rsid w:val="00DC66B8"/>
    <w:rsid w:val="00DC7013"/>
    <w:rsid w:val="00DD0C2A"/>
    <w:rsid w:val="00DD0CC5"/>
    <w:rsid w:val="00DD1D52"/>
    <w:rsid w:val="00DD263F"/>
    <w:rsid w:val="00DD2898"/>
    <w:rsid w:val="00DD2DE3"/>
    <w:rsid w:val="00DD2E0A"/>
    <w:rsid w:val="00DD3542"/>
    <w:rsid w:val="00DD430A"/>
    <w:rsid w:val="00DD450B"/>
    <w:rsid w:val="00DD465D"/>
    <w:rsid w:val="00DD4FBB"/>
    <w:rsid w:val="00DD5A1A"/>
    <w:rsid w:val="00DD5B74"/>
    <w:rsid w:val="00DD5BCA"/>
    <w:rsid w:val="00DD5EFE"/>
    <w:rsid w:val="00DD75D3"/>
    <w:rsid w:val="00DE0265"/>
    <w:rsid w:val="00DE0AE5"/>
    <w:rsid w:val="00DE177A"/>
    <w:rsid w:val="00DE190E"/>
    <w:rsid w:val="00DE19AF"/>
    <w:rsid w:val="00DE203F"/>
    <w:rsid w:val="00DE2A7D"/>
    <w:rsid w:val="00DE2C6B"/>
    <w:rsid w:val="00DE46FE"/>
    <w:rsid w:val="00DE489D"/>
    <w:rsid w:val="00DE4D75"/>
    <w:rsid w:val="00DE5164"/>
    <w:rsid w:val="00DE517B"/>
    <w:rsid w:val="00DE6071"/>
    <w:rsid w:val="00DE69F8"/>
    <w:rsid w:val="00DE7467"/>
    <w:rsid w:val="00DE775F"/>
    <w:rsid w:val="00DF0975"/>
    <w:rsid w:val="00DF16FB"/>
    <w:rsid w:val="00DF1AF6"/>
    <w:rsid w:val="00DF293C"/>
    <w:rsid w:val="00DF2FA9"/>
    <w:rsid w:val="00DF305B"/>
    <w:rsid w:val="00DF3075"/>
    <w:rsid w:val="00DF30D3"/>
    <w:rsid w:val="00DF320F"/>
    <w:rsid w:val="00DF328D"/>
    <w:rsid w:val="00DF366A"/>
    <w:rsid w:val="00DF36C8"/>
    <w:rsid w:val="00DF3CE2"/>
    <w:rsid w:val="00DF3F05"/>
    <w:rsid w:val="00DF44D5"/>
    <w:rsid w:val="00DF5010"/>
    <w:rsid w:val="00DF6AD3"/>
    <w:rsid w:val="00E004A2"/>
    <w:rsid w:val="00E0051E"/>
    <w:rsid w:val="00E00540"/>
    <w:rsid w:val="00E00888"/>
    <w:rsid w:val="00E01087"/>
    <w:rsid w:val="00E0123E"/>
    <w:rsid w:val="00E016FC"/>
    <w:rsid w:val="00E017BC"/>
    <w:rsid w:val="00E02254"/>
    <w:rsid w:val="00E02A45"/>
    <w:rsid w:val="00E02DEE"/>
    <w:rsid w:val="00E02E96"/>
    <w:rsid w:val="00E034C8"/>
    <w:rsid w:val="00E035E9"/>
    <w:rsid w:val="00E03A84"/>
    <w:rsid w:val="00E03E27"/>
    <w:rsid w:val="00E04386"/>
    <w:rsid w:val="00E0444E"/>
    <w:rsid w:val="00E04950"/>
    <w:rsid w:val="00E04C06"/>
    <w:rsid w:val="00E04F9D"/>
    <w:rsid w:val="00E0501C"/>
    <w:rsid w:val="00E05C15"/>
    <w:rsid w:val="00E06598"/>
    <w:rsid w:val="00E06B48"/>
    <w:rsid w:val="00E07AF5"/>
    <w:rsid w:val="00E10580"/>
    <w:rsid w:val="00E10CD0"/>
    <w:rsid w:val="00E10FB8"/>
    <w:rsid w:val="00E11B24"/>
    <w:rsid w:val="00E12783"/>
    <w:rsid w:val="00E12A76"/>
    <w:rsid w:val="00E1341D"/>
    <w:rsid w:val="00E14032"/>
    <w:rsid w:val="00E15305"/>
    <w:rsid w:val="00E15B9A"/>
    <w:rsid w:val="00E15F08"/>
    <w:rsid w:val="00E15F25"/>
    <w:rsid w:val="00E16543"/>
    <w:rsid w:val="00E175D3"/>
    <w:rsid w:val="00E17DEE"/>
    <w:rsid w:val="00E2001C"/>
    <w:rsid w:val="00E20112"/>
    <w:rsid w:val="00E202C6"/>
    <w:rsid w:val="00E21084"/>
    <w:rsid w:val="00E2119E"/>
    <w:rsid w:val="00E21381"/>
    <w:rsid w:val="00E214B2"/>
    <w:rsid w:val="00E21A0C"/>
    <w:rsid w:val="00E21A8D"/>
    <w:rsid w:val="00E22626"/>
    <w:rsid w:val="00E23935"/>
    <w:rsid w:val="00E23C20"/>
    <w:rsid w:val="00E23E1D"/>
    <w:rsid w:val="00E2407F"/>
    <w:rsid w:val="00E24B14"/>
    <w:rsid w:val="00E250E6"/>
    <w:rsid w:val="00E251C6"/>
    <w:rsid w:val="00E268D3"/>
    <w:rsid w:val="00E26B5C"/>
    <w:rsid w:val="00E26FDB"/>
    <w:rsid w:val="00E26FFB"/>
    <w:rsid w:val="00E27557"/>
    <w:rsid w:val="00E27D0D"/>
    <w:rsid w:val="00E27D8C"/>
    <w:rsid w:val="00E27FDA"/>
    <w:rsid w:val="00E300AD"/>
    <w:rsid w:val="00E30A9C"/>
    <w:rsid w:val="00E30E82"/>
    <w:rsid w:val="00E3121D"/>
    <w:rsid w:val="00E3124D"/>
    <w:rsid w:val="00E3213F"/>
    <w:rsid w:val="00E32F21"/>
    <w:rsid w:val="00E33272"/>
    <w:rsid w:val="00E339AB"/>
    <w:rsid w:val="00E34B02"/>
    <w:rsid w:val="00E34DED"/>
    <w:rsid w:val="00E36C2B"/>
    <w:rsid w:val="00E36F5D"/>
    <w:rsid w:val="00E374F1"/>
    <w:rsid w:val="00E37F0A"/>
    <w:rsid w:val="00E40512"/>
    <w:rsid w:val="00E40A84"/>
    <w:rsid w:val="00E415C1"/>
    <w:rsid w:val="00E41815"/>
    <w:rsid w:val="00E41978"/>
    <w:rsid w:val="00E41CF7"/>
    <w:rsid w:val="00E41E9C"/>
    <w:rsid w:val="00E4210C"/>
    <w:rsid w:val="00E42A1B"/>
    <w:rsid w:val="00E43640"/>
    <w:rsid w:val="00E43B43"/>
    <w:rsid w:val="00E43FD6"/>
    <w:rsid w:val="00E44131"/>
    <w:rsid w:val="00E445F6"/>
    <w:rsid w:val="00E448F1"/>
    <w:rsid w:val="00E44B43"/>
    <w:rsid w:val="00E4562B"/>
    <w:rsid w:val="00E461A4"/>
    <w:rsid w:val="00E46249"/>
    <w:rsid w:val="00E46621"/>
    <w:rsid w:val="00E46914"/>
    <w:rsid w:val="00E46B24"/>
    <w:rsid w:val="00E46BAE"/>
    <w:rsid w:val="00E46D2A"/>
    <w:rsid w:val="00E46E8A"/>
    <w:rsid w:val="00E47A06"/>
    <w:rsid w:val="00E5027E"/>
    <w:rsid w:val="00E50F72"/>
    <w:rsid w:val="00E52266"/>
    <w:rsid w:val="00E52F31"/>
    <w:rsid w:val="00E53799"/>
    <w:rsid w:val="00E5394A"/>
    <w:rsid w:val="00E53F64"/>
    <w:rsid w:val="00E53F93"/>
    <w:rsid w:val="00E55C66"/>
    <w:rsid w:val="00E561FE"/>
    <w:rsid w:val="00E5621A"/>
    <w:rsid w:val="00E5687C"/>
    <w:rsid w:val="00E56A03"/>
    <w:rsid w:val="00E56BB7"/>
    <w:rsid w:val="00E5701B"/>
    <w:rsid w:val="00E57637"/>
    <w:rsid w:val="00E5763A"/>
    <w:rsid w:val="00E577B6"/>
    <w:rsid w:val="00E57DA2"/>
    <w:rsid w:val="00E60393"/>
    <w:rsid w:val="00E6066C"/>
    <w:rsid w:val="00E606B9"/>
    <w:rsid w:val="00E60F24"/>
    <w:rsid w:val="00E6232B"/>
    <w:rsid w:val="00E62A5F"/>
    <w:rsid w:val="00E63006"/>
    <w:rsid w:val="00E633D4"/>
    <w:rsid w:val="00E63F5A"/>
    <w:rsid w:val="00E64D87"/>
    <w:rsid w:val="00E650C5"/>
    <w:rsid w:val="00E654A1"/>
    <w:rsid w:val="00E65758"/>
    <w:rsid w:val="00E65EBE"/>
    <w:rsid w:val="00E66037"/>
    <w:rsid w:val="00E66B04"/>
    <w:rsid w:val="00E66BD9"/>
    <w:rsid w:val="00E66F8F"/>
    <w:rsid w:val="00E6776C"/>
    <w:rsid w:val="00E700A6"/>
    <w:rsid w:val="00E70337"/>
    <w:rsid w:val="00E70584"/>
    <w:rsid w:val="00E71B54"/>
    <w:rsid w:val="00E71BCA"/>
    <w:rsid w:val="00E71DBD"/>
    <w:rsid w:val="00E721AD"/>
    <w:rsid w:val="00E7284C"/>
    <w:rsid w:val="00E7304F"/>
    <w:rsid w:val="00E731C1"/>
    <w:rsid w:val="00E7375C"/>
    <w:rsid w:val="00E7394B"/>
    <w:rsid w:val="00E748AE"/>
    <w:rsid w:val="00E75308"/>
    <w:rsid w:val="00E756FE"/>
    <w:rsid w:val="00E75930"/>
    <w:rsid w:val="00E76057"/>
    <w:rsid w:val="00E76341"/>
    <w:rsid w:val="00E771E2"/>
    <w:rsid w:val="00E7780E"/>
    <w:rsid w:val="00E77AAC"/>
    <w:rsid w:val="00E8036E"/>
    <w:rsid w:val="00E811FB"/>
    <w:rsid w:val="00E8121E"/>
    <w:rsid w:val="00E8170F"/>
    <w:rsid w:val="00E81855"/>
    <w:rsid w:val="00E823B7"/>
    <w:rsid w:val="00E82803"/>
    <w:rsid w:val="00E82D9C"/>
    <w:rsid w:val="00E831D3"/>
    <w:rsid w:val="00E83976"/>
    <w:rsid w:val="00E83B16"/>
    <w:rsid w:val="00E83E67"/>
    <w:rsid w:val="00E83EB0"/>
    <w:rsid w:val="00E84974"/>
    <w:rsid w:val="00E8584D"/>
    <w:rsid w:val="00E86393"/>
    <w:rsid w:val="00E87009"/>
    <w:rsid w:val="00E8753C"/>
    <w:rsid w:val="00E87811"/>
    <w:rsid w:val="00E90C51"/>
    <w:rsid w:val="00E90C89"/>
    <w:rsid w:val="00E90CC5"/>
    <w:rsid w:val="00E90F1D"/>
    <w:rsid w:val="00E9201F"/>
    <w:rsid w:val="00E92046"/>
    <w:rsid w:val="00E920C8"/>
    <w:rsid w:val="00E9240A"/>
    <w:rsid w:val="00E93660"/>
    <w:rsid w:val="00E93903"/>
    <w:rsid w:val="00E941C2"/>
    <w:rsid w:val="00E9515C"/>
    <w:rsid w:val="00E95439"/>
    <w:rsid w:val="00E95C18"/>
    <w:rsid w:val="00E97384"/>
    <w:rsid w:val="00E978E8"/>
    <w:rsid w:val="00EA0060"/>
    <w:rsid w:val="00EA0670"/>
    <w:rsid w:val="00EA078E"/>
    <w:rsid w:val="00EA09E9"/>
    <w:rsid w:val="00EA0B40"/>
    <w:rsid w:val="00EA0EDA"/>
    <w:rsid w:val="00EA0F91"/>
    <w:rsid w:val="00EA1661"/>
    <w:rsid w:val="00EA1BE7"/>
    <w:rsid w:val="00EA29AA"/>
    <w:rsid w:val="00EA2A57"/>
    <w:rsid w:val="00EA3380"/>
    <w:rsid w:val="00EA355E"/>
    <w:rsid w:val="00EA45F2"/>
    <w:rsid w:val="00EA4A76"/>
    <w:rsid w:val="00EA4E72"/>
    <w:rsid w:val="00EA53F2"/>
    <w:rsid w:val="00EA5D42"/>
    <w:rsid w:val="00EA6AAD"/>
    <w:rsid w:val="00EA73A4"/>
    <w:rsid w:val="00EA7442"/>
    <w:rsid w:val="00EA76B3"/>
    <w:rsid w:val="00EA77A1"/>
    <w:rsid w:val="00EA7D3D"/>
    <w:rsid w:val="00EB0039"/>
    <w:rsid w:val="00EB0084"/>
    <w:rsid w:val="00EB0616"/>
    <w:rsid w:val="00EB0FC3"/>
    <w:rsid w:val="00EB14BA"/>
    <w:rsid w:val="00EB1539"/>
    <w:rsid w:val="00EB1C56"/>
    <w:rsid w:val="00EB1C97"/>
    <w:rsid w:val="00EB2355"/>
    <w:rsid w:val="00EB3281"/>
    <w:rsid w:val="00EB413E"/>
    <w:rsid w:val="00EB488D"/>
    <w:rsid w:val="00EB4AFC"/>
    <w:rsid w:val="00EB6390"/>
    <w:rsid w:val="00EB6ADB"/>
    <w:rsid w:val="00EB6CF4"/>
    <w:rsid w:val="00EB6E82"/>
    <w:rsid w:val="00EB77AA"/>
    <w:rsid w:val="00EB7F75"/>
    <w:rsid w:val="00EC0322"/>
    <w:rsid w:val="00EC1BA3"/>
    <w:rsid w:val="00EC1CCD"/>
    <w:rsid w:val="00EC1D30"/>
    <w:rsid w:val="00EC20A9"/>
    <w:rsid w:val="00EC44FC"/>
    <w:rsid w:val="00EC4FC6"/>
    <w:rsid w:val="00EC5B1D"/>
    <w:rsid w:val="00EC6F19"/>
    <w:rsid w:val="00EC7164"/>
    <w:rsid w:val="00EC73BA"/>
    <w:rsid w:val="00EC799B"/>
    <w:rsid w:val="00EC7B0C"/>
    <w:rsid w:val="00EC7B72"/>
    <w:rsid w:val="00ED03B6"/>
    <w:rsid w:val="00ED04C4"/>
    <w:rsid w:val="00ED0601"/>
    <w:rsid w:val="00ED09EE"/>
    <w:rsid w:val="00ED1063"/>
    <w:rsid w:val="00ED11BF"/>
    <w:rsid w:val="00ED12D1"/>
    <w:rsid w:val="00ED1349"/>
    <w:rsid w:val="00ED1D4E"/>
    <w:rsid w:val="00ED1E68"/>
    <w:rsid w:val="00ED1E70"/>
    <w:rsid w:val="00ED2921"/>
    <w:rsid w:val="00ED2BE7"/>
    <w:rsid w:val="00ED434C"/>
    <w:rsid w:val="00ED4AB0"/>
    <w:rsid w:val="00ED4B73"/>
    <w:rsid w:val="00ED5002"/>
    <w:rsid w:val="00ED6DC5"/>
    <w:rsid w:val="00ED6E14"/>
    <w:rsid w:val="00ED7150"/>
    <w:rsid w:val="00ED78AA"/>
    <w:rsid w:val="00ED7904"/>
    <w:rsid w:val="00ED7B38"/>
    <w:rsid w:val="00ED7BCB"/>
    <w:rsid w:val="00EE06BA"/>
    <w:rsid w:val="00EE0B8C"/>
    <w:rsid w:val="00EE0D35"/>
    <w:rsid w:val="00EE1968"/>
    <w:rsid w:val="00EE2DE8"/>
    <w:rsid w:val="00EE3047"/>
    <w:rsid w:val="00EE3595"/>
    <w:rsid w:val="00EE3C06"/>
    <w:rsid w:val="00EE3D77"/>
    <w:rsid w:val="00EE3FA8"/>
    <w:rsid w:val="00EE44AA"/>
    <w:rsid w:val="00EE4542"/>
    <w:rsid w:val="00EE4D7A"/>
    <w:rsid w:val="00EE4FFA"/>
    <w:rsid w:val="00EE52FF"/>
    <w:rsid w:val="00EE5846"/>
    <w:rsid w:val="00EE5E34"/>
    <w:rsid w:val="00EE64BD"/>
    <w:rsid w:val="00EE674D"/>
    <w:rsid w:val="00EF0319"/>
    <w:rsid w:val="00EF0E9C"/>
    <w:rsid w:val="00EF1091"/>
    <w:rsid w:val="00EF2CF8"/>
    <w:rsid w:val="00EF3167"/>
    <w:rsid w:val="00EF3F60"/>
    <w:rsid w:val="00EF583F"/>
    <w:rsid w:val="00EF5F7B"/>
    <w:rsid w:val="00EF62BA"/>
    <w:rsid w:val="00EF6DF9"/>
    <w:rsid w:val="00EF703B"/>
    <w:rsid w:val="00EF72C7"/>
    <w:rsid w:val="00F00581"/>
    <w:rsid w:val="00F00F88"/>
    <w:rsid w:val="00F017FA"/>
    <w:rsid w:val="00F01B23"/>
    <w:rsid w:val="00F01F01"/>
    <w:rsid w:val="00F01F14"/>
    <w:rsid w:val="00F03067"/>
    <w:rsid w:val="00F03922"/>
    <w:rsid w:val="00F03988"/>
    <w:rsid w:val="00F03990"/>
    <w:rsid w:val="00F03E8D"/>
    <w:rsid w:val="00F042DE"/>
    <w:rsid w:val="00F04358"/>
    <w:rsid w:val="00F04DD7"/>
    <w:rsid w:val="00F054EE"/>
    <w:rsid w:val="00F05CCB"/>
    <w:rsid w:val="00F05DEC"/>
    <w:rsid w:val="00F060E6"/>
    <w:rsid w:val="00F067E9"/>
    <w:rsid w:val="00F06BB4"/>
    <w:rsid w:val="00F07506"/>
    <w:rsid w:val="00F07A0C"/>
    <w:rsid w:val="00F10ECF"/>
    <w:rsid w:val="00F1116C"/>
    <w:rsid w:val="00F112B4"/>
    <w:rsid w:val="00F12418"/>
    <w:rsid w:val="00F13127"/>
    <w:rsid w:val="00F131D3"/>
    <w:rsid w:val="00F13A3A"/>
    <w:rsid w:val="00F13E00"/>
    <w:rsid w:val="00F16589"/>
    <w:rsid w:val="00F16A0B"/>
    <w:rsid w:val="00F1766A"/>
    <w:rsid w:val="00F20145"/>
    <w:rsid w:val="00F213BC"/>
    <w:rsid w:val="00F21580"/>
    <w:rsid w:val="00F216A8"/>
    <w:rsid w:val="00F2171A"/>
    <w:rsid w:val="00F217B2"/>
    <w:rsid w:val="00F22216"/>
    <w:rsid w:val="00F22596"/>
    <w:rsid w:val="00F225B0"/>
    <w:rsid w:val="00F230AE"/>
    <w:rsid w:val="00F240A2"/>
    <w:rsid w:val="00F240F1"/>
    <w:rsid w:val="00F24218"/>
    <w:rsid w:val="00F24753"/>
    <w:rsid w:val="00F25A61"/>
    <w:rsid w:val="00F268C1"/>
    <w:rsid w:val="00F26DF5"/>
    <w:rsid w:val="00F26F00"/>
    <w:rsid w:val="00F26F39"/>
    <w:rsid w:val="00F27593"/>
    <w:rsid w:val="00F2792E"/>
    <w:rsid w:val="00F27F0D"/>
    <w:rsid w:val="00F3020F"/>
    <w:rsid w:val="00F306F9"/>
    <w:rsid w:val="00F3099E"/>
    <w:rsid w:val="00F30B82"/>
    <w:rsid w:val="00F30CC5"/>
    <w:rsid w:val="00F315A3"/>
    <w:rsid w:val="00F31829"/>
    <w:rsid w:val="00F31D4C"/>
    <w:rsid w:val="00F31DE1"/>
    <w:rsid w:val="00F323EC"/>
    <w:rsid w:val="00F3277E"/>
    <w:rsid w:val="00F32C8D"/>
    <w:rsid w:val="00F32EE2"/>
    <w:rsid w:val="00F330D3"/>
    <w:rsid w:val="00F33150"/>
    <w:rsid w:val="00F334EB"/>
    <w:rsid w:val="00F339F7"/>
    <w:rsid w:val="00F33BCB"/>
    <w:rsid w:val="00F34F5B"/>
    <w:rsid w:val="00F358E6"/>
    <w:rsid w:val="00F35ADE"/>
    <w:rsid w:val="00F364F7"/>
    <w:rsid w:val="00F36752"/>
    <w:rsid w:val="00F36CA0"/>
    <w:rsid w:val="00F3795F"/>
    <w:rsid w:val="00F37C82"/>
    <w:rsid w:val="00F40816"/>
    <w:rsid w:val="00F40A7F"/>
    <w:rsid w:val="00F40AAE"/>
    <w:rsid w:val="00F40C84"/>
    <w:rsid w:val="00F41368"/>
    <w:rsid w:val="00F41DA2"/>
    <w:rsid w:val="00F41DDD"/>
    <w:rsid w:val="00F41EB1"/>
    <w:rsid w:val="00F42F55"/>
    <w:rsid w:val="00F43108"/>
    <w:rsid w:val="00F439A3"/>
    <w:rsid w:val="00F449B7"/>
    <w:rsid w:val="00F451CF"/>
    <w:rsid w:val="00F458AD"/>
    <w:rsid w:val="00F45DC0"/>
    <w:rsid w:val="00F4603D"/>
    <w:rsid w:val="00F462D4"/>
    <w:rsid w:val="00F46799"/>
    <w:rsid w:val="00F46D70"/>
    <w:rsid w:val="00F4712D"/>
    <w:rsid w:val="00F472D1"/>
    <w:rsid w:val="00F4757F"/>
    <w:rsid w:val="00F51267"/>
    <w:rsid w:val="00F5165B"/>
    <w:rsid w:val="00F51CBE"/>
    <w:rsid w:val="00F5468A"/>
    <w:rsid w:val="00F55520"/>
    <w:rsid w:val="00F5580E"/>
    <w:rsid w:val="00F5604B"/>
    <w:rsid w:val="00F561C3"/>
    <w:rsid w:val="00F56C3F"/>
    <w:rsid w:val="00F56D6D"/>
    <w:rsid w:val="00F57109"/>
    <w:rsid w:val="00F57622"/>
    <w:rsid w:val="00F5768B"/>
    <w:rsid w:val="00F60826"/>
    <w:rsid w:val="00F60A91"/>
    <w:rsid w:val="00F60BB7"/>
    <w:rsid w:val="00F60D16"/>
    <w:rsid w:val="00F61193"/>
    <w:rsid w:val="00F61AB6"/>
    <w:rsid w:val="00F62937"/>
    <w:rsid w:val="00F62FAC"/>
    <w:rsid w:val="00F6362D"/>
    <w:rsid w:val="00F6377D"/>
    <w:rsid w:val="00F63B1C"/>
    <w:rsid w:val="00F64773"/>
    <w:rsid w:val="00F64B31"/>
    <w:rsid w:val="00F64DB8"/>
    <w:rsid w:val="00F64E16"/>
    <w:rsid w:val="00F65227"/>
    <w:rsid w:val="00F66425"/>
    <w:rsid w:val="00F669BB"/>
    <w:rsid w:val="00F66FB7"/>
    <w:rsid w:val="00F70926"/>
    <w:rsid w:val="00F70A35"/>
    <w:rsid w:val="00F71D40"/>
    <w:rsid w:val="00F72150"/>
    <w:rsid w:val="00F724C6"/>
    <w:rsid w:val="00F72B77"/>
    <w:rsid w:val="00F73244"/>
    <w:rsid w:val="00F73458"/>
    <w:rsid w:val="00F74304"/>
    <w:rsid w:val="00F7497F"/>
    <w:rsid w:val="00F75413"/>
    <w:rsid w:val="00F75A44"/>
    <w:rsid w:val="00F75EB9"/>
    <w:rsid w:val="00F76670"/>
    <w:rsid w:val="00F76C1E"/>
    <w:rsid w:val="00F771F0"/>
    <w:rsid w:val="00F7772D"/>
    <w:rsid w:val="00F80A35"/>
    <w:rsid w:val="00F80D23"/>
    <w:rsid w:val="00F80D61"/>
    <w:rsid w:val="00F81EA5"/>
    <w:rsid w:val="00F82934"/>
    <w:rsid w:val="00F8372B"/>
    <w:rsid w:val="00F83B25"/>
    <w:rsid w:val="00F8526B"/>
    <w:rsid w:val="00F86098"/>
    <w:rsid w:val="00F8637E"/>
    <w:rsid w:val="00F8640B"/>
    <w:rsid w:val="00F86B17"/>
    <w:rsid w:val="00F86CAA"/>
    <w:rsid w:val="00F86D8F"/>
    <w:rsid w:val="00F86FEB"/>
    <w:rsid w:val="00F872B1"/>
    <w:rsid w:val="00F87762"/>
    <w:rsid w:val="00F8786E"/>
    <w:rsid w:val="00F9072D"/>
    <w:rsid w:val="00F90836"/>
    <w:rsid w:val="00F90C55"/>
    <w:rsid w:val="00F91007"/>
    <w:rsid w:val="00F91187"/>
    <w:rsid w:val="00F913F5"/>
    <w:rsid w:val="00F914ED"/>
    <w:rsid w:val="00F9157A"/>
    <w:rsid w:val="00F91586"/>
    <w:rsid w:val="00F91724"/>
    <w:rsid w:val="00F91978"/>
    <w:rsid w:val="00F92A10"/>
    <w:rsid w:val="00F93077"/>
    <w:rsid w:val="00F930D2"/>
    <w:rsid w:val="00F93290"/>
    <w:rsid w:val="00F93D2C"/>
    <w:rsid w:val="00F94C88"/>
    <w:rsid w:val="00F94CCE"/>
    <w:rsid w:val="00F9645D"/>
    <w:rsid w:val="00F9687F"/>
    <w:rsid w:val="00F97026"/>
    <w:rsid w:val="00F973CA"/>
    <w:rsid w:val="00FA01D4"/>
    <w:rsid w:val="00FA0CDD"/>
    <w:rsid w:val="00FA0F02"/>
    <w:rsid w:val="00FA1053"/>
    <w:rsid w:val="00FA1500"/>
    <w:rsid w:val="00FA1C69"/>
    <w:rsid w:val="00FA1CAD"/>
    <w:rsid w:val="00FA1E72"/>
    <w:rsid w:val="00FA2248"/>
    <w:rsid w:val="00FA24C9"/>
    <w:rsid w:val="00FA2509"/>
    <w:rsid w:val="00FA2619"/>
    <w:rsid w:val="00FA261D"/>
    <w:rsid w:val="00FA284B"/>
    <w:rsid w:val="00FA2F6F"/>
    <w:rsid w:val="00FA30CD"/>
    <w:rsid w:val="00FA3D22"/>
    <w:rsid w:val="00FA3D8C"/>
    <w:rsid w:val="00FA4A62"/>
    <w:rsid w:val="00FA4B53"/>
    <w:rsid w:val="00FA4B88"/>
    <w:rsid w:val="00FA580F"/>
    <w:rsid w:val="00FA59A2"/>
    <w:rsid w:val="00FA5B66"/>
    <w:rsid w:val="00FA5BA5"/>
    <w:rsid w:val="00FA5BFE"/>
    <w:rsid w:val="00FA65F3"/>
    <w:rsid w:val="00FA7193"/>
    <w:rsid w:val="00FA7431"/>
    <w:rsid w:val="00FA7754"/>
    <w:rsid w:val="00FA7937"/>
    <w:rsid w:val="00FA79C9"/>
    <w:rsid w:val="00FB04EA"/>
    <w:rsid w:val="00FB0528"/>
    <w:rsid w:val="00FB0544"/>
    <w:rsid w:val="00FB1FF9"/>
    <w:rsid w:val="00FB247F"/>
    <w:rsid w:val="00FB42A2"/>
    <w:rsid w:val="00FB5AA5"/>
    <w:rsid w:val="00FB5DBF"/>
    <w:rsid w:val="00FB6DDB"/>
    <w:rsid w:val="00FB74F7"/>
    <w:rsid w:val="00FB76DF"/>
    <w:rsid w:val="00FB7FFE"/>
    <w:rsid w:val="00FC05EC"/>
    <w:rsid w:val="00FC07EB"/>
    <w:rsid w:val="00FC0894"/>
    <w:rsid w:val="00FC0C98"/>
    <w:rsid w:val="00FC0D5F"/>
    <w:rsid w:val="00FC0FF9"/>
    <w:rsid w:val="00FC2242"/>
    <w:rsid w:val="00FC3161"/>
    <w:rsid w:val="00FC4880"/>
    <w:rsid w:val="00FC551A"/>
    <w:rsid w:val="00FC5D9C"/>
    <w:rsid w:val="00FC6769"/>
    <w:rsid w:val="00FC709A"/>
    <w:rsid w:val="00FD181A"/>
    <w:rsid w:val="00FD1A59"/>
    <w:rsid w:val="00FD1C41"/>
    <w:rsid w:val="00FD1C72"/>
    <w:rsid w:val="00FD20B7"/>
    <w:rsid w:val="00FD3086"/>
    <w:rsid w:val="00FD32C0"/>
    <w:rsid w:val="00FD38C4"/>
    <w:rsid w:val="00FD4BD7"/>
    <w:rsid w:val="00FD4E82"/>
    <w:rsid w:val="00FD5343"/>
    <w:rsid w:val="00FD5A89"/>
    <w:rsid w:val="00FD6369"/>
    <w:rsid w:val="00FD69B0"/>
    <w:rsid w:val="00FD6D45"/>
    <w:rsid w:val="00FD6ECC"/>
    <w:rsid w:val="00FD75C8"/>
    <w:rsid w:val="00FD76A1"/>
    <w:rsid w:val="00FD79B6"/>
    <w:rsid w:val="00FD7D71"/>
    <w:rsid w:val="00FD7DED"/>
    <w:rsid w:val="00FE065C"/>
    <w:rsid w:val="00FE193F"/>
    <w:rsid w:val="00FE1E8E"/>
    <w:rsid w:val="00FE31C0"/>
    <w:rsid w:val="00FE31DF"/>
    <w:rsid w:val="00FE37B5"/>
    <w:rsid w:val="00FE3B22"/>
    <w:rsid w:val="00FE3F7E"/>
    <w:rsid w:val="00FE4315"/>
    <w:rsid w:val="00FE44D4"/>
    <w:rsid w:val="00FE45AC"/>
    <w:rsid w:val="00FE4B43"/>
    <w:rsid w:val="00FE4D02"/>
    <w:rsid w:val="00FE5178"/>
    <w:rsid w:val="00FE6242"/>
    <w:rsid w:val="00FE62B6"/>
    <w:rsid w:val="00FE66AE"/>
    <w:rsid w:val="00FE6B08"/>
    <w:rsid w:val="00FE6BE5"/>
    <w:rsid w:val="00FE6FC9"/>
    <w:rsid w:val="00FE7109"/>
    <w:rsid w:val="00FE716D"/>
    <w:rsid w:val="00FE718B"/>
    <w:rsid w:val="00FE7D53"/>
    <w:rsid w:val="00FF015A"/>
    <w:rsid w:val="00FF131E"/>
    <w:rsid w:val="00FF1503"/>
    <w:rsid w:val="00FF2006"/>
    <w:rsid w:val="00FF22CE"/>
    <w:rsid w:val="00FF28B6"/>
    <w:rsid w:val="00FF292C"/>
    <w:rsid w:val="00FF31BB"/>
    <w:rsid w:val="00FF371D"/>
    <w:rsid w:val="00FF397E"/>
    <w:rsid w:val="00FF3E42"/>
    <w:rsid w:val="00FF434B"/>
    <w:rsid w:val="00FF46FA"/>
    <w:rsid w:val="00FF474E"/>
    <w:rsid w:val="00FF5A86"/>
    <w:rsid w:val="00FF5AA0"/>
    <w:rsid w:val="00FF68CF"/>
    <w:rsid w:val="00FF6DA2"/>
    <w:rsid w:val="00FF7118"/>
    <w:rsid w:val="00FF7144"/>
    <w:rsid w:val="00FF7CDE"/>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93712">
      <w:bodyDiv w:val="1"/>
      <w:marLeft w:val="0"/>
      <w:marRight w:val="0"/>
      <w:marTop w:val="0"/>
      <w:marBottom w:val="0"/>
      <w:divBdr>
        <w:top w:val="none" w:sz="0" w:space="0" w:color="auto"/>
        <w:left w:val="none" w:sz="0" w:space="0" w:color="auto"/>
        <w:bottom w:val="none" w:sz="0" w:space="0" w:color="auto"/>
        <w:right w:val="none" w:sz="0" w:space="0" w:color="auto"/>
      </w:divBdr>
    </w:div>
    <w:div w:id="1406411159">
      <w:bodyDiv w:val="1"/>
      <w:marLeft w:val="0"/>
      <w:marRight w:val="0"/>
      <w:marTop w:val="0"/>
      <w:marBottom w:val="0"/>
      <w:divBdr>
        <w:top w:val="none" w:sz="0" w:space="0" w:color="auto"/>
        <w:left w:val="none" w:sz="0" w:space="0" w:color="auto"/>
        <w:bottom w:val="none" w:sz="0" w:space="0" w:color="auto"/>
        <w:right w:val="none" w:sz="0" w:space="0" w:color="auto"/>
      </w:divBdr>
    </w:div>
    <w:div w:id="1627395872">
      <w:bodyDiv w:val="1"/>
      <w:marLeft w:val="0"/>
      <w:marRight w:val="0"/>
      <w:marTop w:val="0"/>
      <w:marBottom w:val="0"/>
      <w:divBdr>
        <w:top w:val="none" w:sz="0" w:space="0" w:color="auto"/>
        <w:left w:val="none" w:sz="0" w:space="0" w:color="auto"/>
        <w:bottom w:val="none" w:sz="0" w:space="0" w:color="auto"/>
        <w:right w:val="none" w:sz="0" w:space="0" w:color="auto"/>
      </w:divBdr>
    </w:div>
    <w:div w:id="1907448167">
      <w:bodyDiv w:val="1"/>
      <w:marLeft w:val="0"/>
      <w:marRight w:val="0"/>
      <w:marTop w:val="0"/>
      <w:marBottom w:val="0"/>
      <w:divBdr>
        <w:top w:val="none" w:sz="0" w:space="0" w:color="auto"/>
        <w:left w:val="none" w:sz="0" w:space="0" w:color="auto"/>
        <w:bottom w:val="none" w:sz="0" w:space="0" w:color="auto"/>
        <w:right w:val="none" w:sz="0" w:space="0" w:color="auto"/>
      </w:divBdr>
    </w:div>
    <w:div w:id="1933733598">
      <w:bodyDiv w:val="1"/>
      <w:marLeft w:val="0"/>
      <w:marRight w:val="0"/>
      <w:marTop w:val="0"/>
      <w:marBottom w:val="0"/>
      <w:divBdr>
        <w:top w:val="none" w:sz="0" w:space="0" w:color="auto"/>
        <w:left w:val="none" w:sz="0" w:space="0" w:color="auto"/>
        <w:bottom w:val="none" w:sz="0" w:space="0" w:color="auto"/>
        <w:right w:val="none" w:sz="0" w:space="0" w:color="auto"/>
      </w:divBdr>
    </w:div>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ngo-controls.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internal.cosylab.com/svn/acc/projects/Solaris/Utils/ControlProgram/" TargetMode="External"/><Relationship Id="rId23" Type="http://schemas.openxmlformats.org/officeDocument/2006/relationships/theme" Target="theme/theme1.xml"/><Relationship Id="rId10" Type="http://schemas.openxmlformats.org/officeDocument/2006/relationships/image" Target="media/image10.w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internal.cosylab.com/svn/acc/projects/Solaris/CS/trunk/doc/Specs/Solaris_signal_list.doc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2.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3.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5" Type="http://schemas.openxmlformats.org/officeDocument/2006/relationships/image" Target="media/image9.emf"/><Relationship Id="rId4"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linsek\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LimaCL</b:Tag>
    <b:SourceType>InternetSite</b:SourceType>
    <b:Guid>{33140CD4-B046-46A6-9DE8-9EE3F9B801B3}</b:Guid>
    <b:Title>Lima Control Specifications</b:Title>
    <b:InternetSiteTitle>Lima documentation</b:InternetSiteTitle>
    <b:URL>http://lima.blissgarden.org/lima_specification_control.html</b:URL>
    <b:LCID>en-US</b:LCID>
    <b:RefOrder>1</b:RefOrder>
  </b:Source>
  <b:Source>
    <b:Tag>Bas</b:Tag>
    <b:SourceType>DocumentFromInternetSite</b:SourceType>
    <b:Guid>{C30A8A68-E8A7-40E7-AF12-E990CF83BEC7}</b:Guid>
    <b:Title>Basler Camera User Manual</b:Title>
    <b:InternetSiteTitle>Basler Camera User Manual</b:InternetSiteTitle>
    <b:URL>http://www.baslerweb.com/media/documents/AW00089316000_ace%20GigE%20Users%20Manual.pdf</b:URL>
    <b:LCID>en-US</b:LCID>
    <b:RefOrder>2</b:RefOrder>
  </b:Source>
</b:Sources>
</file>

<file path=customXml/itemProps1.xml><?xml version="1.0" encoding="utf-8"?>
<ds:datastoreItem xmlns:ds="http://schemas.openxmlformats.org/officeDocument/2006/customXml" ds:itemID="{B4C9FF7C-1BE9-4602-A9C2-E012C413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Template>
  <TotalTime>1313</TotalTime>
  <Pages>18</Pages>
  <Words>4868</Words>
  <Characters>27748</Characters>
  <Application>Microsoft Office Word</Application>
  <DocSecurity>0</DocSecurity>
  <Lines>231</Lines>
  <Paragraphs>65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Solaris Synchrotron Control Program</vt:lpstr>
      <vt:lpstr>Cosylab Document Template</vt:lpstr>
    </vt:vector>
  </TitlesOfParts>
  <Manager/>
  <Company>Cosylab</Company>
  <LinksUpToDate>false</LinksUpToDate>
  <CharactersWithSpaces>32551</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Solaris Synchrotron Control Program</dc:title>
  <dc:subject>User Manual</dc:subject>
  <dc:creator>Vid Juvan</dc:creator>
  <cp:keywords>Facility View</cp:keywords>
  <cp:lastModifiedBy>vjuvan</cp:lastModifiedBy>
  <cp:revision>905</cp:revision>
  <cp:lastPrinted>2012-09-28T12:22:00Z</cp:lastPrinted>
  <dcterms:created xsi:type="dcterms:W3CDTF">2014-04-28T16:55:00Z</dcterms:created>
  <dcterms:modified xsi:type="dcterms:W3CDTF">2015-04-09T11:04:00Z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vt:lpwstr>
  </property>
  <property fmtid="{D5CDD505-2E9C-101B-9397-08002B2CF9AE}" pid="3" name="Revision">
    <vt:lpwstr>1.0</vt:lpwstr>
  </property>
  <property fmtid="{D5CDD505-2E9C-101B-9397-08002B2CF9AE}" pid="4" name="Confidentiality">
    <vt:bool>false</vt:bool>
  </property>
  <property fmtid="{D5CDD505-2E9C-101B-9397-08002B2CF9AE}" pid="5" name="DSprint">
    <vt:bool>false</vt:bool>
  </property>
  <property fmtid="{D5CDD505-2E9C-101B-9397-08002B2CF9AE}" pid="6" name="Folder">
    <vt:lpwstr>//</vt:lpwstr>
  </property>
  <property fmtid="{D5CDD505-2E9C-101B-9397-08002B2CF9AE}" pid="7" name="Repository">
    <vt:lpwstr>acc</vt:lpwstr>
  </property>
  <property fmtid="{D5CDD505-2E9C-101B-9397-08002B2CF9AE}" pid="8" name="DocID">
    <vt:lpwstr>//</vt:lpwstr>
  </property>
  <property fmtid="{D5CDD505-2E9C-101B-9397-08002B2CF9AE}" pid="9" name="Reviewer">
    <vt:lpwstr>//</vt:lpwstr>
  </property>
  <property fmtid="{D5CDD505-2E9C-101B-9397-08002B2CF9AE}" pid="10" name="Language">
    <vt:lpwstr>English</vt:lpwstr>
  </property>
  <property fmtid="{D5CDD505-2E9C-101B-9397-08002B2CF9AE}" pid="11" name="LocalizedStatus">
    <vt:lpwstr>Released</vt:lpwstr>
  </property>
  <property fmtid="{D5CDD505-2E9C-101B-9397-08002B2CF9AE}" pid="12" name="LocalizedConfidentiality">
    <vt:lpwstr>Public</vt:lpwstr>
  </property>
  <property fmtid="{D5CDD505-2E9C-101B-9397-08002B2CF9AE}" pid="13" name="Status">
    <vt:lpwstr>Released</vt:lpwstr>
  </property>
</Properties>
</file>